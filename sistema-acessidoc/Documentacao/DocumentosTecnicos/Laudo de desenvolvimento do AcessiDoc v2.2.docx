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2EB96EA8"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w:t>
            </w:r>
            <w:r w:rsidR="004E56AF">
              <w:rPr>
                <w:rFonts w:ascii="Times New Roman" w:hAnsi="Times New Roman" w:cs="Times New Roman"/>
                <w:color w:val="auto"/>
                <w:sz w:val="24"/>
                <w:szCs w:val="24"/>
              </w:rPr>
              <w:t>A FINALIZAÇÃO DO</w:t>
            </w:r>
            <w:r w:rsidRPr="00231E50">
              <w:rPr>
                <w:rFonts w:ascii="Times New Roman" w:hAnsi="Times New Roman" w:cs="Times New Roman"/>
                <w:color w:val="auto"/>
                <w:sz w:val="24"/>
                <w:szCs w:val="24"/>
              </w:rPr>
              <w:t xml:space="preserve"> LAUDO</w:t>
            </w:r>
            <w:r w:rsidR="00305B9C" w:rsidRPr="00231E50">
              <w:rPr>
                <w:rFonts w:ascii="Times New Roman" w:hAnsi="Times New Roman" w:cs="Times New Roman"/>
                <w:color w:val="auto"/>
                <w:sz w:val="24"/>
                <w:szCs w:val="24"/>
              </w:rPr>
              <w:t>:</w:t>
            </w:r>
            <w:r w:rsidR="004E56AF">
              <w:rPr>
                <w:rFonts w:ascii="Times New Roman" w:hAnsi="Times New Roman" w:cs="Times New Roman"/>
                <w:color w:val="auto"/>
                <w:sz w:val="24"/>
                <w:szCs w:val="24"/>
              </w:rPr>
              <w:t xml:space="preserve"> </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1658C9BE" w:rsidR="001F5EF9" w:rsidRDefault="00E454B6"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001921A0"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w:t>
      </w:r>
      <w:proofErr w:type="spellStart"/>
      <w:r w:rsidR="001921A0" w:rsidRPr="001921A0">
        <w:rPr>
          <w:rFonts w:ascii="Times New Roman" w:hAnsi="Times New Roman" w:cs="Times New Roman"/>
          <w:b w:val="0"/>
          <w:color w:val="0F0D29" w:themeColor="text1"/>
          <w:sz w:val="24"/>
          <w:szCs w:val="24"/>
        </w:rPr>
        <w:t>AcessiDOC</w:t>
      </w:r>
      <w:proofErr w:type="spellEnd"/>
      <w:r w:rsidR="001921A0" w:rsidRPr="001921A0">
        <w:rPr>
          <w:rFonts w:ascii="Times New Roman" w:hAnsi="Times New Roman" w:cs="Times New Roman"/>
          <w:b w:val="0"/>
          <w:color w:val="0F0D29" w:themeColor="text1"/>
          <w:sz w:val="24"/>
          <w:szCs w:val="24"/>
        </w:rPr>
        <w:t xml:space="preserve">, conduzido </w:t>
      </w:r>
      <w:r w:rsidR="00C236B0">
        <w:rPr>
          <w:rFonts w:ascii="Times New Roman" w:hAnsi="Times New Roman" w:cs="Times New Roman"/>
          <w:b w:val="0"/>
          <w:color w:val="0F0D29" w:themeColor="text1"/>
          <w:sz w:val="24"/>
          <w:szCs w:val="24"/>
        </w:rPr>
        <w:t>pelo</w:t>
      </w:r>
      <w:r w:rsidR="00C01968">
        <w:rPr>
          <w:rFonts w:ascii="Times New Roman" w:hAnsi="Times New Roman" w:cs="Times New Roman"/>
          <w:b w:val="0"/>
          <w:color w:val="0F0D29" w:themeColor="text1"/>
          <w:sz w:val="24"/>
          <w:szCs w:val="24"/>
        </w:rPr>
        <w:t>s</w:t>
      </w:r>
      <w:r w:rsidR="001921A0" w:rsidRPr="001921A0">
        <w:rPr>
          <w:rFonts w:ascii="Times New Roman" w:hAnsi="Times New Roman" w:cs="Times New Roman"/>
          <w:b w:val="0"/>
          <w:color w:val="0F0D29" w:themeColor="text1"/>
          <w:sz w:val="24"/>
          <w:szCs w:val="24"/>
        </w:rPr>
        <w:t xml:space="preserve"> estudante</w:t>
      </w:r>
      <w:r w:rsidR="00C01968">
        <w:rPr>
          <w:rFonts w:ascii="Times New Roman" w:hAnsi="Times New Roman" w:cs="Times New Roman"/>
          <w:b w:val="0"/>
          <w:color w:val="0F0D29" w:themeColor="text1"/>
          <w:sz w:val="24"/>
          <w:szCs w:val="24"/>
        </w:rPr>
        <w:t>s</w:t>
      </w:r>
      <w:r w:rsidR="00C236B0">
        <w:rPr>
          <w:rFonts w:ascii="Times New Roman" w:hAnsi="Times New Roman" w:cs="Times New Roman"/>
          <w:b w:val="0"/>
          <w:color w:val="0F0D29" w:themeColor="text1"/>
          <w:sz w:val="24"/>
          <w:szCs w:val="24"/>
        </w:rPr>
        <w:t xml:space="preserve"> Darley Leal dos Santos </w:t>
      </w:r>
      <w:r w:rsidR="001921A0" w:rsidRPr="001921A0">
        <w:rPr>
          <w:rFonts w:ascii="Times New Roman" w:hAnsi="Times New Roman" w:cs="Times New Roman"/>
          <w:b w:val="0"/>
          <w:color w:val="0F0D29" w:themeColor="text1"/>
          <w:sz w:val="24"/>
          <w:szCs w:val="24"/>
        </w:rPr>
        <w:t>do curso de Engenharia de Software</w:t>
      </w:r>
      <w:r w:rsidR="00C01968">
        <w:rPr>
          <w:rFonts w:ascii="Times New Roman" w:hAnsi="Times New Roman" w:cs="Times New Roman"/>
          <w:b w:val="0"/>
          <w:color w:val="0F0D29" w:themeColor="text1"/>
          <w:sz w:val="24"/>
          <w:szCs w:val="24"/>
        </w:rPr>
        <w:t xml:space="preserve"> e </w:t>
      </w:r>
      <w:r w:rsidR="00C01968">
        <w:rPr>
          <w:rFonts w:ascii="Times New Roman" w:eastAsiaTheme="majorEastAsia" w:hAnsi="Times New Roman" w:cs="Times New Roman"/>
          <w:b w:val="0"/>
          <w:bCs/>
          <w:color w:val="auto"/>
          <w:kern w:val="28"/>
          <w:sz w:val="24"/>
          <w:szCs w:val="24"/>
        </w:rPr>
        <w:t>Rodrigo de Souza Machado do curso de Análise e Desenvolvimento de Sistemas</w:t>
      </w:r>
      <w:r w:rsidR="00C01968">
        <w:rPr>
          <w:rFonts w:ascii="Times New Roman" w:hAnsi="Times New Roman" w:cs="Times New Roman"/>
          <w:b w:val="0"/>
          <w:color w:val="0F0D29" w:themeColor="text1"/>
          <w:sz w:val="24"/>
          <w:szCs w:val="24"/>
        </w:rPr>
        <w:t xml:space="preserve"> </w:t>
      </w:r>
      <w:r w:rsidR="00C01968" w:rsidRPr="001921A0">
        <w:rPr>
          <w:rFonts w:ascii="Times New Roman" w:hAnsi="Times New Roman" w:cs="Times New Roman"/>
          <w:b w:val="0"/>
          <w:color w:val="0F0D29" w:themeColor="text1"/>
          <w:sz w:val="24"/>
          <w:szCs w:val="24"/>
        </w:rPr>
        <w:t>em</w:t>
      </w:r>
      <w:r w:rsidR="001921A0" w:rsidRPr="001921A0">
        <w:rPr>
          <w:rFonts w:ascii="Times New Roman" w:hAnsi="Times New Roman" w:cs="Times New Roman"/>
          <w:b w:val="0"/>
          <w:color w:val="0F0D29" w:themeColor="text1"/>
          <w:sz w:val="24"/>
          <w:szCs w:val="24"/>
        </w:rPr>
        <w:t xml:space="preserve"> colaboração com as professoras Mariane </w:t>
      </w:r>
      <w:proofErr w:type="spellStart"/>
      <w:r w:rsidR="001921A0" w:rsidRPr="001921A0">
        <w:rPr>
          <w:rFonts w:ascii="Times New Roman" w:hAnsi="Times New Roman" w:cs="Times New Roman"/>
          <w:b w:val="0"/>
          <w:color w:val="0F0D29" w:themeColor="text1"/>
          <w:sz w:val="24"/>
          <w:szCs w:val="24"/>
        </w:rPr>
        <w:t>Gavioli</w:t>
      </w:r>
      <w:proofErr w:type="spellEnd"/>
      <w:r w:rsidR="001921A0" w:rsidRPr="001921A0">
        <w:rPr>
          <w:rFonts w:ascii="Times New Roman" w:hAnsi="Times New Roman" w:cs="Times New Roman"/>
          <w:b w:val="0"/>
          <w:color w:val="0F0D29" w:themeColor="text1"/>
          <w:sz w:val="24"/>
          <w:szCs w:val="24"/>
        </w:rPr>
        <w:t xml:space="preserve"> Bergamini e Luciane </w:t>
      </w:r>
      <w:proofErr w:type="spellStart"/>
      <w:r w:rsidR="001921A0" w:rsidRPr="001921A0">
        <w:rPr>
          <w:rFonts w:ascii="Times New Roman" w:hAnsi="Times New Roman" w:cs="Times New Roman"/>
          <w:b w:val="0"/>
          <w:color w:val="0F0D29" w:themeColor="text1"/>
          <w:sz w:val="24"/>
          <w:szCs w:val="24"/>
        </w:rPr>
        <w:t>Yanase</w:t>
      </w:r>
      <w:proofErr w:type="spellEnd"/>
      <w:r w:rsidR="001921A0" w:rsidRPr="001921A0">
        <w:rPr>
          <w:rFonts w:ascii="Times New Roman" w:hAnsi="Times New Roman" w:cs="Times New Roman"/>
          <w:b w:val="0"/>
          <w:color w:val="0F0D29" w:themeColor="text1"/>
          <w:sz w:val="24"/>
          <w:szCs w:val="24"/>
        </w:rPr>
        <w:t xml:space="preserve"> </w:t>
      </w:r>
      <w:proofErr w:type="spellStart"/>
      <w:r w:rsidR="001921A0" w:rsidRPr="001921A0">
        <w:rPr>
          <w:rFonts w:ascii="Times New Roman" w:hAnsi="Times New Roman" w:cs="Times New Roman"/>
          <w:b w:val="0"/>
          <w:color w:val="0F0D29" w:themeColor="text1"/>
          <w:sz w:val="24"/>
          <w:szCs w:val="24"/>
        </w:rPr>
        <w:t>Hirabara</w:t>
      </w:r>
      <w:proofErr w:type="spellEnd"/>
      <w:r w:rsidR="001921A0"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47743A96" w14:textId="05392BA0" w:rsidR="006965DF" w:rsidRPr="003B197E" w:rsidRDefault="007415C7" w:rsidP="003B197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1490561B" w14:textId="77777777" w:rsidR="005E70CF" w:rsidRPr="00CE5CD7" w:rsidRDefault="005E70CF" w:rsidP="00CE5CD7"/>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Refatoração</w:t>
      </w:r>
      <w:bookmarkEnd w:id="6"/>
      <w:bookmarkEnd w:id="7"/>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Refatoração</w:t>
            </w:r>
          </w:p>
        </w:tc>
        <w:tc>
          <w:tcPr>
            <w:tcW w:w="3020" w:type="dxa"/>
          </w:tcPr>
          <w:p w14:paraId="56B602A2" w14:textId="1F8AD795" w:rsidR="007D2CAB" w:rsidRPr="000E5B88" w:rsidRDefault="007B1EB4"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972"/>
        <w:gridCol w:w="2698"/>
        <w:gridCol w:w="3375"/>
      </w:tblGrid>
      <w:tr w:rsidR="0061646E" w14:paraId="0B8A5174" w14:textId="77777777" w:rsidTr="00C236B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2698"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2698"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2698"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2698"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2698" w:type="dxa"/>
          </w:tcPr>
          <w:p w14:paraId="5D7A8061" w14:textId="77777777" w:rsidR="00C1078A" w:rsidRPr="004A310B" w:rsidRDefault="00C1078A" w:rsidP="006F5646">
            <w:pPr>
              <w:spacing w:line="336" w:lineRule="auto"/>
              <w:ind w:firstLine="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2698"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2698"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2698"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C236B0">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2698"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2698"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w:t>
            </w:r>
          </w:p>
        </w:tc>
      </w:tr>
      <w:tr w:rsidR="00C1078A" w14:paraId="1C683F1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2698"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2698"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Refatoração</w:t>
            </w:r>
          </w:p>
        </w:tc>
        <w:tc>
          <w:tcPr>
            <w:tcW w:w="2698"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2698"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2698"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2698"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 xml:space="preserve">analisar a estrutura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 xml:space="preserve">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pPr>
              <w:pStyle w:val="Ttulo2"/>
              <w:numPr>
                <w:ilvl w:val="0"/>
                <w:numId w:val="2"/>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pPr>
              <w:pStyle w:val="PargrafodaLista"/>
              <w:numPr>
                <w:ilvl w:val="0"/>
                <w:numId w:val="2"/>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pPr>
              <w:pStyle w:val="PargrafodaLista"/>
              <w:numPr>
                <w:ilvl w:val="0"/>
                <w:numId w:val="2"/>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 xml:space="preserve">Segundo </w:t>
      </w:r>
      <w:proofErr w:type="spellStart"/>
      <w:r w:rsidR="007B201A" w:rsidRPr="007A4F64">
        <w:rPr>
          <w:rFonts w:ascii="Times New Roman" w:hAnsi="Times New Roman" w:cs="Times New Roman"/>
          <w:b w:val="0"/>
          <w:color w:val="0F0D29" w:themeColor="text1"/>
          <w:sz w:val="24"/>
          <w:szCs w:val="24"/>
        </w:rPr>
        <w:t>Sommerville</w:t>
      </w:r>
      <w:proofErr w:type="spellEnd"/>
      <w:r w:rsidR="007B201A" w:rsidRPr="007A4F64">
        <w:rPr>
          <w:rFonts w:ascii="Times New Roman" w:hAnsi="Times New Roman" w:cs="Times New Roman"/>
          <w:b w:val="0"/>
          <w:color w:val="0F0D29" w:themeColor="text1"/>
          <w:sz w:val="24"/>
          <w:szCs w:val="24"/>
        </w:rPr>
        <w:t>,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pPr>
              <w:pStyle w:val="PargrafodaLista"/>
              <w:numPr>
                <w:ilvl w:val="0"/>
                <w:numId w:val="1"/>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3427E17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r w:rsidR="00E454B6">
              <w:rPr>
                <w:rFonts w:ascii="Times New Roman" w:hAnsi="Times New Roman" w:cs="Times New Roman"/>
                <w:color w:val="0F0D29" w:themeColor="text1"/>
                <w:sz w:val="24"/>
                <w:szCs w:val="24"/>
              </w:rPr>
              <w:t>Arial</w:t>
            </w:r>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 xml:space="preserve">Permitir ao usuário selecionar dois tamanhos de fonte: 18 para documento padrão ou 24 para </w:t>
            </w:r>
            <w:proofErr w:type="spellStart"/>
            <w:r w:rsidRPr="003E2366">
              <w:rPr>
                <w:rFonts w:ascii="Times New Roman" w:hAnsi="Times New Roman" w:cs="Times New Roman"/>
                <w:color w:val="0F0D29" w:themeColor="text1"/>
                <w:sz w:val="24"/>
                <w:szCs w:val="24"/>
              </w:rPr>
              <w:t>super-ampliação</w:t>
            </w:r>
            <w:proofErr w:type="spellEnd"/>
            <w:r w:rsidRPr="003E2366">
              <w:rPr>
                <w:rFonts w:ascii="Times New Roman" w:hAnsi="Times New Roman" w:cs="Times New Roman"/>
                <w:color w:val="0F0D29" w:themeColor="text1"/>
                <w:sz w:val="24"/>
                <w:szCs w:val="24"/>
              </w:rPr>
              <w:t xml:space="preserve">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pPr>
              <w:pStyle w:val="PargrafodaLista"/>
              <w:numPr>
                <w:ilvl w:val="0"/>
                <w:numId w:val="1"/>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pPr>
              <w:pStyle w:val="PargrafodaLista"/>
              <w:numPr>
                <w:ilvl w:val="0"/>
                <w:numId w:val="1"/>
              </w:numPr>
              <w:spacing w:line="240" w:lineRule="auto"/>
              <w:rPr>
                <w:rFonts w:eastAsiaTheme="majorEastAsia"/>
                <w:color w:val="auto"/>
              </w:rPr>
            </w:pPr>
            <w:r w:rsidRPr="00615B5E">
              <w:rPr>
                <w:rFonts w:eastAsiaTheme="majorEastAsia"/>
                <w:color w:val="auto"/>
              </w:rPr>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D11C83">
            <w:pPr>
              <w:pStyle w:val="Ttulo2"/>
              <w:tabs>
                <w:tab w:val="left" w:pos="553"/>
              </w:tabs>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 xml:space="preserve">O sistema deve ampliar imagens em documentos. </w:t>
            </w:r>
            <w:r w:rsidRPr="003D1869">
              <w:rPr>
                <w:rFonts w:ascii="Times New Roman" w:hAnsi="Times New Roman" w:cs="Times New Roman"/>
                <w:color w:val="0F0D29" w:themeColor="text1"/>
                <w:sz w:val="24"/>
                <w:szCs w:val="24"/>
              </w:rPr>
              <w:lastRenderedPageBreak/>
              <w:t>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lastRenderedPageBreak/>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w:t>
      </w:r>
      <w:proofErr w:type="spellStart"/>
      <w:r w:rsidRPr="007A4F64">
        <w:rPr>
          <w:rFonts w:ascii="Times New Roman" w:hAnsi="Times New Roman" w:cs="Times New Roman"/>
          <w:b w:val="0"/>
          <w:color w:val="0F0D29" w:themeColor="text1"/>
          <w:sz w:val="24"/>
          <w:szCs w:val="24"/>
        </w:rPr>
        <w:t>AcessiDOC</w:t>
      </w:r>
      <w:proofErr w:type="spellEnd"/>
      <w:r w:rsidRPr="007A4F64">
        <w:rPr>
          <w:rFonts w:ascii="Times New Roman" w:hAnsi="Times New Roman" w:cs="Times New Roman"/>
          <w:b w:val="0"/>
          <w:color w:val="0F0D29" w:themeColor="text1"/>
          <w:sz w:val="24"/>
          <w:szCs w:val="24"/>
        </w:rPr>
        <w:t xml:space="preserve">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lastRenderedPageBreak/>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53F3EE0C" w:rsidR="005E70CF" w:rsidRPr="00E00933" w:rsidRDefault="00E00933" w:rsidP="00E00933">
            <w:pPr>
              <w:pStyle w:val="Ttulo2"/>
              <w:rPr>
                <w:rStyle w:val="Ttulo2Char"/>
                <w:rFonts w:ascii="Times New Roman" w:hAnsi="Times New Roman" w:cs="Times New Roman"/>
                <w:b w:val="0"/>
                <w:bCs w:val="0"/>
                <w:color w:val="auto"/>
                <w:sz w:val="24"/>
                <w:szCs w:val="24"/>
              </w:rPr>
            </w:pPr>
            <w:r w:rsidRPr="00E00933">
              <w:rPr>
                <w:rStyle w:val="Ttulo2Char"/>
                <w:rFonts w:ascii="Times New Roman" w:hAnsi="Times New Roman" w:cs="Times New Roman"/>
                <w:b w:val="0"/>
                <w:bCs w:val="0"/>
                <w:color w:val="auto"/>
                <w:sz w:val="24"/>
                <w:szCs w:val="24"/>
              </w:rPr>
              <w:t>Inspeção em código</w:t>
            </w:r>
          </w:p>
        </w:tc>
        <w:tc>
          <w:tcPr>
            <w:tcW w:w="3020" w:type="dxa"/>
          </w:tcPr>
          <w:p w14:paraId="7EA586E3" w14:textId="1322337A" w:rsidR="005E70CF"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r>
              <w:rPr>
                <w:rStyle w:val="Ttulo2Char"/>
                <w:rFonts w:ascii="Times New Roman" w:hAnsi="Times New Roman" w:cs="Times New Roman"/>
                <w:color w:val="auto"/>
                <w:sz w:val="24"/>
                <w:szCs w:val="24"/>
              </w:rPr>
              <w:t>Análise de código e testes de segurança.</w:t>
            </w:r>
          </w:p>
        </w:tc>
        <w:tc>
          <w:tcPr>
            <w:tcW w:w="3021" w:type="dxa"/>
          </w:tcPr>
          <w:p w14:paraId="2F34AD6C" w14:textId="4800F713" w:rsidR="00E00933"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Pr>
                <w:rStyle w:val="Ttulo2Char"/>
                <w:rFonts w:ascii="Times New Roman" w:hAnsi="Times New Roman" w:cs="Times New Roman"/>
                <w:color w:val="auto"/>
                <w:sz w:val="24"/>
                <w:szCs w:val="24"/>
              </w:rPr>
              <w:t xml:space="preserve">Sistema consta </w:t>
            </w:r>
            <w:r w:rsidRPr="00E00933">
              <w:rPr>
                <w:rStyle w:val="Ttulo2Char"/>
                <w:rFonts w:ascii="Times New Roman" w:hAnsi="Times New Roman" w:cs="Times New Roman"/>
                <w:i/>
                <w:iCs/>
                <w:color w:val="auto"/>
                <w:sz w:val="24"/>
                <w:szCs w:val="24"/>
              </w:rPr>
              <w:t>CONFORME</w:t>
            </w:r>
          </w:p>
        </w:tc>
      </w:tr>
      <w:tr w:rsidR="005E70CF" w14:paraId="5A3F7D3B"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B73FFA9" w14:textId="77777777" w:rsidR="005E70CF" w:rsidRPr="00E00933" w:rsidRDefault="005E70CF" w:rsidP="00784026">
            <w:pPr>
              <w:pStyle w:val="Ttulo2"/>
              <w:jc w:val="center"/>
              <w:rPr>
                <w:rStyle w:val="Ttulo2Char"/>
                <w:rFonts w:ascii="Times New Roman" w:hAnsi="Times New Roman" w:cs="Times New Roman"/>
                <w:b w:val="0"/>
                <w:bCs w:val="0"/>
                <w:color w:val="auto"/>
                <w:sz w:val="24"/>
                <w:szCs w:val="24"/>
              </w:rPr>
            </w:pPr>
          </w:p>
        </w:tc>
        <w:tc>
          <w:tcPr>
            <w:tcW w:w="3020" w:type="dxa"/>
          </w:tcPr>
          <w:p w14:paraId="3C23CCA3" w14:textId="77777777" w:rsidR="005E70CF" w:rsidRPr="00E00933"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p>
        </w:tc>
        <w:tc>
          <w:tcPr>
            <w:tcW w:w="3021" w:type="dxa"/>
          </w:tcPr>
          <w:p w14:paraId="446E65AD" w14:textId="77777777" w:rsidR="005E70CF" w:rsidRPr="00E00933"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p>
        </w:tc>
      </w:tr>
    </w:tbl>
    <w:p w14:paraId="36EFF80C" w14:textId="752A9E7C" w:rsidR="00FF7862" w:rsidRDefault="00FF7862" w:rsidP="00C1078A">
      <w:pPr>
        <w:spacing w:after="200"/>
        <w:rPr>
          <w:rFonts w:ascii="Times New Roman" w:hAnsi="Times New Roman" w:cs="Times New Roman"/>
          <w:color w:val="auto"/>
          <w:szCs w:val="28"/>
        </w:rPr>
      </w:pPr>
    </w:p>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P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03516BE4" w14:textId="628AF69B"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lastRenderedPageBreak/>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4AF515BC" w:rsidR="00A07583" w:rsidRPr="00A07583" w:rsidRDefault="00C236B0" w:rsidP="00A07583">
      <w:pPr>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Informação</w:t>
      </w:r>
      <w:r w:rsidR="00A07583" w:rsidRPr="00A07583">
        <w:rPr>
          <w:rFonts w:ascii="Times New Roman" w:eastAsiaTheme="majorEastAsia" w:hAnsi="Times New Roman" w:cs="Times New Roman"/>
          <w:b w:val="0"/>
          <w:bCs/>
          <w:color w:val="auto"/>
          <w:kern w:val="28"/>
          <w:sz w:val="24"/>
          <w:szCs w:val="24"/>
        </w:rPr>
        <w:t xml:space="preserve"> do</w:t>
      </w:r>
      <w:r>
        <w:rPr>
          <w:rFonts w:ascii="Times New Roman" w:eastAsiaTheme="majorEastAsia" w:hAnsi="Times New Roman" w:cs="Times New Roman"/>
          <w:b w:val="0"/>
          <w:bCs/>
          <w:color w:val="auto"/>
          <w:kern w:val="28"/>
          <w:sz w:val="24"/>
          <w:szCs w:val="24"/>
        </w:rPr>
        <w:t xml:space="preserve"> </w:t>
      </w:r>
      <w:r w:rsidR="00A07583" w:rsidRPr="00A07583">
        <w:rPr>
          <w:rFonts w:ascii="Times New Roman" w:eastAsiaTheme="majorEastAsia" w:hAnsi="Times New Roman" w:cs="Times New Roman"/>
          <w:b w:val="0"/>
          <w:bCs/>
          <w:color w:val="auto"/>
          <w:kern w:val="28"/>
          <w:sz w:val="24"/>
          <w:szCs w:val="24"/>
        </w:rPr>
        <w:t>Estudante:</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77777777"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Educacionais,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 xml:space="preserve">Membro Corporativo do </w:t>
      </w:r>
      <w:proofErr w:type="spellStart"/>
      <w:r w:rsidRPr="00A07583">
        <w:rPr>
          <w:rFonts w:ascii="Times New Roman" w:eastAsiaTheme="majorEastAsia" w:hAnsi="Times New Roman" w:cs="Times New Roman"/>
          <w:b w:val="0"/>
          <w:bCs/>
          <w:color w:val="auto"/>
          <w:kern w:val="28"/>
          <w:sz w:val="24"/>
          <w:szCs w:val="24"/>
        </w:rPr>
        <w:t>CreaJr</w:t>
      </w:r>
      <w:proofErr w:type="spellEnd"/>
      <w:r w:rsidRPr="00A07583">
        <w:rPr>
          <w:rFonts w:ascii="Times New Roman" w:eastAsiaTheme="majorEastAsia" w:hAnsi="Times New Roman" w:cs="Times New Roman"/>
          <w:b w:val="0"/>
          <w:bCs/>
          <w:color w:val="auto"/>
          <w:kern w:val="28"/>
          <w:sz w:val="24"/>
          <w:szCs w:val="24"/>
        </w:rPr>
        <w:t>-PR</w:t>
      </w:r>
    </w:p>
    <w:p w14:paraId="6175F047" w14:textId="408B69F8" w:rsidR="00595B2F" w:rsidRDefault="00A07583" w:rsidP="00245620">
      <w:pPr>
        <w:rPr>
          <w:rStyle w:val="Hyperlink"/>
          <w:rFonts w:ascii="Times New Roman" w:eastAsiaTheme="majorEastAsia" w:hAnsi="Times New Roman" w:cs="Times New Roman"/>
          <w:b w:val="0"/>
          <w:bCs/>
          <w:color w:val="082A75" w:themeColor="text2"/>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2968CCA0" w14:textId="77777777" w:rsidR="00C01968" w:rsidRDefault="00C01968" w:rsidP="00245620">
      <w:pPr>
        <w:rPr>
          <w:rStyle w:val="Hyperlink"/>
          <w:rFonts w:ascii="Times New Roman" w:eastAsiaTheme="majorEastAsia" w:hAnsi="Times New Roman" w:cs="Times New Roman"/>
          <w:b w:val="0"/>
          <w:bCs/>
          <w:color w:val="082A75" w:themeColor="text2"/>
          <w:kern w:val="28"/>
          <w:sz w:val="24"/>
          <w:szCs w:val="24"/>
        </w:rPr>
      </w:pPr>
    </w:p>
    <w:p w14:paraId="75EE6B47" w14:textId="77777777" w:rsidR="00C01968" w:rsidRPr="00A07583"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569684CB" w14:textId="77777777" w:rsidR="00C01968" w:rsidRPr="00A07583" w:rsidRDefault="00C01968" w:rsidP="00C01968">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67713F47" w14:textId="77777777" w:rsidR="00C01968" w:rsidRPr="00A07583" w:rsidRDefault="00C01968" w:rsidP="00C01968">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EA2090">
        <w:rPr>
          <w:rFonts w:ascii="Times New Roman" w:eastAsiaTheme="majorEastAsia" w:hAnsi="Times New Roman" w:cs="Times New Roman"/>
          <w:b w:val="0"/>
          <w:bCs/>
          <w:color w:val="auto"/>
          <w:kern w:val="28"/>
          <w:sz w:val="24"/>
          <w:szCs w:val="24"/>
        </w:rPr>
        <w:t>Tecnologia em Análise e Desenvolvimento de Sistemas</w:t>
      </w:r>
    </w:p>
    <w:p w14:paraId="7E957755" w14:textId="77777777" w:rsidR="00C01968"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Pr>
          <w:rFonts w:ascii="Times New Roman" w:eastAsiaTheme="majorEastAsia" w:hAnsi="Times New Roman" w:cs="Times New Roman"/>
          <w:b w:val="0"/>
          <w:bCs/>
          <w:color w:val="auto"/>
          <w:kern w:val="28"/>
          <w:sz w:val="24"/>
          <w:szCs w:val="24"/>
        </w:rPr>
        <w:t xml:space="preserve">em Sistemas Educacionais, </w:t>
      </w:r>
      <w:r w:rsidRPr="00A07583">
        <w:rPr>
          <w:rFonts w:ascii="Times New Roman" w:eastAsiaTheme="majorEastAsia" w:hAnsi="Times New Roman" w:cs="Times New Roman"/>
          <w:b w:val="0"/>
          <w:bCs/>
          <w:color w:val="auto"/>
          <w:kern w:val="28"/>
          <w:sz w:val="24"/>
          <w:szCs w:val="24"/>
        </w:rPr>
        <w:t>Grupo UNINTER</w:t>
      </w:r>
    </w:p>
    <w:p w14:paraId="0483AB83" w14:textId="3105A355" w:rsidR="00C01968" w:rsidRPr="00C01968" w:rsidRDefault="00C01968"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4C26706F" w:rsidR="007C2F32" w:rsidRPr="00E454B6"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proofErr w:type="spellStart"/>
      <w:r>
        <w:rPr>
          <w:rFonts w:ascii="Times New Roman" w:eastAsiaTheme="majorEastAsia" w:hAnsi="Times New Roman" w:cs="Times New Roman"/>
          <w:b w:val="0"/>
          <w:bCs/>
          <w:color w:val="auto"/>
          <w:kern w:val="28"/>
          <w:sz w:val="24"/>
          <w:szCs w:val="24"/>
        </w:rPr>
        <w:t>AcessiDOC</w:t>
      </w:r>
      <w:proofErr w:type="spellEnd"/>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w:t>
      </w:r>
      <w:r w:rsidR="00E454B6">
        <w:rPr>
          <w:rFonts w:ascii="Times New Roman" w:hAnsi="Times New Roman" w:cs="Times New Roman"/>
          <w:b w:val="0"/>
          <w:color w:val="0F0D29" w:themeColor="text1"/>
          <w:sz w:val="24"/>
          <w:szCs w:val="24"/>
        </w:rPr>
        <w:t xml:space="preserve">, </w:t>
      </w:r>
      <w:r w:rsidR="007C2F32">
        <w:rPr>
          <w:rFonts w:ascii="Times New Roman" w:hAnsi="Times New Roman" w:cs="Times New Roman"/>
          <w:b w:val="0"/>
          <w:color w:val="0F0D29" w:themeColor="text1"/>
          <w:sz w:val="24"/>
          <w:szCs w:val="24"/>
        </w:rPr>
        <w:t xml:space="preserve">verde e branco possuem referências às cores das bengalas: </w:t>
      </w:r>
      <w:hyperlink r:id="rId13" w:anchor=":~:text=Confira%20qual%20o%20significado%20de%20cada%20cor%3A%201,Bengala%20vermelha%3A%20pessoas%20com%20cegueira%20total%20e%20surdez." w:history="1">
        <w:r w:rsidR="007C2F32" w:rsidRPr="00E454B6">
          <w:rPr>
            <w:rStyle w:val="Hyperlink"/>
            <w:rFonts w:ascii="Times New Roman" w:hAnsi="Times New Roman" w:cs="Times New Roman"/>
            <w:color w:val="002060"/>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1A78AB2C" w14:textId="3E75A3E3" w:rsidR="00FE2642" w:rsidRDefault="00C236B0" w:rsidP="00F93310">
      <w:pPr>
        <w:spacing w:after="200"/>
        <w:rPr>
          <w:rFonts w:ascii="Times New Roman" w:eastAsiaTheme="majorEastAsia" w:hAnsi="Times New Roman" w:cs="Times New Roman"/>
          <w:color w:val="auto"/>
          <w:kern w:val="28"/>
          <w:szCs w:val="28"/>
        </w:rPr>
      </w:pPr>
      <w:r>
        <w:rPr>
          <w:rFonts w:ascii="Times New Roman" w:eastAsiaTheme="majorEastAsia" w:hAnsi="Times New Roman" w:cs="Times New Roman"/>
          <w:color w:val="auto"/>
          <w:kern w:val="28"/>
          <w:szCs w:val="28"/>
        </w:rPr>
        <w:br w:type="page"/>
      </w:r>
    </w:p>
    <w:p w14:paraId="1993EF5A" w14:textId="3DBFDCD9" w:rsidR="00AB38D9"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7A52496A" w14:textId="77777777" w:rsidR="00C236B0" w:rsidRPr="00FE2642" w:rsidRDefault="00C236B0"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C236B0">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 xml:space="preserve">Artefatos </w:t>
            </w:r>
            <w:proofErr w:type="spellStart"/>
            <w:r w:rsidRPr="00A22601">
              <w:rPr>
                <w:rFonts w:eastAsiaTheme="majorEastAsia"/>
                <w:color w:val="auto"/>
                <w:kern w:val="28"/>
              </w:rPr>
              <w:t>Versionados</w:t>
            </w:r>
            <w:proofErr w:type="spellEnd"/>
          </w:p>
        </w:tc>
        <w:tc>
          <w:tcPr>
            <w:tcW w:w="2030" w:type="dxa"/>
          </w:tcPr>
          <w:p w14:paraId="3C5895B0" w14:textId="77777777" w:rsidR="00F93310" w:rsidRPr="00A22601" w:rsidRDefault="00D42F40">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26/11/2023</w:t>
            </w:r>
          </w:p>
          <w:p w14:paraId="34D00F8E" w14:textId="77777777" w:rsidR="0061646E" w:rsidRPr="00A22601" w:rsidRDefault="0061646E">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4502C80B" w14:textId="77777777" w:rsidR="007A7E55" w:rsidRPr="00A22601" w:rsidRDefault="007A7E55">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08E31306" w14:textId="77777777" w:rsidR="00EA2090" w:rsidRPr="00A22601" w:rsidRDefault="00EA209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0CDC6E9C" w14:textId="77777777" w:rsidR="00A22601" w:rsidRDefault="00A22601">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DF4C2C" w14:textId="77777777" w:rsidR="00C236B0" w:rsidRDefault="00C236B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44450A9E" w14:textId="456A515A" w:rsidR="00A94007" w:rsidRPr="00A22601" w:rsidRDefault="00A94007">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tc>
        <w:tc>
          <w:tcPr>
            <w:tcW w:w="1542" w:type="dxa"/>
          </w:tcPr>
          <w:p w14:paraId="7C81648A" w14:textId="77777777" w:rsidR="00F93310" w:rsidRPr="00A22601"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CE89BB7"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80ECD95"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1F89395"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5B43446"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4C18D54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27B5330E" w14:textId="6FBB157A" w:rsidR="00A94007" w:rsidRPr="00A22601"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6D7469E3"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Documentação atualizada</w:t>
            </w:r>
          </w:p>
        </w:tc>
        <w:tc>
          <w:tcPr>
            <w:tcW w:w="2030" w:type="dxa"/>
          </w:tcPr>
          <w:p w14:paraId="746BDC26" w14:textId="77777777" w:rsidR="00F93310" w:rsidRPr="00A22601" w:rsidRDefault="008353AC">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w:t>
            </w:r>
            <w:r w:rsidR="00D42F40" w:rsidRPr="00A22601">
              <w:rPr>
                <w:rFonts w:eastAsiaTheme="majorEastAsia"/>
                <w:b w:val="0"/>
                <w:bCs/>
                <w:color w:val="auto"/>
                <w:kern w:val="28"/>
              </w:rPr>
              <w:t>/11/2023</w:t>
            </w:r>
          </w:p>
          <w:p w14:paraId="4EC4E4C5" w14:textId="77777777" w:rsidR="0061646E" w:rsidRPr="00A22601" w:rsidRDefault="0061646E">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212F9F7B" w14:textId="77777777" w:rsidR="007A7E55" w:rsidRPr="00A22601" w:rsidRDefault="007A7E55">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71EE9674" w14:textId="77777777" w:rsidR="00EA2090" w:rsidRPr="00A22601" w:rsidRDefault="00EA209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78B617A2" w14:textId="77777777" w:rsidR="003C5710" w:rsidRPr="00A22601" w:rsidRDefault="003C571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279DBC8E" w14:textId="77777777" w:rsidR="00A22601" w:rsidRDefault="00A22601">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2361BC90" w14:textId="77777777" w:rsidR="00C236B0" w:rsidRDefault="00C236B0">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1C1FBC30" w14:textId="77777777" w:rsidR="00C01968" w:rsidRDefault="00C01968">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04/01/2024</w:t>
            </w:r>
          </w:p>
          <w:p w14:paraId="3B262B39" w14:textId="3F806A47" w:rsidR="00A94007" w:rsidRPr="00A22601" w:rsidRDefault="00A94007">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tc>
        <w:tc>
          <w:tcPr>
            <w:tcW w:w="1542" w:type="dxa"/>
          </w:tcPr>
          <w:p w14:paraId="219A53C8" w14:textId="77777777" w:rsidR="00F93310" w:rsidRPr="00A22601"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A676848" w14:textId="77777777" w:rsidR="0061646E" w:rsidRPr="00A22601"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FECFAFF" w14:textId="77777777" w:rsidR="007A7E55"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AB3C509" w14:textId="77777777"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073E66A" w14:textId="77777777" w:rsidR="003C5710" w:rsidRPr="00A22601" w:rsidRDefault="003C57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6C748A14" w14:textId="77777777" w:rsid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1179D192" w14:textId="77777777" w:rsidR="00C236B0" w:rsidRDefault="00C236B0"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3030F170" w14:textId="77777777" w:rsidR="00C01968" w:rsidRDefault="00C01968"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254F370" w14:textId="60AB208A" w:rsidR="00A94007" w:rsidRPr="00A22601" w:rsidRDefault="00A94007"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500BDF5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22601" w:rsidRDefault="00DB7F29">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Inspeção de código-fonte</w:t>
            </w:r>
          </w:p>
        </w:tc>
        <w:tc>
          <w:tcPr>
            <w:tcW w:w="2030" w:type="dxa"/>
          </w:tcPr>
          <w:p w14:paraId="6D363E80" w14:textId="77777777" w:rsidR="00DB7F29" w:rsidRPr="00A22601" w:rsidRDefault="00DB7F2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28/11/2023</w:t>
            </w:r>
          </w:p>
          <w:p w14:paraId="739F2FA3" w14:textId="77777777" w:rsidR="007A7E55" w:rsidRPr="00A22601" w:rsidRDefault="007A7E55">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ACDB60F" w14:textId="77777777" w:rsidR="00EA2090" w:rsidRPr="00A22601" w:rsidRDefault="00EA209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695B0CB" w14:textId="77777777" w:rsidR="00E00933" w:rsidRDefault="00E00933">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09CEBE" w14:textId="77777777" w:rsidR="00C236B0" w:rsidRDefault="00C236B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54A7DBC6" w14:textId="0862D212" w:rsidR="00A94007" w:rsidRPr="00A22601" w:rsidRDefault="00A94007">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tc>
        <w:tc>
          <w:tcPr>
            <w:tcW w:w="1542" w:type="dxa"/>
          </w:tcPr>
          <w:p w14:paraId="3C5E3B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199A48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0C2A836D"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1618C55"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717E7A3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6A70E7A" w14:textId="1C239940" w:rsidR="00A94007" w:rsidRPr="00A22601"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1645CE1D"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11E3261B" w14:textId="0F00DF04"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643" w:type="dxa"/>
          </w:tcPr>
          <w:p w14:paraId="52398D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22601" w:rsidRDefault="00D42F40">
            <w:pPr>
              <w:pStyle w:val="PargrafodaLista"/>
              <w:numPr>
                <w:ilvl w:val="0"/>
                <w:numId w:val="3"/>
              </w:numPr>
              <w:spacing w:line="240" w:lineRule="auto"/>
              <w:rPr>
                <w:rFonts w:eastAsiaTheme="majorEastAsia"/>
                <w:color w:val="auto"/>
                <w:kern w:val="28"/>
              </w:rPr>
            </w:pPr>
            <w:proofErr w:type="spellStart"/>
            <w:r w:rsidRPr="00A22601">
              <w:rPr>
                <w:rFonts w:eastAsiaTheme="majorEastAsia"/>
                <w:color w:val="auto"/>
                <w:kern w:val="28"/>
              </w:rPr>
              <w:t>Refatoração</w:t>
            </w:r>
            <w:proofErr w:type="spellEnd"/>
          </w:p>
        </w:tc>
        <w:tc>
          <w:tcPr>
            <w:tcW w:w="2030" w:type="dxa"/>
          </w:tcPr>
          <w:p w14:paraId="493AB175" w14:textId="77777777" w:rsidR="00F93310" w:rsidRPr="00A22601" w:rsidRDefault="007A7E55">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BF3BC99" w14:textId="0F2D087A" w:rsidR="00EA2090" w:rsidRPr="00A22601" w:rsidRDefault="00EA2090">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tc>
        <w:tc>
          <w:tcPr>
            <w:tcW w:w="1542" w:type="dxa"/>
          </w:tcPr>
          <w:p w14:paraId="2FD7FBF2" w14:textId="77777777" w:rsidR="00F93310"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097299A" w14:textId="0BE94B09"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Verificação de Qualidade</w:t>
            </w:r>
          </w:p>
        </w:tc>
        <w:tc>
          <w:tcPr>
            <w:tcW w:w="2030" w:type="dxa"/>
          </w:tcPr>
          <w:p w14:paraId="2C98307A" w14:textId="77777777" w:rsidR="00F93310" w:rsidRPr="00A22601" w:rsidRDefault="008353AC">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30/11/2023</w:t>
            </w:r>
          </w:p>
          <w:p w14:paraId="3FCFD6CB" w14:textId="77777777" w:rsidR="0061646E" w:rsidRPr="00A22601" w:rsidRDefault="0061646E">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0E57C9ED" w14:textId="77777777" w:rsidR="007A7E55" w:rsidRPr="00A22601" w:rsidRDefault="007A7E55">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0FD8EE2" w14:textId="77777777" w:rsidR="00EA2090" w:rsidRPr="00A22601" w:rsidRDefault="00EA209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FD5B003" w14:textId="77777777" w:rsidR="003C5710" w:rsidRPr="00A22601" w:rsidRDefault="003C571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16EAF2A3" w14:textId="77777777" w:rsidR="00A22601" w:rsidRDefault="00A22601">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4C8C818C" w14:textId="77777777" w:rsidR="00C236B0" w:rsidRDefault="00C236B0">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21219C4C" w14:textId="23FD457F" w:rsidR="00A94007" w:rsidRPr="00A22601" w:rsidRDefault="00A94007">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25BE0A52" w14:textId="77777777" w:rsidR="00F93310"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DC7A864"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6D2A90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4691399"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9E10C9E" w14:textId="77777777" w:rsidR="003C5710" w:rsidRDefault="003C57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5AD5EF4"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7E9D1B2"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175DB84" w14:textId="301E3D68" w:rsidR="00A94007" w:rsidRPr="00A22601"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Segurança</w:t>
            </w:r>
          </w:p>
        </w:tc>
        <w:tc>
          <w:tcPr>
            <w:tcW w:w="2030" w:type="dxa"/>
          </w:tcPr>
          <w:p w14:paraId="00653607" w14:textId="77777777" w:rsidR="00F93310" w:rsidRPr="00A22601" w:rsidRDefault="0025034C">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26B81207" w14:textId="37AE3A58" w:rsidR="00A22601" w:rsidRPr="00A22601" w:rsidRDefault="00A22601">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6CDFE509" w14:textId="77777777" w:rsidR="00F93310" w:rsidRPr="00A22601" w:rsidRDefault="0025034C"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E984DE9" w14:textId="646285C0" w:rsidR="00A22601" w:rsidRP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33F1ECC4"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Requisitos</w:t>
            </w:r>
          </w:p>
        </w:tc>
        <w:tc>
          <w:tcPr>
            <w:tcW w:w="2030" w:type="dxa"/>
          </w:tcPr>
          <w:p w14:paraId="36785F2D" w14:textId="77777777" w:rsidR="00F93310" w:rsidRPr="00A22601" w:rsidRDefault="00F93310" w:rsidP="00A2260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42E8098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5AC170A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Usuário</w:t>
            </w:r>
          </w:p>
        </w:tc>
        <w:tc>
          <w:tcPr>
            <w:tcW w:w="2030" w:type="dxa"/>
          </w:tcPr>
          <w:p w14:paraId="2E8EB28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lastRenderedPageBreak/>
              <w:t>Teste de Regressão</w:t>
            </w:r>
          </w:p>
        </w:tc>
        <w:tc>
          <w:tcPr>
            <w:tcW w:w="2030" w:type="dxa"/>
          </w:tcPr>
          <w:p w14:paraId="565EA68C" w14:textId="77777777" w:rsidR="00F93310" w:rsidRDefault="007A7E55">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E765A6A" w14:textId="0F47E2DE" w:rsidR="00C236B0" w:rsidRPr="00A22601" w:rsidRDefault="00C236B0">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tc>
        <w:tc>
          <w:tcPr>
            <w:tcW w:w="1542" w:type="dxa"/>
          </w:tcPr>
          <w:p w14:paraId="7FA2477B" w14:textId="77777777" w:rsidR="00F93310"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D77625C" w14:textId="0F9D291B" w:rsidR="00C236B0" w:rsidRPr="00A22601"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Desempenho</w:t>
            </w:r>
          </w:p>
        </w:tc>
        <w:tc>
          <w:tcPr>
            <w:tcW w:w="2030" w:type="dxa"/>
          </w:tcPr>
          <w:p w14:paraId="038AA85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796A065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73835DC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Default="00765078" w:rsidP="00765078">
      <w:pPr>
        <w:rPr>
          <w:rFonts w:ascii="Times New Roman" w:eastAsiaTheme="majorEastAsia" w:hAnsi="Times New Roman" w:cs="Times New Roman"/>
          <w:color w:val="auto"/>
          <w:kern w:val="28"/>
          <w:szCs w:val="28"/>
        </w:rPr>
      </w:pPr>
    </w:p>
    <w:p w14:paraId="3A090EBA" w14:textId="77777777" w:rsidR="00C236B0" w:rsidRDefault="00C236B0" w:rsidP="00765078">
      <w:pPr>
        <w:rPr>
          <w:rFonts w:ascii="Times New Roman" w:eastAsiaTheme="majorEastAsia" w:hAnsi="Times New Roman" w:cs="Times New Roman"/>
          <w:color w:val="auto"/>
          <w:kern w:val="28"/>
          <w:szCs w:val="28"/>
        </w:rPr>
      </w:pPr>
    </w:p>
    <w:p w14:paraId="35CFEC54" w14:textId="77777777" w:rsidR="00C236B0" w:rsidRPr="00765078" w:rsidRDefault="00C236B0"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B56664">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29CB" w14:textId="77777777" w:rsidR="00B56664" w:rsidRDefault="00B56664">
      <w:r>
        <w:separator/>
      </w:r>
    </w:p>
    <w:p w14:paraId="5E322EEE" w14:textId="77777777" w:rsidR="00B56664" w:rsidRDefault="00B56664"/>
  </w:endnote>
  <w:endnote w:type="continuationSeparator" w:id="0">
    <w:p w14:paraId="0486B84F" w14:textId="77777777" w:rsidR="00B56664" w:rsidRDefault="00B56664">
      <w:r>
        <w:continuationSeparator/>
      </w:r>
    </w:p>
    <w:p w14:paraId="3F596C4A" w14:textId="77777777" w:rsidR="00B56664" w:rsidRDefault="00B566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A67E" w14:textId="77777777" w:rsidR="00B56664" w:rsidRDefault="00B56664">
      <w:r>
        <w:separator/>
      </w:r>
    </w:p>
    <w:p w14:paraId="6E891AFE" w14:textId="77777777" w:rsidR="00B56664" w:rsidRDefault="00B56664"/>
  </w:footnote>
  <w:footnote w:type="continuationSeparator" w:id="0">
    <w:p w14:paraId="7878F8ED" w14:textId="77777777" w:rsidR="00B56664" w:rsidRDefault="00B56664">
      <w:r>
        <w:continuationSeparator/>
      </w:r>
    </w:p>
    <w:p w14:paraId="53F28273" w14:textId="77777777" w:rsidR="00B56664" w:rsidRDefault="00B566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C15DA5"/>
    <w:multiLevelType w:val="hybridMultilevel"/>
    <w:tmpl w:val="898408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0653147">
    <w:abstractNumId w:val="8"/>
  </w:num>
  <w:num w:numId="2" w16cid:durableId="38238961">
    <w:abstractNumId w:val="4"/>
  </w:num>
  <w:num w:numId="3" w16cid:durableId="149716386">
    <w:abstractNumId w:val="0"/>
  </w:num>
  <w:num w:numId="4" w16cid:durableId="1994606211">
    <w:abstractNumId w:val="2"/>
  </w:num>
  <w:num w:numId="5" w16cid:durableId="1694721590">
    <w:abstractNumId w:val="1"/>
  </w:num>
  <w:num w:numId="6" w16cid:durableId="369766590">
    <w:abstractNumId w:val="7"/>
  </w:num>
  <w:num w:numId="7" w16cid:durableId="71239256">
    <w:abstractNumId w:val="3"/>
  </w:num>
  <w:num w:numId="8" w16cid:durableId="1953587349">
    <w:abstractNumId w:val="9"/>
  </w:num>
  <w:num w:numId="9" w16cid:durableId="1481658076">
    <w:abstractNumId w:val="6"/>
  </w:num>
  <w:num w:numId="10" w16cid:durableId="207280044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B6C79"/>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5034C"/>
    <w:rsid w:val="00271D47"/>
    <w:rsid w:val="002760BB"/>
    <w:rsid w:val="00284348"/>
    <w:rsid w:val="002853FF"/>
    <w:rsid w:val="002C014D"/>
    <w:rsid w:val="002C0C12"/>
    <w:rsid w:val="002E098C"/>
    <w:rsid w:val="002F36FC"/>
    <w:rsid w:val="002F51F5"/>
    <w:rsid w:val="0030050D"/>
    <w:rsid w:val="00305B9C"/>
    <w:rsid w:val="00307B5F"/>
    <w:rsid w:val="00312137"/>
    <w:rsid w:val="0032407C"/>
    <w:rsid w:val="00330359"/>
    <w:rsid w:val="00332E06"/>
    <w:rsid w:val="0033762F"/>
    <w:rsid w:val="0034348E"/>
    <w:rsid w:val="00347622"/>
    <w:rsid w:val="00360494"/>
    <w:rsid w:val="0036445D"/>
    <w:rsid w:val="00366C7E"/>
    <w:rsid w:val="00370A46"/>
    <w:rsid w:val="0037254E"/>
    <w:rsid w:val="00381DD4"/>
    <w:rsid w:val="00384EA3"/>
    <w:rsid w:val="00387121"/>
    <w:rsid w:val="003874BE"/>
    <w:rsid w:val="003A3961"/>
    <w:rsid w:val="003A39A1"/>
    <w:rsid w:val="003B197E"/>
    <w:rsid w:val="003C2191"/>
    <w:rsid w:val="003C5710"/>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E56AF"/>
    <w:rsid w:val="004E6E6C"/>
    <w:rsid w:val="004F0028"/>
    <w:rsid w:val="005037F0"/>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3162C"/>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5078"/>
    <w:rsid w:val="00765B2A"/>
    <w:rsid w:val="00765E36"/>
    <w:rsid w:val="00770F11"/>
    <w:rsid w:val="007716BD"/>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903C32"/>
    <w:rsid w:val="00911343"/>
    <w:rsid w:val="00913C5C"/>
    <w:rsid w:val="00916B16"/>
    <w:rsid w:val="009173B9"/>
    <w:rsid w:val="0093335D"/>
    <w:rsid w:val="0093421F"/>
    <w:rsid w:val="0093613E"/>
    <w:rsid w:val="00937E03"/>
    <w:rsid w:val="00943026"/>
    <w:rsid w:val="009434A9"/>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2601"/>
    <w:rsid w:val="00A23AFA"/>
    <w:rsid w:val="00A25DCC"/>
    <w:rsid w:val="00A31B3E"/>
    <w:rsid w:val="00A40570"/>
    <w:rsid w:val="00A46746"/>
    <w:rsid w:val="00A532F3"/>
    <w:rsid w:val="00A65424"/>
    <w:rsid w:val="00A72CD3"/>
    <w:rsid w:val="00A77635"/>
    <w:rsid w:val="00A8489E"/>
    <w:rsid w:val="00A92D0B"/>
    <w:rsid w:val="00A94007"/>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56664"/>
    <w:rsid w:val="00B63508"/>
    <w:rsid w:val="00B66484"/>
    <w:rsid w:val="00B77C76"/>
    <w:rsid w:val="00B80083"/>
    <w:rsid w:val="00B852B3"/>
    <w:rsid w:val="00B93659"/>
    <w:rsid w:val="00BB013D"/>
    <w:rsid w:val="00BB05BD"/>
    <w:rsid w:val="00BC0A7C"/>
    <w:rsid w:val="00BE0A8D"/>
    <w:rsid w:val="00BE4680"/>
    <w:rsid w:val="00BF1106"/>
    <w:rsid w:val="00BF3106"/>
    <w:rsid w:val="00C009B8"/>
    <w:rsid w:val="00C01968"/>
    <w:rsid w:val="00C02B87"/>
    <w:rsid w:val="00C0438B"/>
    <w:rsid w:val="00C1078A"/>
    <w:rsid w:val="00C236B0"/>
    <w:rsid w:val="00C23777"/>
    <w:rsid w:val="00C2435E"/>
    <w:rsid w:val="00C32F3A"/>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26DA"/>
    <w:rsid w:val="00DA4E4C"/>
    <w:rsid w:val="00DA6D57"/>
    <w:rsid w:val="00DB2B31"/>
    <w:rsid w:val="00DB7F29"/>
    <w:rsid w:val="00DC35F5"/>
    <w:rsid w:val="00DD152F"/>
    <w:rsid w:val="00DD190C"/>
    <w:rsid w:val="00DE213F"/>
    <w:rsid w:val="00DF00A2"/>
    <w:rsid w:val="00DF027C"/>
    <w:rsid w:val="00E00933"/>
    <w:rsid w:val="00E00A32"/>
    <w:rsid w:val="00E105D8"/>
    <w:rsid w:val="00E22ACD"/>
    <w:rsid w:val="00E23EF2"/>
    <w:rsid w:val="00E25E93"/>
    <w:rsid w:val="00E27DA4"/>
    <w:rsid w:val="00E32D03"/>
    <w:rsid w:val="00E35463"/>
    <w:rsid w:val="00E41660"/>
    <w:rsid w:val="00E447DD"/>
    <w:rsid w:val="00E454B6"/>
    <w:rsid w:val="00E51FE3"/>
    <w:rsid w:val="00E563FB"/>
    <w:rsid w:val="00E620B0"/>
    <w:rsid w:val="00E81B40"/>
    <w:rsid w:val="00E8564C"/>
    <w:rsid w:val="00E8790A"/>
    <w:rsid w:val="00EA0BC0"/>
    <w:rsid w:val="00EA1EF1"/>
    <w:rsid w:val="00EA2090"/>
    <w:rsid w:val="00EB759B"/>
    <w:rsid w:val="00EC46FA"/>
    <w:rsid w:val="00ED45E8"/>
    <w:rsid w:val="00ED5634"/>
    <w:rsid w:val="00EE2207"/>
    <w:rsid w:val="00EF555B"/>
    <w:rsid w:val="00F027BB"/>
    <w:rsid w:val="00F11544"/>
    <w:rsid w:val="00F11DCF"/>
    <w:rsid w:val="00F162EA"/>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02C94"/>
    <w:rsid w:val="003577DA"/>
    <w:rsid w:val="00395D67"/>
    <w:rsid w:val="004C0A47"/>
    <w:rsid w:val="004F50F9"/>
    <w:rsid w:val="005126CC"/>
    <w:rsid w:val="00666567"/>
    <w:rsid w:val="00826F14"/>
    <w:rsid w:val="00900EFF"/>
    <w:rsid w:val="00A1007A"/>
    <w:rsid w:val="00B205C3"/>
    <w:rsid w:val="00B52BE3"/>
    <w:rsid w:val="00B60FCB"/>
    <w:rsid w:val="00B77E92"/>
    <w:rsid w:val="00BE265D"/>
    <w:rsid w:val="00D51AF6"/>
    <w:rsid w:val="00D72505"/>
    <w:rsid w:val="00EC390E"/>
    <w:rsid w:val="00F254DA"/>
    <w:rsid w:val="00F461BE"/>
    <w:rsid w:val="00F64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44546A"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64581-C7D3-4DCB-8A48-588F24E57A53}">
  <ds:schemaRefs>
    <ds:schemaRef ds:uri="http://schemas.microsoft.com/sharepoint/v3/contenttype/forms"/>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.dotx</Template>
  <TotalTime>1272</TotalTime>
  <Pages>15</Pages>
  <Words>2825</Words>
  <Characters>15258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254</cp:revision>
  <cp:lastPrinted>2006-08-01T17:47:00Z</cp:lastPrinted>
  <dcterms:created xsi:type="dcterms:W3CDTF">2023-11-25T07:45:00Z</dcterms:created>
  <dcterms:modified xsi:type="dcterms:W3CDTF">2024-01-10T06:21:00Z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