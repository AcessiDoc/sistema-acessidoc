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77777777" w:rsidR="00D077E9" w:rsidRPr="004F0028" w:rsidRDefault="00A65424" w:rsidP="00D70D02">
      <w:r w:rsidRPr="004F0028">
        <w:rPr>
          <w:noProof/>
          <w:lang w:bidi="pt-BR"/>
        </w:rPr>
        <w:drawing>
          <wp:anchor distT="0" distB="0" distL="114300" distR="114300" simplePos="0" relativeHeight="251658240" behindDoc="1" locked="0" layoutInCell="1" allowOverlap="1" wp14:anchorId="011F2338" wp14:editId="5F11A09F">
            <wp:simplePos x="0" y="0"/>
            <wp:positionH relativeFrom="page">
              <wp:align>left</wp:align>
            </wp:positionH>
            <wp:positionV relativeFrom="page">
              <wp:posOffset>-777922</wp:posOffset>
            </wp:positionV>
            <wp:extent cx="8092440" cy="11474497"/>
            <wp:effectExtent l="0" t="0" r="3810" b="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092440" cy="11474497"/>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bidi="pt-BR"/>
        </w:rPr>
        <mc:AlternateContent>
          <mc:Choice Requires="wps">
            <w:drawing>
              <wp:anchor distT="0" distB="0" distL="114300" distR="114300" simplePos="0" relativeHeight="251660288" behindDoc="1" locked="0" layoutInCell="1" allowOverlap="1" wp14:anchorId="36E835E2" wp14:editId="2380BFB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v:textbox>
                <w10:wrap anchory="page"/>
              </v:rect>
            </w:pict>
          </mc:Fallback>
        </mc:AlternateContent>
      </w:r>
    </w:p>
    <w:p w14:paraId="72A181D9" w14:textId="44801A74" w:rsidR="00B63508" w:rsidRDefault="00B63508" w:rsidP="00B63508">
      <w:pPr>
        <w:spacing w:after="200"/>
      </w:pPr>
    </w:p>
    <w:p w14:paraId="171A7256" w14:textId="55A0074C" w:rsidR="00AB02A7" w:rsidRPr="004F0028" w:rsidRDefault="00B63508" w:rsidP="00B63508">
      <w:pPr>
        <w:spacing w:after="200"/>
      </w:pPr>
      <w:r>
        <w:br w:type="page"/>
      </w:r>
    </w:p>
    <w:bookmarkStart w:id="0" w:name="_Toc151879350" w:displacedByCustomXml="next"/>
    <w:sdt>
      <w:sdtPr>
        <w:rPr>
          <w:rFonts w:asciiTheme="minorHAnsi" w:eastAsiaTheme="minorEastAsia" w:hAnsiTheme="minorHAnsi" w:cstheme="minorBidi"/>
          <w:b/>
          <w:color w:val="082A75" w:themeColor="text2"/>
          <w:sz w:val="28"/>
          <w:szCs w:val="22"/>
          <w:lang w:eastAsia="en-US"/>
        </w:rPr>
        <w:id w:val="1447969552"/>
        <w:docPartObj>
          <w:docPartGallery w:val="Table of Contents"/>
          <w:docPartUnique/>
        </w:docPartObj>
      </w:sdtPr>
      <w:sdtEndPr>
        <w:rPr>
          <w:bCs/>
        </w:rPr>
      </w:sdtEndPr>
      <w:sdtContent>
        <w:p w14:paraId="1FBEBE7B" w14:textId="5F781141" w:rsidR="00CE7BBB" w:rsidRPr="00595B2F" w:rsidRDefault="00595B2F" w:rsidP="00595B2F">
          <w:pPr>
            <w:pStyle w:val="CabealhodoSumrio"/>
            <w:jc w:val="center"/>
            <w:rPr>
              <w:rFonts w:ascii="Times New Roman" w:hAnsi="Times New Roman" w:cs="Times New Roman"/>
              <w:b/>
              <w:bCs/>
              <w:color w:val="082A75" w:themeColor="text2"/>
              <w:sz w:val="28"/>
              <w:szCs w:val="28"/>
            </w:rPr>
          </w:pPr>
          <w:r w:rsidRPr="00595B2F">
            <w:rPr>
              <w:rFonts w:ascii="Times New Roman" w:hAnsi="Times New Roman" w:cs="Times New Roman"/>
              <w:b/>
              <w:bCs/>
              <w:color w:val="082A75" w:themeColor="text2"/>
              <w:sz w:val="28"/>
              <w:szCs w:val="28"/>
            </w:rPr>
            <w:t>SUMÁRIO</w:t>
          </w:r>
        </w:p>
        <w:p w14:paraId="60280BE4" w14:textId="77777777" w:rsidR="00CE7BBB" w:rsidRPr="00CE7BBB" w:rsidRDefault="00CE7BBB" w:rsidP="00CE7BBB">
          <w:pPr>
            <w:rPr>
              <w:lang w:eastAsia="pt-BR"/>
            </w:rPr>
          </w:pPr>
        </w:p>
        <w:p w14:paraId="1BCFC24A" w14:textId="0825B8B4" w:rsidR="0061646E" w:rsidRPr="00717288" w:rsidRDefault="00CE7BBB">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r w:rsidRPr="00D42F40">
            <w:rPr>
              <w:rFonts w:ascii="Times New Roman" w:hAnsi="Times New Roman" w:cs="Times New Roman"/>
              <w:bCs w:val="0"/>
              <w:i/>
              <w:iCs/>
              <w:caps w:val="0"/>
              <w:sz w:val="24"/>
              <w:szCs w:val="24"/>
            </w:rPr>
            <w:fldChar w:fldCharType="begin"/>
          </w:r>
          <w:r w:rsidRPr="00D42F40">
            <w:rPr>
              <w:rFonts w:ascii="Times New Roman" w:hAnsi="Times New Roman" w:cs="Times New Roman"/>
              <w:bCs w:val="0"/>
              <w:i/>
              <w:iCs/>
              <w:caps w:val="0"/>
              <w:sz w:val="24"/>
              <w:szCs w:val="24"/>
            </w:rPr>
            <w:instrText xml:space="preserve"> TOC \o "1-3" \h \z \u </w:instrText>
          </w:r>
          <w:r w:rsidRPr="00D42F40">
            <w:rPr>
              <w:rFonts w:ascii="Times New Roman" w:hAnsi="Times New Roman" w:cs="Times New Roman"/>
              <w:bCs w:val="0"/>
              <w:i/>
              <w:iCs/>
              <w:caps w:val="0"/>
              <w:sz w:val="24"/>
              <w:szCs w:val="24"/>
            </w:rPr>
            <w:fldChar w:fldCharType="separate"/>
          </w:r>
          <w:hyperlink w:anchor="_Toc152402257" w:history="1">
            <w:r w:rsidR="0061646E" w:rsidRPr="00717288">
              <w:rPr>
                <w:rStyle w:val="Hyperlink"/>
                <w:rFonts w:ascii="Times New Roman" w:hAnsi="Times New Roman" w:cs="Times New Roman"/>
                <w:noProof/>
                <w:sz w:val="28"/>
                <w:szCs w:val="28"/>
              </w:rPr>
              <w:t>1. INFORMAÇÕES GERAIS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_Toc152402257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0C5D50E0" w14:textId="263409D3"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8" w:history="1">
            <w:r w:rsidR="0061646E" w:rsidRPr="00717288">
              <w:rPr>
                <w:rStyle w:val="Hyperlink"/>
                <w:rFonts w:ascii="Times New Roman" w:hAnsi="Times New Roman" w:cs="Times New Roman"/>
                <w:noProof/>
                <w:sz w:val="28"/>
                <w:szCs w:val="28"/>
              </w:rPr>
              <w:t>2. INTRODUÇÃO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_Toc152402258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72F4597E" w14:textId="65AFCCF1"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9" w:history="1">
            <w:r w:rsidR="0061646E" w:rsidRPr="00717288">
              <w:rPr>
                <w:rStyle w:val="Hyperlink"/>
                <w:rFonts w:ascii="Times New Roman" w:hAnsi="Times New Roman" w:cs="Times New Roman"/>
                <w:noProof/>
                <w:sz w:val="28"/>
                <w:szCs w:val="28"/>
              </w:rPr>
              <w:t>3. INSPEÇÕES DE VERIFICAÇÃO E VALIDAÇÃO – V&amp;V</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_Toc152402259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231A38DA" w14:textId="687AA022"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0" w:history="1">
            <w:r w:rsidR="0061646E" w:rsidRPr="00717288">
              <w:rPr>
                <w:rStyle w:val="Hyperlink"/>
                <w:rFonts w:ascii="Times New Roman" w:hAnsi="Times New Roman" w:cs="Times New Roman"/>
                <w:b/>
                <w:bCs/>
                <w:noProof/>
                <w:sz w:val="28"/>
                <w:szCs w:val="28"/>
              </w:rPr>
              <w:t>3.1. Verificações de Código e Refatoração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5</w:t>
            </w:r>
            <w:r w:rsidR="0061646E" w:rsidRPr="00717288">
              <w:rPr>
                <w:rFonts w:ascii="Times New Roman" w:hAnsi="Times New Roman" w:cs="Times New Roman"/>
                <w:noProof/>
                <w:webHidden/>
                <w:sz w:val="28"/>
                <w:szCs w:val="28"/>
              </w:rPr>
              <w:fldChar w:fldCharType="end"/>
            </w:r>
          </w:hyperlink>
        </w:p>
        <w:p w14:paraId="4003C342" w14:textId="371871F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1" w:history="1">
            <w:r w:rsidR="0061646E" w:rsidRPr="00717288">
              <w:rPr>
                <w:rStyle w:val="Hyperlink"/>
                <w:rFonts w:ascii="Times New Roman" w:hAnsi="Times New Roman" w:cs="Times New Roman"/>
                <w:b/>
                <w:bCs/>
                <w:noProof/>
                <w:sz w:val="28"/>
                <w:szCs w:val="28"/>
              </w:rPr>
              <w:t>3.2. Verificações de Qualidade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6</w:t>
            </w:r>
            <w:r w:rsidR="0061646E" w:rsidRPr="00717288">
              <w:rPr>
                <w:rFonts w:ascii="Times New Roman" w:hAnsi="Times New Roman" w:cs="Times New Roman"/>
                <w:noProof/>
                <w:webHidden/>
                <w:sz w:val="28"/>
                <w:szCs w:val="28"/>
              </w:rPr>
              <w:fldChar w:fldCharType="end"/>
            </w:r>
          </w:hyperlink>
        </w:p>
        <w:p w14:paraId="6B66A06D" w14:textId="555A24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2" w:history="1">
            <w:r w:rsidR="0061646E" w:rsidRPr="00717288">
              <w:rPr>
                <w:rStyle w:val="Hyperlink"/>
                <w:rFonts w:ascii="Times New Roman" w:hAnsi="Times New Roman" w:cs="Times New Roman"/>
                <w:b/>
                <w:bCs/>
                <w:noProof/>
                <w:sz w:val="28"/>
                <w:szCs w:val="28"/>
              </w:rPr>
              <w:t>3.3. Testes de Segurança</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_Toc152402262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9</w:t>
            </w:r>
            <w:r w:rsidR="0061646E" w:rsidRPr="00717288">
              <w:rPr>
                <w:rFonts w:ascii="Times New Roman" w:hAnsi="Times New Roman" w:cs="Times New Roman"/>
                <w:noProof/>
                <w:webHidden/>
                <w:sz w:val="28"/>
                <w:szCs w:val="28"/>
              </w:rPr>
              <w:fldChar w:fldCharType="end"/>
            </w:r>
          </w:hyperlink>
        </w:p>
        <w:p w14:paraId="7B58E2AB" w14:textId="2AD48585"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74" w:history="1">
            <w:r w:rsidR="0061646E" w:rsidRPr="00717288">
              <w:rPr>
                <w:rStyle w:val="Hyperlink"/>
                <w:rFonts w:ascii="Times New Roman" w:hAnsi="Times New Roman" w:cs="Times New Roman"/>
                <w:b/>
                <w:bCs/>
                <w:noProof/>
                <w:sz w:val="28"/>
                <w:szCs w:val="28"/>
              </w:rPr>
              <w:t>3.4. Testes de Requisitos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_Toc152402274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10</w:t>
            </w:r>
            <w:r w:rsidR="0061646E" w:rsidRPr="00717288">
              <w:rPr>
                <w:rFonts w:ascii="Times New Roman" w:hAnsi="Times New Roman" w:cs="Times New Roman"/>
                <w:noProof/>
                <w:webHidden/>
                <w:sz w:val="28"/>
                <w:szCs w:val="28"/>
              </w:rPr>
              <w:fldChar w:fldCharType="end"/>
            </w:r>
          </w:hyperlink>
        </w:p>
        <w:p w14:paraId="56DAF7CB" w14:textId="39CBF81A"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93" w:history="1">
            <w:r w:rsidR="0061646E" w:rsidRPr="00717288">
              <w:rPr>
                <w:rStyle w:val="Hyperlink"/>
                <w:rFonts w:ascii="Times New Roman" w:hAnsi="Times New Roman" w:cs="Times New Roman"/>
                <w:b/>
                <w:bCs/>
                <w:noProof/>
                <w:sz w:val="28"/>
                <w:szCs w:val="28"/>
              </w:rPr>
              <w:t>3.5. Testes de Usuário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_Toc152402293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11</w:t>
            </w:r>
            <w:r w:rsidR="0061646E" w:rsidRPr="00717288">
              <w:rPr>
                <w:rFonts w:ascii="Times New Roman" w:hAnsi="Times New Roman" w:cs="Times New Roman"/>
                <w:noProof/>
                <w:webHidden/>
                <w:sz w:val="28"/>
                <w:szCs w:val="28"/>
              </w:rPr>
              <w:fldChar w:fldCharType="end"/>
            </w:r>
          </w:hyperlink>
        </w:p>
        <w:p w14:paraId="5C5A4627" w14:textId="240B90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0" w:history="1">
            <w:r w:rsidR="0061646E" w:rsidRPr="00717288">
              <w:rPr>
                <w:rStyle w:val="Hyperlink"/>
                <w:rFonts w:ascii="Times New Roman" w:hAnsi="Times New Roman" w:cs="Times New Roman"/>
                <w:b/>
                <w:bCs/>
                <w:noProof/>
                <w:sz w:val="28"/>
                <w:szCs w:val="28"/>
              </w:rPr>
              <w:t>3.6. Testes de Regressão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12</w:t>
            </w:r>
            <w:r w:rsidR="0061646E" w:rsidRPr="00717288">
              <w:rPr>
                <w:rFonts w:ascii="Times New Roman" w:hAnsi="Times New Roman" w:cs="Times New Roman"/>
                <w:noProof/>
                <w:webHidden/>
                <w:sz w:val="28"/>
                <w:szCs w:val="28"/>
              </w:rPr>
              <w:fldChar w:fldCharType="end"/>
            </w:r>
          </w:hyperlink>
        </w:p>
        <w:p w14:paraId="540C0A3A" w14:textId="7CD77049"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5" w:history="1">
            <w:r w:rsidR="0061646E" w:rsidRPr="00717288">
              <w:rPr>
                <w:rStyle w:val="Hyperlink"/>
                <w:rFonts w:ascii="Times New Roman" w:hAnsi="Times New Roman" w:cs="Times New Roman"/>
                <w:b/>
                <w:bCs/>
                <w:noProof/>
                <w:sz w:val="28"/>
                <w:szCs w:val="28"/>
              </w:rPr>
              <w:t>3.7. Testes de Desempenho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_Toc152402315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13</w:t>
            </w:r>
            <w:r w:rsidR="0061646E" w:rsidRPr="00717288">
              <w:rPr>
                <w:rFonts w:ascii="Times New Roman" w:hAnsi="Times New Roman" w:cs="Times New Roman"/>
                <w:noProof/>
                <w:webHidden/>
                <w:sz w:val="28"/>
                <w:szCs w:val="28"/>
              </w:rPr>
              <w:fldChar w:fldCharType="end"/>
            </w:r>
          </w:hyperlink>
        </w:p>
        <w:p w14:paraId="570C8135" w14:textId="553035E4"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331" w:history="1">
            <w:r w:rsidR="0061646E" w:rsidRPr="00717288">
              <w:rPr>
                <w:rStyle w:val="Hyperlink"/>
                <w:rFonts w:ascii="Times New Roman" w:hAnsi="Times New Roman" w:cs="Times New Roman"/>
                <w:noProof/>
                <w:sz w:val="28"/>
                <w:szCs w:val="28"/>
              </w:rPr>
              <w:t>4. Relatório Técnico de Desenvolvimento de Software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_Toc152402331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14</w:t>
            </w:r>
            <w:r w:rsidR="0061646E" w:rsidRPr="00717288">
              <w:rPr>
                <w:rFonts w:ascii="Times New Roman" w:hAnsi="Times New Roman" w:cs="Times New Roman"/>
                <w:noProof/>
                <w:webHidden/>
                <w:sz w:val="28"/>
                <w:szCs w:val="28"/>
              </w:rPr>
              <w:fldChar w:fldCharType="end"/>
            </w:r>
          </w:hyperlink>
        </w:p>
        <w:p w14:paraId="739E3844" w14:textId="15C5BDE6" w:rsidR="00CE7BBB" w:rsidRDefault="00CE7BBB">
          <w:r w:rsidRPr="00D42F40">
            <w:rPr>
              <w:rFonts w:ascii="Times New Roman" w:hAnsi="Times New Roman" w:cs="Times New Roman"/>
              <w:bCs/>
              <w:i/>
              <w:iCs/>
              <w:caps/>
              <w:sz w:val="24"/>
              <w:szCs w:val="24"/>
            </w:rPr>
            <w:fldChar w:fldCharType="end"/>
          </w:r>
        </w:p>
      </w:sdtContent>
    </w:sdt>
    <w:p w14:paraId="26856189" w14:textId="1C67E8F3" w:rsidR="00595B2F" w:rsidRDefault="00595B2F">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96060A8" w14:textId="77777777" w:rsidR="00CE7BBB" w:rsidRDefault="00CE7BBB" w:rsidP="00246E6C">
      <w:pPr>
        <w:pStyle w:val="Ttulo1"/>
        <w:jc w:val="center"/>
        <w:rPr>
          <w:rFonts w:ascii="Times New Roman" w:hAnsi="Times New Roman" w:cs="Times New Roman"/>
          <w:sz w:val="28"/>
          <w:szCs w:val="28"/>
        </w:rPr>
      </w:pPr>
    </w:p>
    <w:p w14:paraId="410E9A49" w14:textId="7744D3FC" w:rsidR="00E25E93" w:rsidRPr="00437D17" w:rsidRDefault="00E25E93" w:rsidP="00246E6C">
      <w:pPr>
        <w:pStyle w:val="Ttulo1"/>
        <w:jc w:val="center"/>
        <w:rPr>
          <w:rFonts w:ascii="Times New Roman" w:hAnsi="Times New Roman" w:cs="Times New Roman"/>
          <w:sz w:val="28"/>
          <w:szCs w:val="28"/>
        </w:rPr>
      </w:pPr>
      <w:bookmarkStart w:id="1" w:name="_Toc152402257"/>
      <w:r>
        <w:rPr>
          <w:rFonts w:ascii="Times New Roman" w:hAnsi="Times New Roman" w:cs="Times New Roman"/>
          <w:sz w:val="28"/>
          <w:szCs w:val="28"/>
        </w:rPr>
        <w:t>1</w:t>
      </w:r>
      <w:r w:rsidRPr="00437D17">
        <w:rPr>
          <w:rFonts w:ascii="Times New Roman" w:hAnsi="Times New Roman" w:cs="Times New Roman"/>
          <w:sz w:val="28"/>
          <w:szCs w:val="28"/>
        </w:rPr>
        <w:t xml:space="preserve">. </w:t>
      </w:r>
      <w:r>
        <w:rPr>
          <w:rFonts w:ascii="Times New Roman" w:hAnsi="Times New Roman" w:cs="Times New Roman"/>
          <w:sz w:val="28"/>
          <w:szCs w:val="28"/>
        </w:rPr>
        <w:t>INFORMAÇÕES GERAIS</w:t>
      </w:r>
      <w:bookmarkEnd w:id="0"/>
      <w:bookmarkEnd w:id="1"/>
    </w:p>
    <w:p w14:paraId="68F8213A" w14:textId="77777777" w:rsidR="00B035AA" w:rsidRDefault="00B035AA" w:rsidP="00B035AA">
      <w:pPr>
        <w:pStyle w:val="Ttulo1"/>
        <w:ind w:left="720"/>
        <w:rPr>
          <w:rFonts w:ascii="Times New Roman" w:hAnsi="Times New Roman" w:cs="Times New Roman"/>
          <w:sz w:val="28"/>
          <w:szCs w:val="28"/>
        </w:rPr>
      </w:pPr>
    </w:p>
    <w:tbl>
      <w:tblPr>
        <w:tblStyle w:val="TabeladeGrade4-nfase2"/>
        <w:tblW w:w="5000" w:type="pct"/>
        <w:tblLook w:val="04A0" w:firstRow="1" w:lastRow="0" w:firstColumn="1" w:lastColumn="0" w:noHBand="0" w:noVBand="1"/>
      </w:tblPr>
      <w:tblGrid>
        <w:gridCol w:w="9061"/>
      </w:tblGrid>
      <w:tr w:rsidR="00305B9C" w:rsidRPr="00305B9C" w14:paraId="2A6D5F7F"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D52EB3" w14:textId="00392A02" w:rsidR="00305B9C" w:rsidRPr="00231E50" w:rsidRDefault="00624DD1" w:rsidP="00506A10">
            <w:pPr>
              <w:pStyle w:val="Contedo"/>
              <w:spacing w:line="360" w:lineRule="auto"/>
              <w:rPr>
                <w:rFonts w:ascii="Times New Roman" w:hAnsi="Times New Roman" w:cs="Times New Roman"/>
                <w:color w:val="auto"/>
                <w:sz w:val="24"/>
                <w:szCs w:val="24"/>
              </w:rPr>
            </w:pPr>
            <w:r w:rsidRPr="007C2F32">
              <w:rPr>
                <w:rFonts w:ascii="Times New Roman" w:hAnsi="Times New Roman" w:cs="Times New Roman"/>
                <w:color w:val="FFFFFF" w:themeColor="background1"/>
                <w:sz w:val="24"/>
                <w:szCs w:val="24"/>
              </w:rPr>
              <w:t>NOME DO</w:t>
            </w:r>
            <w:r w:rsidR="00CD26D5" w:rsidRPr="007C2F32">
              <w:rPr>
                <w:rFonts w:ascii="Times New Roman" w:hAnsi="Times New Roman" w:cs="Times New Roman"/>
                <w:color w:val="FFFFFF" w:themeColor="background1"/>
                <w:sz w:val="24"/>
                <w:szCs w:val="24"/>
              </w:rPr>
              <w:t xml:space="preserve"> PROJETO</w:t>
            </w:r>
            <w:r w:rsidR="00305B9C" w:rsidRPr="007C2F32">
              <w:rPr>
                <w:rFonts w:ascii="Times New Roman" w:hAnsi="Times New Roman" w:cs="Times New Roman"/>
                <w:color w:val="FFFFFF" w:themeColor="background1"/>
                <w:sz w:val="24"/>
                <w:szCs w:val="24"/>
              </w:rPr>
              <w:t>:</w:t>
            </w:r>
            <w:r w:rsidR="00CD26D5" w:rsidRPr="007C2F32">
              <w:rPr>
                <w:rFonts w:ascii="Times New Roman" w:hAnsi="Times New Roman" w:cs="Times New Roman"/>
                <w:color w:val="FFFFFF" w:themeColor="background1"/>
                <w:sz w:val="24"/>
                <w:szCs w:val="24"/>
              </w:rPr>
              <w:t xml:space="preserve"> </w:t>
            </w:r>
            <w:r w:rsidR="00470BEA" w:rsidRPr="007C2F32">
              <w:rPr>
                <w:rFonts w:ascii="Times New Roman" w:hAnsi="Times New Roman" w:cs="Times New Roman"/>
                <w:b w:val="0"/>
                <w:bCs w:val="0"/>
                <w:color w:val="FFFFFF" w:themeColor="background1"/>
                <w:sz w:val="24"/>
                <w:szCs w:val="24"/>
              </w:rPr>
              <w:t>ACESSIDOC</w:t>
            </w:r>
          </w:p>
        </w:tc>
      </w:tr>
      <w:tr w:rsidR="00305B9C" w:rsidRPr="00305B9C" w14:paraId="1EF6761A"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F55624" w14:textId="2EB96EA8"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DATA D</w:t>
            </w:r>
            <w:r w:rsidR="004E56AF">
              <w:rPr>
                <w:rFonts w:ascii="Times New Roman" w:hAnsi="Times New Roman" w:cs="Times New Roman"/>
                <w:color w:val="auto"/>
                <w:sz w:val="24"/>
                <w:szCs w:val="24"/>
              </w:rPr>
              <w:t>A FINALIZAÇÃO DO</w:t>
            </w:r>
            <w:r w:rsidRPr="00231E50">
              <w:rPr>
                <w:rFonts w:ascii="Times New Roman" w:hAnsi="Times New Roman" w:cs="Times New Roman"/>
                <w:color w:val="auto"/>
                <w:sz w:val="24"/>
                <w:szCs w:val="24"/>
              </w:rPr>
              <w:t xml:space="preserve"> LAUDO</w:t>
            </w:r>
            <w:r w:rsidR="00305B9C" w:rsidRPr="00231E50">
              <w:rPr>
                <w:rFonts w:ascii="Times New Roman" w:hAnsi="Times New Roman" w:cs="Times New Roman"/>
                <w:color w:val="auto"/>
                <w:sz w:val="24"/>
                <w:szCs w:val="24"/>
              </w:rPr>
              <w:t>:</w:t>
            </w:r>
            <w:r w:rsidR="004E56AF">
              <w:rPr>
                <w:rFonts w:ascii="Times New Roman" w:hAnsi="Times New Roman" w:cs="Times New Roman"/>
                <w:color w:val="auto"/>
                <w:sz w:val="24"/>
                <w:szCs w:val="24"/>
              </w:rPr>
              <w:t xml:space="preserve"> </w:t>
            </w:r>
          </w:p>
        </w:tc>
      </w:tr>
      <w:tr w:rsidR="00305B9C" w:rsidRPr="00305B9C" w14:paraId="36E37C56" w14:textId="77777777" w:rsidTr="007C2F32">
        <w:tc>
          <w:tcPr>
            <w:cnfStyle w:val="001000000000" w:firstRow="0" w:lastRow="0" w:firstColumn="1" w:lastColumn="0" w:oddVBand="0" w:evenVBand="0" w:oddHBand="0" w:evenHBand="0" w:firstRowFirstColumn="0" w:firstRowLastColumn="0" w:lastRowFirstColumn="0" w:lastRowLastColumn="0"/>
            <w:tcW w:w="5000" w:type="pct"/>
          </w:tcPr>
          <w:p w14:paraId="701D80CF" w14:textId="6CB6B1DA"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RESPONSÁVEL</w:t>
            </w:r>
            <w:r w:rsidR="0032407C">
              <w:rPr>
                <w:rFonts w:ascii="Times New Roman" w:hAnsi="Times New Roman" w:cs="Times New Roman"/>
                <w:color w:val="auto"/>
                <w:sz w:val="24"/>
                <w:szCs w:val="24"/>
              </w:rPr>
              <w:t xml:space="preserve"> PELO LAUDO</w:t>
            </w:r>
            <w:r w:rsidR="00305B9C"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DARLEY LEAL DOS SANTOS</w:t>
            </w:r>
          </w:p>
        </w:tc>
      </w:tr>
      <w:tr w:rsidR="00305B9C" w:rsidRPr="00305B9C" w14:paraId="538C08B7"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25C1E3" w14:textId="6C720CCC"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VERSÃO DO SOFTWARE</w:t>
            </w:r>
            <w:r w:rsidR="00305B9C" w:rsidRPr="00231E50">
              <w:rPr>
                <w:rFonts w:ascii="Times New Roman" w:hAnsi="Times New Roman" w:cs="Times New Roman"/>
                <w:color w:val="auto"/>
                <w:sz w:val="24"/>
                <w:szCs w:val="24"/>
              </w:rPr>
              <w:t>:</w:t>
            </w:r>
            <w:r w:rsidRPr="00231E50">
              <w:rPr>
                <w:rFonts w:ascii="Times New Roman" w:hAnsi="Times New Roman" w:cs="Times New Roman"/>
                <w:color w:val="auto"/>
                <w:sz w:val="24"/>
                <w:szCs w:val="24"/>
              </w:rPr>
              <w:t xml:space="preserve"> </w:t>
            </w:r>
            <w:r w:rsidR="007322CB"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 xml:space="preserve">VERSÃO </w:t>
            </w:r>
            <w:r w:rsidRPr="00231E50">
              <w:rPr>
                <w:rFonts w:ascii="Times New Roman" w:hAnsi="Times New Roman" w:cs="Times New Roman"/>
                <w:b w:val="0"/>
                <w:bCs w:val="0"/>
                <w:color w:val="auto"/>
                <w:sz w:val="24"/>
                <w:szCs w:val="24"/>
              </w:rPr>
              <w:t>1.1</w:t>
            </w:r>
          </w:p>
        </w:tc>
      </w:tr>
    </w:tbl>
    <w:p w14:paraId="2BE8E52D" w14:textId="77777777" w:rsidR="00305B9C" w:rsidRDefault="00305B9C" w:rsidP="00305B9C">
      <w:pPr>
        <w:pStyle w:val="Ttulo1"/>
        <w:jc w:val="center"/>
        <w:rPr>
          <w:rFonts w:ascii="Times New Roman" w:hAnsi="Times New Roman" w:cs="Times New Roman"/>
          <w:sz w:val="28"/>
          <w:szCs w:val="28"/>
        </w:rPr>
      </w:pPr>
    </w:p>
    <w:p w14:paraId="59243B5E" w14:textId="27881FA1" w:rsidR="001F5EF9" w:rsidRPr="00437D17" w:rsidRDefault="001D67A6" w:rsidP="00437D17">
      <w:pPr>
        <w:pStyle w:val="Ttulo1"/>
        <w:jc w:val="center"/>
        <w:rPr>
          <w:rFonts w:ascii="Times New Roman" w:hAnsi="Times New Roman" w:cs="Times New Roman"/>
          <w:sz w:val="28"/>
          <w:szCs w:val="28"/>
        </w:rPr>
      </w:pPr>
      <w:bookmarkStart w:id="2" w:name="_Toc151879351"/>
      <w:bookmarkStart w:id="3" w:name="_Toc152402258"/>
      <w:r>
        <w:rPr>
          <w:rFonts w:ascii="Times New Roman" w:hAnsi="Times New Roman" w:cs="Times New Roman"/>
          <w:sz w:val="28"/>
          <w:szCs w:val="28"/>
        </w:rPr>
        <w:t>2</w:t>
      </w:r>
      <w:r w:rsidR="001F5EF9" w:rsidRPr="00437D17">
        <w:rPr>
          <w:rFonts w:ascii="Times New Roman" w:hAnsi="Times New Roman" w:cs="Times New Roman"/>
          <w:sz w:val="28"/>
          <w:szCs w:val="28"/>
        </w:rPr>
        <w:t>. INTRODUÇÃO</w:t>
      </w:r>
      <w:bookmarkEnd w:id="2"/>
      <w:bookmarkEnd w:id="3"/>
    </w:p>
    <w:p w14:paraId="5E067790" w14:textId="77777777" w:rsidR="001F5EF9" w:rsidRPr="001F5EF9" w:rsidRDefault="001F5EF9" w:rsidP="001F5EF9">
      <w:pPr>
        <w:rPr>
          <w:b w:val="0"/>
          <w:color w:val="0F0D29" w:themeColor="text1"/>
        </w:rPr>
      </w:pPr>
    </w:p>
    <w:p w14:paraId="375B99F0" w14:textId="1658C9BE" w:rsidR="001F5EF9" w:rsidRDefault="00E454B6" w:rsidP="001921A0">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001921A0" w:rsidRPr="001921A0">
        <w:rPr>
          <w:rFonts w:ascii="Times New Roman" w:hAnsi="Times New Roman" w:cs="Times New Roman"/>
          <w:b w:val="0"/>
          <w:color w:val="0F0D29" w:themeColor="text1"/>
          <w:sz w:val="24"/>
          <w:szCs w:val="24"/>
        </w:rPr>
        <w:t xml:space="preserve">Este laudo apresenta uma análise do projeto de construção do software de edição de documentos AcessiDOC, conduzido </w:t>
      </w:r>
      <w:r w:rsidR="00C236B0">
        <w:rPr>
          <w:rFonts w:ascii="Times New Roman" w:hAnsi="Times New Roman" w:cs="Times New Roman"/>
          <w:b w:val="0"/>
          <w:color w:val="0F0D29" w:themeColor="text1"/>
          <w:sz w:val="24"/>
          <w:szCs w:val="24"/>
        </w:rPr>
        <w:t>pelo</w:t>
      </w:r>
      <w:r w:rsidR="00C01968">
        <w:rPr>
          <w:rFonts w:ascii="Times New Roman" w:hAnsi="Times New Roman" w:cs="Times New Roman"/>
          <w:b w:val="0"/>
          <w:color w:val="0F0D29" w:themeColor="text1"/>
          <w:sz w:val="24"/>
          <w:szCs w:val="24"/>
        </w:rPr>
        <w:t>s</w:t>
      </w:r>
      <w:r w:rsidR="001921A0" w:rsidRPr="001921A0">
        <w:rPr>
          <w:rFonts w:ascii="Times New Roman" w:hAnsi="Times New Roman" w:cs="Times New Roman"/>
          <w:b w:val="0"/>
          <w:color w:val="0F0D29" w:themeColor="text1"/>
          <w:sz w:val="24"/>
          <w:szCs w:val="24"/>
        </w:rPr>
        <w:t xml:space="preserve"> estudante</w:t>
      </w:r>
      <w:r w:rsidR="00C01968">
        <w:rPr>
          <w:rFonts w:ascii="Times New Roman" w:hAnsi="Times New Roman" w:cs="Times New Roman"/>
          <w:b w:val="0"/>
          <w:color w:val="0F0D29" w:themeColor="text1"/>
          <w:sz w:val="24"/>
          <w:szCs w:val="24"/>
        </w:rPr>
        <w:t>s</w:t>
      </w:r>
      <w:r w:rsidR="00C236B0">
        <w:rPr>
          <w:rFonts w:ascii="Times New Roman" w:hAnsi="Times New Roman" w:cs="Times New Roman"/>
          <w:b w:val="0"/>
          <w:color w:val="0F0D29" w:themeColor="text1"/>
          <w:sz w:val="24"/>
          <w:szCs w:val="24"/>
        </w:rPr>
        <w:t xml:space="preserve"> Darley Leal dos Santos </w:t>
      </w:r>
      <w:r w:rsidR="001921A0" w:rsidRPr="001921A0">
        <w:rPr>
          <w:rFonts w:ascii="Times New Roman" w:hAnsi="Times New Roman" w:cs="Times New Roman"/>
          <w:b w:val="0"/>
          <w:color w:val="0F0D29" w:themeColor="text1"/>
          <w:sz w:val="24"/>
          <w:szCs w:val="24"/>
        </w:rPr>
        <w:t>do curso de Engenharia de Software</w:t>
      </w:r>
      <w:r w:rsidR="00C01968">
        <w:rPr>
          <w:rFonts w:ascii="Times New Roman" w:hAnsi="Times New Roman" w:cs="Times New Roman"/>
          <w:b w:val="0"/>
          <w:color w:val="0F0D29" w:themeColor="text1"/>
          <w:sz w:val="24"/>
          <w:szCs w:val="24"/>
        </w:rPr>
        <w:t xml:space="preserve"> e </w:t>
      </w:r>
      <w:r w:rsidR="00C01968">
        <w:rPr>
          <w:rFonts w:ascii="Times New Roman" w:eastAsiaTheme="majorEastAsia" w:hAnsi="Times New Roman" w:cs="Times New Roman"/>
          <w:b w:val="0"/>
          <w:bCs/>
          <w:color w:val="auto"/>
          <w:kern w:val="28"/>
          <w:sz w:val="24"/>
          <w:szCs w:val="24"/>
        </w:rPr>
        <w:t>Rodrigo de Souza Machado do curso de Análise e Desenvolvimento de Sistemas</w:t>
      </w:r>
      <w:r w:rsidR="00C01968">
        <w:rPr>
          <w:rFonts w:ascii="Times New Roman" w:hAnsi="Times New Roman" w:cs="Times New Roman"/>
          <w:b w:val="0"/>
          <w:color w:val="0F0D29" w:themeColor="text1"/>
          <w:sz w:val="24"/>
          <w:szCs w:val="24"/>
        </w:rPr>
        <w:t xml:space="preserve"> </w:t>
      </w:r>
      <w:r w:rsidR="00C01968" w:rsidRPr="001921A0">
        <w:rPr>
          <w:rFonts w:ascii="Times New Roman" w:hAnsi="Times New Roman" w:cs="Times New Roman"/>
          <w:b w:val="0"/>
          <w:color w:val="0F0D29" w:themeColor="text1"/>
          <w:sz w:val="24"/>
          <w:szCs w:val="24"/>
        </w:rPr>
        <w:t>em</w:t>
      </w:r>
      <w:r w:rsidR="001921A0" w:rsidRPr="001921A0">
        <w:rPr>
          <w:rFonts w:ascii="Times New Roman" w:hAnsi="Times New Roman" w:cs="Times New Roman"/>
          <w:b w:val="0"/>
          <w:color w:val="0F0D29" w:themeColor="text1"/>
          <w:sz w:val="24"/>
          <w:szCs w:val="24"/>
        </w:rPr>
        <w:t xml:space="preserve"> colaboração com as professoras Mariane </w:t>
      </w:r>
      <w:proofErr w:type="spellStart"/>
      <w:r w:rsidR="001921A0" w:rsidRPr="001921A0">
        <w:rPr>
          <w:rFonts w:ascii="Times New Roman" w:hAnsi="Times New Roman" w:cs="Times New Roman"/>
          <w:b w:val="0"/>
          <w:color w:val="0F0D29" w:themeColor="text1"/>
          <w:sz w:val="24"/>
          <w:szCs w:val="24"/>
        </w:rPr>
        <w:t>Gavioli</w:t>
      </w:r>
      <w:proofErr w:type="spellEnd"/>
      <w:r w:rsidR="001921A0" w:rsidRPr="001921A0">
        <w:rPr>
          <w:rFonts w:ascii="Times New Roman" w:hAnsi="Times New Roman" w:cs="Times New Roman"/>
          <w:b w:val="0"/>
          <w:color w:val="0F0D29" w:themeColor="text1"/>
          <w:sz w:val="24"/>
          <w:szCs w:val="24"/>
        </w:rPr>
        <w:t xml:space="preserve"> Bergamini e Luciane </w:t>
      </w:r>
      <w:proofErr w:type="spellStart"/>
      <w:r w:rsidR="001921A0" w:rsidRPr="001921A0">
        <w:rPr>
          <w:rFonts w:ascii="Times New Roman" w:hAnsi="Times New Roman" w:cs="Times New Roman"/>
          <w:b w:val="0"/>
          <w:color w:val="0F0D29" w:themeColor="text1"/>
          <w:sz w:val="24"/>
          <w:szCs w:val="24"/>
        </w:rPr>
        <w:t>Yanase</w:t>
      </w:r>
      <w:proofErr w:type="spellEnd"/>
      <w:r w:rsidR="001921A0" w:rsidRPr="001921A0">
        <w:rPr>
          <w:rFonts w:ascii="Times New Roman" w:hAnsi="Times New Roman" w:cs="Times New Roman"/>
          <w:b w:val="0"/>
          <w:color w:val="0F0D29" w:themeColor="text1"/>
          <w:sz w:val="24"/>
          <w:szCs w:val="24"/>
        </w:rPr>
        <w:t xml:space="preserve"> </w:t>
      </w:r>
      <w:proofErr w:type="spellStart"/>
      <w:r w:rsidR="001921A0" w:rsidRPr="001921A0">
        <w:rPr>
          <w:rFonts w:ascii="Times New Roman" w:hAnsi="Times New Roman" w:cs="Times New Roman"/>
          <w:b w:val="0"/>
          <w:color w:val="0F0D29" w:themeColor="text1"/>
          <w:sz w:val="24"/>
          <w:szCs w:val="24"/>
        </w:rPr>
        <w:t>Hirabara</w:t>
      </w:r>
      <w:proofErr w:type="spellEnd"/>
      <w:r w:rsidR="001921A0" w:rsidRPr="001921A0">
        <w:rPr>
          <w:rFonts w:ascii="Times New Roman" w:hAnsi="Times New Roman" w:cs="Times New Roman"/>
          <w:b w:val="0"/>
          <w:color w:val="0F0D29" w:themeColor="text1"/>
          <w:sz w:val="24"/>
          <w:szCs w:val="24"/>
        </w:rPr>
        <w:t xml:space="preserve"> Kanashiro da ESP – Escola Superior Politécnica, UNINTER. O laudo será baseado na documentação atualizada do software, visando inspeções de qualidade com base na norma IEEE 1012-2016 (Verificação e Validação).</w:t>
      </w:r>
    </w:p>
    <w:p w14:paraId="58C652DB" w14:textId="77777777" w:rsidR="001921A0" w:rsidRPr="001F5EF9" w:rsidRDefault="001921A0" w:rsidP="001921A0">
      <w:pPr>
        <w:jc w:val="both"/>
        <w:rPr>
          <w:b w:val="0"/>
          <w:color w:val="0F0D29" w:themeColor="text1"/>
        </w:rPr>
      </w:pPr>
    </w:p>
    <w:p w14:paraId="149972AE" w14:textId="2571E5C5" w:rsidR="006D46F8" w:rsidRDefault="000F2644" w:rsidP="006D46F8">
      <w:pPr>
        <w:pStyle w:val="Ttulo1"/>
        <w:jc w:val="center"/>
        <w:rPr>
          <w:rFonts w:ascii="Times New Roman" w:hAnsi="Times New Roman" w:cs="Times New Roman"/>
          <w:color w:val="002060"/>
          <w:sz w:val="28"/>
          <w:szCs w:val="28"/>
        </w:rPr>
      </w:pPr>
      <w:bookmarkStart w:id="4" w:name="_Toc151879352"/>
      <w:bookmarkStart w:id="5" w:name="_Toc152402259"/>
      <w:r>
        <w:rPr>
          <w:rFonts w:ascii="Times New Roman" w:hAnsi="Times New Roman" w:cs="Times New Roman"/>
          <w:color w:val="002060"/>
          <w:sz w:val="28"/>
          <w:szCs w:val="28"/>
        </w:rPr>
        <w:t>3</w:t>
      </w:r>
      <w:r w:rsidR="0022099F" w:rsidRPr="006444E9">
        <w:rPr>
          <w:rFonts w:ascii="Times New Roman" w:hAnsi="Times New Roman" w:cs="Times New Roman"/>
          <w:color w:val="002060"/>
          <w:sz w:val="28"/>
          <w:szCs w:val="28"/>
        </w:rPr>
        <w:t xml:space="preserve">. </w:t>
      </w:r>
      <w:r w:rsidR="001F5EF9" w:rsidRPr="006444E9">
        <w:rPr>
          <w:rFonts w:ascii="Times New Roman" w:hAnsi="Times New Roman" w:cs="Times New Roman"/>
          <w:color w:val="002060"/>
          <w:sz w:val="28"/>
          <w:szCs w:val="28"/>
        </w:rPr>
        <w:t xml:space="preserve">INSPEÇÕES </w:t>
      </w:r>
      <w:r w:rsidR="009B4AAE">
        <w:rPr>
          <w:rFonts w:ascii="Times New Roman" w:hAnsi="Times New Roman" w:cs="Times New Roman"/>
          <w:color w:val="002060"/>
          <w:sz w:val="28"/>
          <w:szCs w:val="28"/>
        </w:rPr>
        <w:t>DE</w:t>
      </w:r>
      <w:r w:rsidR="001F5EF9" w:rsidRPr="006444E9">
        <w:rPr>
          <w:rFonts w:ascii="Times New Roman" w:hAnsi="Times New Roman" w:cs="Times New Roman"/>
          <w:color w:val="002060"/>
          <w:sz w:val="28"/>
          <w:szCs w:val="28"/>
        </w:rPr>
        <w:t xml:space="preserve"> VERIFICA</w:t>
      </w:r>
      <w:r w:rsidR="009B4AAE">
        <w:rPr>
          <w:rFonts w:ascii="Times New Roman" w:hAnsi="Times New Roman" w:cs="Times New Roman"/>
          <w:color w:val="002060"/>
          <w:sz w:val="28"/>
          <w:szCs w:val="28"/>
        </w:rPr>
        <w:t>ÇÃO E VALIDAÇÃO – V&amp;V</w:t>
      </w:r>
      <w:bookmarkEnd w:id="4"/>
      <w:bookmarkEnd w:id="5"/>
    </w:p>
    <w:p w14:paraId="5F6D6BE6" w14:textId="77777777" w:rsidR="006D46F8" w:rsidRDefault="006D46F8" w:rsidP="006D46F8">
      <w:pPr>
        <w:pStyle w:val="Ttulo1"/>
        <w:jc w:val="center"/>
        <w:rPr>
          <w:rFonts w:ascii="Times New Roman" w:hAnsi="Times New Roman" w:cs="Times New Roman"/>
          <w:color w:val="002060"/>
          <w:sz w:val="28"/>
          <w:szCs w:val="28"/>
        </w:rPr>
      </w:pPr>
    </w:p>
    <w:p w14:paraId="1490561B" w14:textId="7D0E35A5" w:rsidR="005E70CF" w:rsidRPr="0026080E" w:rsidRDefault="007415C7" w:rsidP="0026080E">
      <w:pPr>
        <w:pStyle w:val="Contedo"/>
        <w:jc w:val="both"/>
        <w:rPr>
          <w:rFonts w:ascii="Times New Roman" w:hAnsi="Times New Roman" w:cs="Times New Roman"/>
          <w:color w:val="auto"/>
          <w:sz w:val="24"/>
          <w:szCs w:val="24"/>
        </w:rPr>
      </w:pPr>
      <w:r w:rsidRPr="006D46F8">
        <w:rPr>
          <w:rFonts w:ascii="Times New Roman" w:hAnsi="Times New Roman" w:cs="Times New Roman"/>
          <w:color w:val="auto"/>
          <w:sz w:val="24"/>
          <w:szCs w:val="24"/>
        </w:rPr>
        <w:t xml:space="preserve">    </w:t>
      </w:r>
      <w:r w:rsidR="00AD0344" w:rsidRPr="006D46F8">
        <w:rPr>
          <w:rFonts w:ascii="Times New Roman" w:hAnsi="Times New Roman" w:cs="Times New Roman"/>
          <w:color w:val="auto"/>
          <w:sz w:val="24"/>
          <w:szCs w:val="24"/>
        </w:rPr>
        <w:t>A prática de inspeção</w:t>
      </w:r>
      <w:r w:rsidR="008B6425" w:rsidRPr="006D46F8">
        <w:rPr>
          <w:rFonts w:ascii="Times New Roman" w:hAnsi="Times New Roman" w:cs="Times New Roman"/>
          <w:color w:val="auto"/>
          <w:sz w:val="24"/>
          <w:szCs w:val="24"/>
        </w:rPr>
        <w:t xml:space="preserve"> </w:t>
      </w:r>
      <w:r w:rsidR="0034348E" w:rsidRPr="006D46F8">
        <w:rPr>
          <w:rFonts w:ascii="Times New Roman" w:hAnsi="Times New Roman" w:cs="Times New Roman"/>
          <w:color w:val="auto"/>
          <w:sz w:val="24"/>
          <w:szCs w:val="24"/>
        </w:rPr>
        <w:t>visa garantir que o produto</w:t>
      </w:r>
      <w:r w:rsidR="009D02EE" w:rsidRPr="006D46F8">
        <w:rPr>
          <w:rFonts w:ascii="Times New Roman" w:hAnsi="Times New Roman" w:cs="Times New Roman"/>
          <w:color w:val="auto"/>
          <w:sz w:val="24"/>
          <w:szCs w:val="24"/>
        </w:rPr>
        <w:t xml:space="preserve"> a ser desenvolvido passe por criteriosos processos de análise</w:t>
      </w:r>
      <w:r w:rsidR="0002738A" w:rsidRPr="006D46F8">
        <w:rPr>
          <w:rFonts w:ascii="Times New Roman" w:hAnsi="Times New Roman" w:cs="Times New Roman"/>
          <w:color w:val="auto"/>
          <w:sz w:val="24"/>
          <w:szCs w:val="24"/>
        </w:rPr>
        <w:t xml:space="preserve"> e validação </w:t>
      </w:r>
      <w:r w:rsidR="00271D47" w:rsidRPr="006D46F8">
        <w:rPr>
          <w:rFonts w:ascii="Times New Roman" w:hAnsi="Times New Roman" w:cs="Times New Roman"/>
          <w:color w:val="auto"/>
          <w:sz w:val="24"/>
          <w:szCs w:val="24"/>
        </w:rPr>
        <w:t>do ciclo de vida</w:t>
      </w:r>
      <w:r w:rsidR="008B6425" w:rsidRPr="006D46F8">
        <w:rPr>
          <w:rFonts w:ascii="Times New Roman" w:hAnsi="Times New Roman" w:cs="Times New Roman"/>
          <w:color w:val="auto"/>
          <w:sz w:val="24"/>
          <w:szCs w:val="24"/>
        </w:rPr>
        <w:t xml:space="preserve"> do software</w:t>
      </w:r>
      <w:r w:rsidR="008354A1" w:rsidRPr="006D46F8">
        <w:rPr>
          <w:rFonts w:ascii="Times New Roman" w:hAnsi="Times New Roman" w:cs="Times New Roman"/>
          <w:color w:val="auto"/>
          <w:sz w:val="24"/>
          <w:szCs w:val="24"/>
        </w:rPr>
        <w:t xml:space="preserve">, garantindo </w:t>
      </w:r>
      <w:r w:rsidR="00ED5634" w:rsidRPr="006D46F8">
        <w:rPr>
          <w:rFonts w:ascii="Times New Roman" w:hAnsi="Times New Roman" w:cs="Times New Roman"/>
          <w:color w:val="auto"/>
          <w:sz w:val="24"/>
          <w:szCs w:val="24"/>
        </w:rPr>
        <w:t>que o projeto seja entregue no prazo</w:t>
      </w:r>
      <w:r w:rsidR="009A549B" w:rsidRPr="006D46F8">
        <w:rPr>
          <w:rFonts w:ascii="Times New Roman" w:hAnsi="Times New Roman" w:cs="Times New Roman"/>
          <w:color w:val="auto"/>
          <w:sz w:val="24"/>
          <w:szCs w:val="24"/>
        </w:rPr>
        <w:t>. Segundo a</w:t>
      </w:r>
      <w:r w:rsidR="00307B5F" w:rsidRPr="006D46F8">
        <w:rPr>
          <w:rFonts w:ascii="Times New Roman" w:hAnsi="Times New Roman" w:cs="Times New Roman"/>
          <w:color w:val="auto"/>
          <w:sz w:val="24"/>
          <w:szCs w:val="24"/>
        </w:rPr>
        <w:t xml:space="preserve"> norma</w:t>
      </w:r>
      <w:r w:rsidR="009A549B" w:rsidRPr="006D46F8">
        <w:rPr>
          <w:rFonts w:ascii="Times New Roman" w:hAnsi="Times New Roman" w:cs="Times New Roman"/>
          <w:color w:val="auto"/>
          <w:sz w:val="24"/>
          <w:szCs w:val="24"/>
        </w:rPr>
        <w:t xml:space="preserve"> IEEE</w:t>
      </w:r>
      <w:r w:rsidR="00D33758" w:rsidRPr="006D46F8">
        <w:rPr>
          <w:rFonts w:ascii="Times New Roman" w:hAnsi="Times New Roman" w:cs="Times New Roman"/>
          <w:color w:val="auto"/>
          <w:sz w:val="24"/>
          <w:szCs w:val="24"/>
        </w:rPr>
        <w:t xml:space="preserve"> 1012-2016, p. 56</w:t>
      </w:r>
      <w:r w:rsidR="009645DD" w:rsidRPr="006D46F8">
        <w:rPr>
          <w:rFonts w:ascii="Times New Roman" w:hAnsi="Times New Roman" w:cs="Times New Roman"/>
          <w:color w:val="auto"/>
          <w:sz w:val="24"/>
          <w:szCs w:val="24"/>
        </w:rPr>
        <w:t xml:space="preserve"> (adaptado pelo autor)</w:t>
      </w:r>
      <w:r w:rsidR="007E08F8" w:rsidRPr="006D46F8">
        <w:rPr>
          <w:rFonts w:ascii="Times New Roman" w:hAnsi="Times New Roman" w:cs="Times New Roman"/>
          <w:color w:val="auto"/>
          <w:sz w:val="24"/>
          <w:szCs w:val="24"/>
        </w:rPr>
        <w:t xml:space="preserve">, </w:t>
      </w:r>
      <w:r w:rsidR="002162EA" w:rsidRPr="006D46F8">
        <w:rPr>
          <w:rFonts w:ascii="Times New Roman" w:hAnsi="Times New Roman" w:cs="Times New Roman"/>
          <w:color w:val="auto"/>
          <w:sz w:val="24"/>
          <w:szCs w:val="24"/>
        </w:rPr>
        <w:t xml:space="preserve">se um determinado elemento do sistema </w:t>
      </w:r>
      <w:r w:rsidR="00E32D03" w:rsidRPr="006D46F8">
        <w:rPr>
          <w:rFonts w:ascii="Times New Roman" w:hAnsi="Times New Roman" w:cs="Times New Roman"/>
          <w:color w:val="auto"/>
          <w:sz w:val="24"/>
          <w:szCs w:val="24"/>
        </w:rPr>
        <w:t>não for capaz de atender a todos os seus requisitos</w:t>
      </w:r>
      <w:r w:rsidR="005413CE" w:rsidRPr="006D46F8">
        <w:rPr>
          <w:rFonts w:ascii="Times New Roman" w:hAnsi="Times New Roman" w:cs="Times New Roman"/>
          <w:color w:val="auto"/>
          <w:sz w:val="24"/>
          <w:szCs w:val="24"/>
        </w:rPr>
        <w:t xml:space="preserve"> alocados, os requisitos</w:t>
      </w:r>
      <w:r w:rsidR="00711E18" w:rsidRPr="006D46F8">
        <w:rPr>
          <w:rFonts w:ascii="Times New Roman" w:hAnsi="Times New Roman" w:cs="Times New Roman"/>
          <w:color w:val="auto"/>
          <w:sz w:val="24"/>
          <w:szCs w:val="24"/>
        </w:rPr>
        <w:t xml:space="preserve"> devem ser realocados</w:t>
      </w:r>
      <w:r w:rsidR="00E8564C" w:rsidRPr="006D46F8">
        <w:rPr>
          <w:rFonts w:ascii="Times New Roman" w:hAnsi="Times New Roman" w:cs="Times New Roman"/>
          <w:color w:val="auto"/>
          <w:sz w:val="24"/>
          <w:szCs w:val="24"/>
        </w:rPr>
        <w:t>.</w:t>
      </w:r>
      <w:r w:rsidR="00C1078A">
        <w:rPr>
          <w:rFonts w:ascii="Times New Roman" w:hAnsi="Times New Roman" w:cs="Times New Roman"/>
          <w:color w:val="auto"/>
          <w:sz w:val="24"/>
          <w:szCs w:val="24"/>
        </w:rPr>
        <w:t xml:space="preserve"> A </w:t>
      </w:r>
      <w:r w:rsidR="00C1078A" w:rsidRPr="00C1078A">
        <w:rPr>
          <w:rFonts w:ascii="Times New Roman" w:hAnsi="Times New Roman" w:cs="Times New Roman"/>
          <w:b/>
          <w:bCs/>
          <w:color w:val="auto"/>
          <w:sz w:val="24"/>
          <w:szCs w:val="24"/>
        </w:rPr>
        <w:t>Verificação</w:t>
      </w:r>
      <w:r w:rsidR="00D11C83" w:rsidRPr="00C0438B">
        <w:rPr>
          <w:rFonts w:ascii="Times New Roman" w:hAnsi="Times New Roman" w:cs="Times New Roman"/>
          <w:color w:val="0F0D29" w:themeColor="text1"/>
          <w:sz w:val="24"/>
          <w:szCs w:val="24"/>
        </w:rPr>
        <w:t xml:space="preserve"> (CMMI, 2010, p.401), garantir que os produtos de trabalho selecionados cumpram os seus requisitos especificados</w:t>
      </w:r>
      <w:r w:rsidR="00D11C83">
        <w:rPr>
          <w:rFonts w:ascii="Times New Roman" w:hAnsi="Times New Roman" w:cs="Times New Roman"/>
          <w:color w:val="0F0D29" w:themeColor="text1"/>
          <w:sz w:val="24"/>
          <w:szCs w:val="24"/>
        </w:rPr>
        <w:t xml:space="preserve">, </w:t>
      </w:r>
      <w:r w:rsidR="00C1078A" w:rsidRPr="00C60523">
        <w:rPr>
          <w:rFonts w:ascii="Times New Roman" w:hAnsi="Times New Roman" w:cs="Times New Roman"/>
          <w:color w:val="auto"/>
          <w:sz w:val="24"/>
          <w:szCs w:val="24"/>
        </w:rPr>
        <w:t>ajudará</w:t>
      </w:r>
      <w:r w:rsidR="00C60523" w:rsidRPr="00C60523">
        <w:rPr>
          <w:rFonts w:ascii="Times New Roman" w:hAnsi="Times New Roman" w:cs="Times New Roman"/>
          <w:color w:val="auto"/>
          <w:sz w:val="24"/>
          <w:szCs w:val="24"/>
        </w:rPr>
        <w:t xml:space="preserve"> a equipe a construir o software corretamente, analisando se todos os requisitos e funcionalidades documentados durante a elicitação foram </w:t>
      </w:r>
      <w:r w:rsidR="00C60523">
        <w:rPr>
          <w:rFonts w:ascii="Times New Roman" w:hAnsi="Times New Roman" w:cs="Times New Roman"/>
          <w:color w:val="auto"/>
          <w:sz w:val="24"/>
          <w:szCs w:val="24"/>
        </w:rPr>
        <w:t>d</w:t>
      </w:r>
      <w:r w:rsidR="00C60523" w:rsidRPr="00C60523">
        <w:rPr>
          <w:rFonts w:ascii="Times New Roman" w:hAnsi="Times New Roman" w:cs="Times New Roman"/>
          <w:color w:val="auto"/>
          <w:sz w:val="24"/>
          <w:szCs w:val="24"/>
        </w:rPr>
        <w:t>evidamente implementados.</w:t>
      </w:r>
      <w:r w:rsidR="00C60523">
        <w:rPr>
          <w:rFonts w:ascii="Times New Roman" w:hAnsi="Times New Roman" w:cs="Times New Roman"/>
          <w:color w:val="auto"/>
          <w:sz w:val="24"/>
          <w:szCs w:val="24"/>
        </w:rPr>
        <w:t xml:space="preserve"> A </w:t>
      </w:r>
      <w:r w:rsidR="00C60523" w:rsidRPr="00C60523">
        <w:rPr>
          <w:rFonts w:ascii="Times New Roman" w:hAnsi="Times New Roman" w:cs="Times New Roman"/>
          <w:b/>
          <w:bCs/>
          <w:color w:val="auto"/>
          <w:sz w:val="24"/>
          <w:szCs w:val="24"/>
        </w:rPr>
        <w:t>Validaçã</w:t>
      </w:r>
      <w:r w:rsidR="00D11C83">
        <w:rPr>
          <w:rFonts w:ascii="Times New Roman" w:hAnsi="Times New Roman" w:cs="Times New Roman"/>
          <w:b/>
          <w:bCs/>
          <w:color w:val="auto"/>
          <w:sz w:val="24"/>
          <w:szCs w:val="24"/>
        </w:rPr>
        <w:t xml:space="preserve">o </w:t>
      </w:r>
      <w:r w:rsidR="00D11C83" w:rsidRPr="00C009B8">
        <w:rPr>
          <w:rFonts w:ascii="Times New Roman" w:hAnsi="Times New Roman" w:cs="Times New Roman"/>
          <w:color w:val="0F0D29" w:themeColor="text1"/>
          <w:sz w:val="24"/>
          <w:szCs w:val="24"/>
        </w:rPr>
        <w:t>(CMMI, 2010, p.393), demonstrar que o produto ou componente cumpre o uso pretendido quando colocado em seu ambiente desejado</w:t>
      </w:r>
      <w:r w:rsidR="00D11C83">
        <w:rPr>
          <w:rFonts w:ascii="Times New Roman" w:hAnsi="Times New Roman" w:cs="Times New Roman"/>
          <w:color w:val="0F0D29" w:themeColor="text1"/>
          <w:sz w:val="24"/>
          <w:szCs w:val="24"/>
        </w:rPr>
        <w:t>,</w:t>
      </w:r>
      <w:r w:rsidR="00C60523">
        <w:rPr>
          <w:rFonts w:ascii="Times New Roman" w:hAnsi="Times New Roman" w:cs="Times New Roman"/>
          <w:b/>
          <w:bCs/>
          <w:color w:val="auto"/>
          <w:sz w:val="24"/>
          <w:szCs w:val="24"/>
        </w:rPr>
        <w:t xml:space="preserve"> </w:t>
      </w:r>
      <w:r w:rsidR="00C60523" w:rsidRPr="00C60523">
        <w:rPr>
          <w:rFonts w:ascii="Times New Roman" w:hAnsi="Times New Roman" w:cs="Times New Roman"/>
          <w:color w:val="auto"/>
          <w:sz w:val="24"/>
          <w:szCs w:val="24"/>
        </w:rPr>
        <w:t xml:space="preserve">avalia se o produto a ser entregue atende as expectativas dos stakeholders, </w:t>
      </w:r>
      <w:r w:rsidR="00FF7862" w:rsidRPr="00C60523">
        <w:rPr>
          <w:rFonts w:ascii="Times New Roman" w:hAnsi="Times New Roman" w:cs="Times New Roman"/>
          <w:color w:val="auto"/>
          <w:sz w:val="24"/>
          <w:szCs w:val="24"/>
        </w:rPr>
        <w:t>ou seja,</w:t>
      </w:r>
      <w:r w:rsidR="00C60523" w:rsidRPr="00C60523">
        <w:rPr>
          <w:rFonts w:ascii="Times New Roman" w:hAnsi="Times New Roman" w:cs="Times New Roman"/>
          <w:color w:val="auto"/>
          <w:sz w:val="24"/>
          <w:szCs w:val="24"/>
        </w:rPr>
        <w:t xml:space="preserve"> se atendem a regra de negócio de forma apropriada e consistente.</w:t>
      </w:r>
      <w:r w:rsidR="009D5890">
        <w:rPr>
          <w:rFonts w:ascii="Times New Roman" w:hAnsi="Times New Roman" w:cs="Times New Roman"/>
          <w:color w:val="auto"/>
          <w:sz w:val="24"/>
          <w:szCs w:val="24"/>
        </w:rPr>
        <w:t xml:space="preserve"> Após a finalização de cada inspeção nos componentes do sistema, um breve relatório deve ser escrito baseado em etapas seguidas, anomalias</w:t>
      </w:r>
      <w:r w:rsidR="00842D91">
        <w:rPr>
          <w:rFonts w:ascii="Times New Roman" w:hAnsi="Times New Roman" w:cs="Times New Roman"/>
          <w:color w:val="auto"/>
          <w:sz w:val="24"/>
          <w:szCs w:val="24"/>
        </w:rPr>
        <w:t xml:space="preserve"> encontradas, justificativas</w:t>
      </w:r>
      <w:r w:rsidR="00D14AD7">
        <w:rPr>
          <w:rFonts w:ascii="Times New Roman" w:hAnsi="Times New Roman" w:cs="Times New Roman"/>
          <w:color w:val="auto"/>
          <w:sz w:val="24"/>
          <w:szCs w:val="24"/>
        </w:rPr>
        <w:t xml:space="preserve"> </w:t>
      </w:r>
      <w:r w:rsidR="00842D91" w:rsidRPr="006D46F8">
        <w:rPr>
          <w:rFonts w:ascii="Times New Roman" w:hAnsi="Times New Roman" w:cs="Times New Roman"/>
          <w:color w:val="auto"/>
          <w:sz w:val="24"/>
          <w:szCs w:val="24"/>
        </w:rPr>
        <w:t xml:space="preserve">e com o mais alto padrão de qualidade exigido pelas boas práticas da engenharia de software </w:t>
      </w:r>
      <w:r w:rsidR="00FF7862" w:rsidRPr="006D46F8">
        <w:rPr>
          <w:rFonts w:ascii="Times New Roman" w:hAnsi="Times New Roman" w:cs="Times New Roman"/>
          <w:color w:val="auto"/>
          <w:sz w:val="24"/>
          <w:szCs w:val="24"/>
        </w:rPr>
        <w:t>moderna</w:t>
      </w:r>
      <w:r w:rsidR="00FF7862">
        <w:rPr>
          <w:rFonts w:ascii="Times New Roman" w:hAnsi="Times New Roman" w:cs="Times New Roman"/>
          <w:color w:val="auto"/>
          <w:sz w:val="24"/>
          <w:szCs w:val="24"/>
        </w:rPr>
        <w:t>.</w:t>
      </w:r>
      <w:r w:rsidR="00842D91">
        <w:rPr>
          <w:rFonts w:ascii="Times New Roman" w:hAnsi="Times New Roman" w:cs="Times New Roman"/>
          <w:color w:val="auto"/>
          <w:sz w:val="24"/>
          <w:szCs w:val="24"/>
        </w:rPr>
        <w:t xml:space="preserve"> Deve-se anexar ao fim do laudo,</w:t>
      </w:r>
      <w:r w:rsidR="00D14AD7">
        <w:rPr>
          <w:rFonts w:ascii="Times New Roman" w:hAnsi="Times New Roman" w:cs="Times New Roman"/>
          <w:color w:val="auto"/>
          <w:sz w:val="24"/>
          <w:szCs w:val="24"/>
        </w:rPr>
        <w:t xml:space="preserve"> junto a assinatura do autor.</w:t>
      </w:r>
    </w:p>
    <w:p w14:paraId="53F667F0" w14:textId="0C51CAC8" w:rsidR="001F5EF9" w:rsidRPr="000E5B88" w:rsidRDefault="00C60523" w:rsidP="000E5B88">
      <w:pPr>
        <w:pStyle w:val="Ttulo2"/>
        <w:jc w:val="center"/>
        <w:rPr>
          <w:rStyle w:val="Ttulo2Char"/>
          <w:rFonts w:ascii="Times New Roman" w:hAnsi="Times New Roman" w:cs="Times New Roman"/>
          <w:b/>
          <w:bCs/>
          <w:sz w:val="24"/>
          <w:szCs w:val="24"/>
        </w:rPr>
      </w:pPr>
      <w:bookmarkStart w:id="6" w:name="_Toc151879353"/>
      <w:bookmarkStart w:id="7" w:name="_Toc152402260"/>
      <w:r w:rsidRPr="000E5B88">
        <w:rPr>
          <w:rStyle w:val="Ttulo2Char"/>
          <w:rFonts w:ascii="Times New Roman" w:hAnsi="Times New Roman" w:cs="Times New Roman"/>
          <w:b/>
          <w:bCs/>
          <w:sz w:val="24"/>
          <w:szCs w:val="24"/>
        </w:rPr>
        <w:lastRenderedPageBreak/>
        <w:t>3</w:t>
      </w:r>
      <w:r w:rsidR="001F5EF9" w:rsidRPr="000E5B88">
        <w:rPr>
          <w:rStyle w:val="Ttulo2Char"/>
          <w:rFonts w:ascii="Times New Roman" w:hAnsi="Times New Roman" w:cs="Times New Roman"/>
          <w:b/>
          <w:bCs/>
          <w:sz w:val="24"/>
          <w:szCs w:val="24"/>
        </w:rPr>
        <w:t>.1</w:t>
      </w:r>
      <w:r w:rsidR="00BB05BD" w:rsidRPr="000E5B88">
        <w:rPr>
          <w:rStyle w:val="Ttulo2Char"/>
          <w:rFonts w:ascii="Times New Roman" w:hAnsi="Times New Roman" w:cs="Times New Roman"/>
          <w:b/>
          <w:bCs/>
          <w:sz w:val="24"/>
          <w:szCs w:val="24"/>
        </w:rPr>
        <w:t>.</w:t>
      </w:r>
      <w:r w:rsidR="001F5EF9" w:rsidRPr="000E5B88">
        <w:rPr>
          <w:rStyle w:val="Ttulo2Char"/>
          <w:rFonts w:ascii="Times New Roman" w:hAnsi="Times New Roman" w:cs="Times New Roman"/>
          <w:b/>
          <w:bCs/>
          <w:sz w:val="24"/>
          <w:szCs w:val="24"/>
        </w:rPr>
        <w:t xml:space="preserve"> </w:t>
      </w:r>
      <w:r w:rsidR="00884F42" w:rsidRPr="000E5B88">
        <w:rPr>
          <w:rStyle w:val="Ttulo2Char"/>
          <w:rFonts w:ascii="Times New Roman" w:hAnsi="Times New Roman" w:cs="Times New Roman"/>
          <w:b/>
          <w:bCs/>
          <w:sz w:val="24"/>
          <w:szCs w:val="24"/>
        </w:rPr>
        <w:t>Verificações</w:t>
      </w:r>
      <w:r w:rsidR="001F5EF9" w:rsidRPr="000E5B88">
        <w:rPr>
          <w:rStyle w:val="Ttulo2Char"/>
          <w:rFonts w:ascii="Times New Roman" w:hAnsi="Times New Roman" w:cs="Times New Roman"/>
          <w:b/>
          <w:bCs/>
          <w:sz w:val="24"/>
          <w:szCs w:val="24"/>
        </w:rPr>
        <w:t xml:space="preserve"> de Código</w:t>
      </w:r>
      <w:r w:rsidR="00D11C83" w:rsidRPr="000E5B88">
        <w:rPr>
          <w:rStyle w:val="Ttulo2Char"/>
          <w:rFonts w:ascii="Times New Roman" w:hAnsi="Times New Roman" w:cs="Times New Roman"/>
          <w:b/>
          <w:bCs/>
          <w:sz w:val="24"/>
          <w:szCs w:val="24"/>
        </w:rPr>
        <w:t xml:space="preserve"> e Refatoração</w:t>
      </w:r>
      <w:bookmarkEnd w:id="6"/>
      <w:bookmarkEnd w:id="7"/>
    </w:p>
    <w:p w14:paraId="15364E12" w14:textId="2689838C" w:rsidR="00D11C83" w:rsidRDefault="00D11C83" w:rsidP="00D11C83">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Pr="00C009B8">
        <w:rPr>
          <w:rFonts w:ascii="Times New Roman" w:hAnsi="Times New Roman" w:cs="Times New Roman"/>
          <w:b w:val="0"/>
          <w:color w:val="0F0D29" w:themeColor="text1"/>
          <w:sz w:val="24"/>
          <w:szCs w:val="24"/>
        </w:rPr>
        <w:t>O código fonte deve ser revisto com o objetivo de se identificar possíveis problemas como bugs, violações de padrões e problemas de desempenho, sua importância estar em entender a lógica e a estrutura do código</w:t>
      </w:r>
      <w:r>
        <w:rPr>
          <w:rFonts w:ascii="Times New Roman" w:hAnsi="Times New Roman" w:cs="Times New Roman"/>
          <w:b w:val="0"/>
          <w:color w:val="0F0D29" w:themeColor="text1"/>
          <w:sz w:val="24"/>
          <w:szCs w:val="24"/>
        </w:rPr>
        <w:t>.</w:t>
      </w:r>
    </w:p>
    <w:p w14:paraId="023A79C1" w14:textId="77777777" w:rsidR="00D11C83" w:rsidRPr="00D11C83" w:rsidRDefault="00D11C83" w:rsidP="00D11C83"/>
    <w:p w14:paraId="6B014988" w14:textId="00A03EAC" w:rsidR="00CE5CD7" w:rsidRPr="000E5B88" w:rsidRDefault="00CE5CD7" w:rsidP="000E5B88">
      <w:pPr>
        <w:jc w:val="center"/>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 xml:space="preserve">Tabela </w:t>
      </w:r>
      <w:r w:rsidR="00C60523" w:rsidRPr="000E5B88">
        <w:rPr>
          <w:rFonts w:ascii="Times New Roman" w:hAnsi="Times New Roman" w:cs="Times New Roman"/>
          <w:b w:val="0"/>
          <w:bCs/>
          <w:color w:val="auto"/>
          <w:sz w:val="24"/>
          <w:szCs w:val="24"/>
        </w:rPr>
        <w:t>3</w:t>
      </w:r>
      <w:r w:rsidRPr="000E5B88">
        <w:rPr>
          <w:rFonts w:ascii="Times New Roman" w:hAnsi="Times New Roman" w:cs="Times New Roman"/>
          <w:b w:val="0"/>
          <w:bCs/>
          <w:color w:val="auto"/>
          <w:sz w:val="24"/>
          <w:szCs w:val="24"/>
        </w:rPr>
        <w:t xml:space="preserve">.1.1 </w:t>
      </w:r>
      <w:r w:rsidR="00332E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r w:rsidR="007B1EB4" w:rsidRPr="000E5B88">
        <w:rPr>
          <w:rFonts w:ascii="Times New Roman" w:hAnsi="Times New Roman" w:cs="Times New Roman"/>
          <w:b w:val="0"/>
          <w:bCs/>
          <w:color w:val="auto"/>
          <w:sz w:val="24"/>
          <w:szCs w:val="24"/>
        </w:rPr>
        <w:t>Inspeção</w:t>
      </w:r>
      <w:r w:rsidR="00884F42" w:rsidRPr="000E5B88">
        <w:rPr>
          <w:rFonts w:ascii="Times New Roman" w:hAnsi="Times New Roman" w:cs="Times New Roman"/>
          <w:b w:val="0"/>
          <w:bCs/>
          <w:color w:val="auto"/>
          <w:sz w:val="24"/>
          <w:szCs w:val="24"/>
        </w:rPr>
        <w:t xml:space="preserve"> de código-fonte</w:t>
      </w:r>
    </w:p>
    <w:tbl>
      <w:tblPr>
        <w:tblStyle w:val="TabeladeGrade4-nfase2"/>
        <w:tblW w:w="0" w:type="auto"/>
        <w:tblLook w:val="04A0" w:firstRow="1" w:lastRow="0" w:firstColumn="1" w:lastColumn="0" w:noHBand="0" w:noVBand="1"/>
      </w:tblPr>
      <w:tblGrid>
        <w:gridCol w:w="3020"/>
        <w:gridCol w:w="3020"/>
        <w:gridCol w:w="3021"/>
      </w:tblGrid>
      <w:tr w:rsidR="00CE5CD7" w:rsidRPr="000E5B88" w14:paraId="6E7EEF7E" w14:textId="77777777" w:rsidTr="007C2F32">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061" w:type="dxa"/>
            <w:gridSpan w:val="3"/>
          </w:tcPr>
          <w:p w14:paraId="18FE4A8E" w14:textId="366BCFAE" w:rsidR="00CE5CD7" w:rsidRPr="000E5B88" w:rsidRDefault="00884F42" w:rsidP="000E5B88">
            <w:pPr>
              <w:jc w:val="center"/>
              <w:rPr>
                <w:rFonts w:ascii="Times New Roman" w:hAnsi="Times New Roman" w:cs="Times New Roman"/>
                <w:b/>
                <w:bCs w:val="0"/>
                <w:sz w:val="24"/>
                <w:szCs w:val="24"/>
              </w:rPr>
            </w:pPr>
            <w:r w:rsidRPr="007C2F32">
              <w:rPr>
                <w:rFonts w:ascii="Times New Roman" w:hAnsi="Times New Roman" w:cs="Times New Roman"/>
                <w:b/>
                <w:bCs w:val="0"/>
                <w:color w:val="FFFFFF" w:themeColor="background1"/>
                <w:sz w:val="24"/>
                <w:szCs w:val="24"/>
              </w:rPr>
              <w:t>Atividade: Validar qualidade do produto segundo diretrizes do C#</w:t>
            </w:r>
          </w:p>
        </w:tc>
      </w:tr>
      <w:tr w:rsidR="00CE5CD7" w:rsidRPr="000E5B88" w14:paraId="69672DAE" w14:textId="77777777" w:rsidTr="007C2F32">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20" w:type="dxa"/>
          </w:tcPr>
          <w:p w14:paraId="16B6A0AC" w14:textId="18E4B18E" w:rsidR="00CE5CD7" w:rsidRPr="000E5B88" w:rsidRDefault="005C05A9" w:rsidP="000E5B88">
            <w:pPr>
              <w:rPr>
                <w:rFonts w:ascii="Times New Roman" w:hAnsi="Times New Roman" w:cs="Times New Roman"/>
                <w:b/>
                <w:bCs w:val="0"/>
                <w:color w:val="auto"/>
                <w:sz w:val="24"/>
                <w:szCs w:val="24"/>
              </w:rPr>
            </w:pPr>
            <w:r w:rsidRPr="000E5B88">
              <w:rPr>
                <w:rFonts w:ascii="Times New Roman" w:hAnsi="Times New Roman" w:cs="Times New Roman"/>
                <w:b/>
                <w:bCs w:val="0"/>
                <w:color w:val="auto"/>
                <w:sz w:val="24"/>
                <w:szCs w:val="24"/>
              </w:rPr>
              <w:t>TAREFAS DE V&amp;V</w:t>
            </w:r>
          </w:p>
        </w:tc>
        <w:tc>
          <w:tcPr>
            <w:tcW w:w="3020" w:type="dxa"/>
          </w:tcPr>
          <w:p w14:paraId="773EAF89" w14:textId="4BAB120E"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ENTRADA NECESSÁRIA</w:t>
            </w:r>
          </w:p>
        </w:tc>
        <w:tc>
          <w:tcPr>
            <w:tcW w:w="3021" w:type="dxa"/>
          </w:tcPr>
          <w:p w14:paraId="3AE11ECB" w14:textId="593E5575"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SAÍDA NECESSÁRIA</w:t>
            </w:r>
          </w:p>
        </w:tc>
      </w:tr>
      <w:tr w:rsidR="007D2CAB" w:rsidRPr="000E5B88" w14:paraId="376FCC7E" w14:textId="77777777" w:rsidTr="007C2F32">
        <w:trPr>
          <w:trHeight w:val="1178"/>
        </w:trPr>
        <w:tc>
          <w:tcPr>
            <w:cnfStyle w:val="001000000000" w:firstRow="0" w:lastRow="0" w:firstColumn="1" w:lastColumn="0" w:oddVBand="0" w:evenVBand="0" w:oddHBand="0" w:evenHBand="0" w:firstRowFirstColumn="0" w:firstRowLastColumn="0" w:lastRowFirstColumn="0" w:lastRowLastColumn="0"/>
            <w:tcW w:w="3020" w:type="dxa"/>
          </w:tcPr>
          <w:p w14:paraId="3650678B" w14:textId="4F239BC0"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Nomenclatura</w:t>
            </w:r>
            <w:r w:rsidR="00884F42" w:rsidRPr="000E5B88">
              <w:rPr>
                <w:rFonts w:ascii="Times New Roman" w:hAnsi="Times New Roman" w:cs="Times New Roman"/>
                <w:color w:val="auto"/>
                <w:sz w:val="24"/>
                <w:szCs w:val="24"/>
              </w:rPr>
              <w:t>s</w:t>
            </w:r>
          </w:p>
        </w:tc>
        <w:tc>
          <w:tcPr>
            <w:tcW w:w="3020" w:type="dxa"/>
          </w:tcPr>
          <w:p w14:paraId="45A11896" w14:textId="7FD37BF7" w:rsidR="007D2CAB" w:rsidRPr="000E5B88" w:rsidRDefault="00884F42" w:rsidP="003064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w:t>
            </w:r>
          </w:p>
        </w:tc>
        <w:tc>
          <w:tcPr>
            <w:tcW w:w="3021" w:type="dxa"/>
          </w:tcPr>
          <w:p w14:paraId="50390B35" w14:textId="59480E6A" w:rsidR="00BF1106" w:rsidRPr="000E5B88" w:rsidRDefault="00884F42" w:rsidP="003064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Escolha de nomes claros e representativos</w:t>
            </w:r>
            <w:r w:rsidR="00BF1106" w:rsidRPr="000E5B88">
              <w:rPr>
                <w:rFonts w:ascii="Times New Roman" w:hAnsi="Times New Roman" w:cs="Times New Roman"/>
                <w:b w:val="0"/>
                <w:bCs/>
                <w:color w:val="auto"/>
                <w:sz w:val="24"/>
                <w:szCs w:val="24"/>
              </w:rPr>
              <w:t>. Padrões de nomenclatura seguindo boas práticas do .NET.</w:t>
            </w:r>
          </w:p>
        </w:tc>
      </w:tr>
      <w:tr w:rsidR="007D2CAB" w:rsidRPr="000E5B88" w14:paraId="4002E01A"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704C840" w14:textId="78502BC1"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Princípios de OO</w:t>
            </w:r>
          </w:p>
        </w:tc>
        <w:tc>
          <w:tcPr>
            <w:tcW w:w="3020" w:type="dxa"/>
          </w:tcPr>
          <w:p w14:paraId="6D832E37" w14:textId="56CCBFCB" w:rsidR="007D2CAB" w:rsidRPr="000E5B88" w:rsidRDefault="007D2CAB" w:rsidP="003064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Adesão aos princípios de Orientação a Objetos, como: encapsulamento, herança, polimorfismo e abstração.</w:t>
            </w:r>
          </w:p>
        </w:tc>
        <w:tc>
          <w:tcPr>
            <w:tcW w:w="3021" w:type="dxa"/>
          </w:tcPr>
          <w:p w14:paraId="5C90F48E" w14:textId="456400E7" w:rsidR="007D2CAB" w:rsidRPr="000E5B88" w:rsidRDefault="00BF1106" w:rsidP="003064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Classes coesas entre si, não possuam forte acoplamento e suas propriedades sejam corretamente encapsuladas para que cada componente trabalhe de forma independente e reduza a chance de erros.</w:t>
            </w:r>
          </w:p>
        </w:tc>
      </w:tr>
      <w:tr w:rsidR="007D2CAB" w:rsidRPr="000E5B88" w14:paraId="53D4383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DD17EE1" w14:textId="22197826"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Tratamento de Exceções</w:t>
            </w:r>
          </w:p>
        </w:tc>
        <w:tc>
          <w:tcPr>
            <w:tcW w:w="3020" w:type="dxa"/>
          </w:tcPr>
          <w:p w14:paraId="08FD3D6E" w14:textId="79E76F07" w:rsidR="007D2CAB" w:rsidRPr="000E5B88" w:rsidRDefault="007D2CAB" w:rsidP="003064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Uso apropriado de blocos try-catch</w:t>
            </w:r>
            <w:r w:rsidR="00BF11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p>
        </w:tc>
        <w:tc>
          <w:tcPr>
            <w:tcW w:w="3021" w:type="dxa"/>
          </w:tcPr>
          <w:p w14:paraId="762A6792" w14:textId="1D956847" w:rsidR="007D2CAB" w:rsidRPr="000E5B88" w:rsidRDefault="00BF1106" w:rsidP="003064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Adequação do tratamento e lançamento de exceções personalizadas.</w:t>
            </w:r>
          </w:p>
        </w:tc>
      </w:tr>
      <w:tr w:rsidR="007D2CAB" w:rsidRPr="000E5B88" w14:paraId="6BD6F4B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EC8C18C" w14:textId="3C643785" w:rsidR="007D2CAB" w:rsidRPr="000E5B88" w:rsidRDefault="00AF1328"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Refatoração</w:t>
            </w:r>
          </w:p>
        </w:tc>
        <w:tc>
          <w:tcPr>
            <w:tcW w:w="3020" w:type="dxa"/>
          </w:tcPr>
          <w:p w14:paraId="56B602A2" w14:textId="1F8AD795" w:rsidR="007D2CAB" w:rsidRPr="000E5B88" w:rsidRDefault="007B1EB4" w:rsidP="003064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Segundo</w:t>
            </w:r>
            <w:r w:rsidR="009D5890" w:rsidRPr="000E5B88">
              <w:rPr>
                <w:rFonts w:ascii="Times New Roman" w:hAnsi="Times New Roman" w:cs="Times New Roman"/>
                <w:b w:val="0"/>
                <w:bCs/>
                <w:color w:val="auto"/>
                <w:sz w:val="24"/>
                <w:szCs w:val="24"/>
              </w:rPr>
              <w:t xml:space="preserve"> as Leis de Lehman, código deve ser escrito pensando na sua evolução para que futuras manutenções corretivas ou evolutivas se torne mais simples e vida útil do sistema seja maior.</w:t>
            </w:r>
          </w:p>
        </w:tc>
        <w:tc>
          <w:tcPr>
            <w:tcW w:w="3021" w:type="dxa"/>
          </w:tcPr>
          <w:p w14:paraId="1F8FD479" w14:textId="39B70B89" w:rsidR="007D2CAB" w:rsidRPr="000E5B88" w:rsidRDefault="009D5890" w:rsidP="003064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 manutenível, flexível e de fácil entendimento.</w:t>
            </w:r>
          </w:p>
        </w:tc>
      </w:tr>
    </w:tbl>
    <w:p w14:paraId="116EA2DE" w14:textId="6E8FCF37" w:rsidR="00605F02" w:rsidRPr="00595B2F" w:rsidRDefault="00CB43A9" w:rsidP="00595B2F">
      <w:pPr>
        <w:pStyle w:val="Ttulo2"/>
        <w:jc w:val="center"/>
        <w:rPr>
          <w:rFonts w:ascii="Times New Roman" w:hAnsi="Times New Roman" w:cs="Times New Roman"/>
          <w:b/>
          <w:bCs/>
          <w:sz w:val="24"/>
          <w:szCs w:val="24"/>
        </w:rPr>
      </w:pPr>
      <w:r>
        <w:br w:type="page"/>
      </w:r>
      <w:bookmarkStart w:id="8" w:name="_Toc152402261"/>
      <w:r w:rsidRPr="00595B2F">
        <w:rPr>
          <w:rFonts w:ascii="Times New Roman" w:hAnsi="Times New Roman" w:cs="Times New Roman"/>
          <w:b/>
          <w:bCs/>
          <w:sz w:val="24"/>
          <w:szCs w:val="24"/>
        </w:rPr>
        <w:lastRenderedPageBreak/>
        <w:t>3</w:t>
      </w:r>
      <w:r w:rsidR="001F5EF9" w:rsidRPr="00595B2F">
        <w:rPr>
          <w:rFonts w:ascii="Times New Roman" w:hAnsi="Times New Roman" w:cs="Times New Roman"/>
          <w:b/>
          <w:bCs/>
          <w:sz w:val="24"/>
          <w:szCs w:val="24"/>
        </w:rPr>
        <w:t>.2</w:t>
      </w:r>
      <w:r w:rsidR="00BB05BD" w:rsidRPr="00595B2F">
        <w:rPr>
          <w:rFonts w:ascii="Times New Roman" w:hAnsi="Times New Roman" w:cs="Times New Roman"/>
          <w:b/>
          <w:bCs/>
          <w:sz w:val="24"/>
          <w:szCs w:val="24"/>
        </w:rPr>
        <w:t>.</w:t>
      </w:r>
      <w:r w:rsidR="001F5EF9" w:rsidRPr="00595B2F">
        <w:rPr>
          <w:rFonts w:ascii="Times New Roman" w:hAnsi="Times New Roman" w:cs="Times New Roman"/>
          <w:b/>
          <w:bCs/>
          <w:sz w:val="24"/>
          <w:szCs w:val="24"/>
        </w:rPr>
        <w:t xml:space="preserve"> Verificações de Qualidade</w:t>
      </w:r>
      <w:bookmarkEnd w:id="8"/>
    </w:p>
    <w:p w14:paraId="244F0FF0" w14:textId="3C509C0F" w:rsidR="00C1078A" w:rsidRPr="00C1078A" w:rsidRDefault="005E70CF" w:rsidP="00C1078A">
      <w:pPr>
        <w:jc w:val="center"/>
        <w:rPr>
          <w:rFonts w:ascii="Times New Roman" w:hAnsi="Times New Roman" w:cs="Times New Roman"/>
          <w:b w:val="0"/>
          <w:bCs/>
          <w:color w:val="auto"/>
          <w:sz w:val="24"/>
          <w:szCs w:val="24"/>
        </w:rPr>
      </w:pPr>
      <w:r w:rsidRPr="00C1078A">
        <w:rPr>
          <w:rFonts w:ascii="Times New Roman" w:hAnsi="Times New Roman" w:cs="Times New Roman"/>
          <w:b w:val="0"/>
          <w:bCs/>
          <w:color w:val="auto"/>
          <w:sz w:val="24"/>
          <w:szCs w:val="24"/>
        </w:rPr>
        <w:t xml:space="preserve">Tabela </w:t>
      </w:r>
      <w:r w:rsidR="00CB43A9">
        <w:rPr>
          <w:rFonts w:ascii="Times New Roman" w:hAnsi="Times New Roman" w:cs="Times New Roman"/>
          <w:b w:val="0"/>
          <w:bCs/>
          <w:color w:val="auto"/>
          <w:sz w:val="24"/>
          <w:szCs w:val="24"/>
        </w:rPr>
        <w:t>3</w:t>
      </w:r>
      <w:r w:rsidRPr="00C1078A">
        <w:rPr>
          <w:rFonts w:ascii="Times New Roman" w:hAnsi="Times New Roman" w:cs="Times New Roman"/>
          <w:b w:val="0"/>
          <w:bCs/>
          <w:color w:val="auto"/>
          <w:sz w:val="24"/>
          <w:szCs w:val="24"/>
        </w:rPr>
        <w:t>.</w:t>
      </w:r>
      <w:r w:rsidR="00C1078A" w:rsidRPr="00C1078A">
        <w:rPr>
          <w:rFonts w:ascii="Times New Roman" w:hAnsi="Times New Roman" w:cs="Times New Roman"/>
          <w:b w:val="0"/>
          <w:bCs/>
          <w:color w:val="auto"/>
          <w:sz w:val="24"/>
          <w:szCs w:val="24"/>
        </w:rPr>
        <w:t>2</w:t>
      </w:r>
      <w:r w:rsidRPr="00C1078A">
        <w:rPr>
          <w:rFonts w:ascii="Times New Roman" w:hAnsi="Times New Roman" w:cs="Times New Roman"/>
          <w:b w:val="0"/>
          <w:bCs/>
          <w:color w:val="auto"/>
          <w:sz w:val="24"/>
          <w:szCs w:val="24"/>
        </w:rPr>
        <w:t xml:space="preserve">.1 – Inspeção </w:t>
      </w:r>
      <w:r w:rsidR="00C1078A" w:rsidRPr="00C1078A">
        <w:rPr>
          <w:rFonts w:ascii="Times New Roman" w:hAnsi="Times New Roman" w:cs="Times New Roman"/>
          <w:b w:val="0"/>
          <w:bCs/>
          <w:color w:val="auto"/>
          <w:sz w:val="24"/>
          <w:szCs w:val="24"/>
        </w:rPr>
        <w:t xml:space="preserve">de qualidade </w:t>
      </w:r>
      <w:r w:rsidR="007D2CAB">
        <w:rPr>
          <w:rFonts w:ascii="Times New Roman" w:hAnsi="Times New Roman" w:cs="Times New Roman"/>
          <w:b w:val="0"/>
          <w:bCs/>
          <w:color w:val="auto"/>
          <w:sz w:val="24"/>
          <w:szCs w:val="24"/>
        </w:rPr>
        <w:t>no ciclo de vida do software</w:t>
      </w:r>
    </w:p>
    <w:tbl>
      <w:tblPr>
        <w:tblStyle w:val="TabeladeGrade4-nfase2"/>
        <w:tblW w:w="0" w:type="auto"/>
        <w:tblLayout w:type="fixed"/>
        <w:tblLook w:val="04A0" w:firstRow="1" w:lastRow="0" w:firstColumn="1" w:lastColumn="0" w:noHBand="0" w:noVBand="1"/>
      </w:tblPr>
      <w:tblGrid>
        <w:gridCol w:w="2972"/>
        <w:gridCol w:w="2698"/>
        <w:gridCol w:w="3375"/>
      </w:tblGrid>
      <w:tr w:rsidR="0061646E" w14:paraId="0B8A5174" w14:textId="77777777" w:rsidTr="00C236B0">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82341B5" w14:textId="75556BDC" w:rsidR="0061646E" w:rsidRPr="007C2F32" w:rsidRDefault="0061646E" w:rsidP="0061646E">
            <w:pPr>
              <w:spacing w:line="336" w:lineRule="auto"/>
              <w:jc w:val="center"/>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PROCESSO</w:t>
            </w:r>
          </w:p>
        </w:tc>
        <w:tc>
          <w:tcPr>
            <w:tcW w:w="2698" w:type="dxa"/>
          </w:tcPr>
          <w:p w14:paraId="4B9C7639" w14:textId="2FF52F89"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SITUAÇÃO</w:t>
            </w:r>
          </w:p>
        </w:tc>
        <w:tc>
          <w:tcPr>
            <w:tcW w:w="3375" w:type="dxa"/>
          </w:tcPr>
          <w:p w14:paraId="4C704EC2" w14:textId="5E41D98A"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DESCRIÇÃO</w:t>
            </w:r>
          </w:p>
        </w:tc>
      </w:tr>
      <w:tr w:rsidR="00C1078A" w14:paraId="726CFA5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46394F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Elicitação dos Requisitos</w:t>
            </w:r>
          </w:p>
        </w:tc>
        <w:tc>
          <w:tcPr>
            <w:tcW w:w="2698" w:type="dxa"/>
          </w:tcPr>
          <w:p w14:paraId="0B56F964"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AA18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Entendido o problema que precisa ser resolvido, detalhes sobre como os requisitos devem funcionar foram devidamente coletados e analisados, visando à compreensão da necessidade dos stakeholders.</w:t>
            </w:r>
          </w:p>
        </w:tc>
      </w:tr>
      <w:tr w:rsidR="00C1078A" w14:paraId="6E692486"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9CDA118"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Refinamento dos Requisitos Funcionais</w:t>
            </w:r>
          </w:p>
        </w:tc>
        <w:tc>
          <w:tcPr>
            <w:tcW w:w="2698" w:type="dxa"/>
          </w:tcPr>
          <w:p w14:paraId="40A9F15B"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529D0F84"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Etapa de aprimoramento e refinamento dos requisitos, garantindo que eles atendam efetivamente ao escopo do projeto. Os requisitos serão priorizados com base em sua importância e viabilidade.</w:t>
            </w:r>
          </w:p>
        </w:tc>
      </w:tr>
      <w:tr w:rsidR="00C1078A" w14:paraId="024CA0E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2AB264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Verificação dos Requisitos Não Funcionais</w:t>
            </w:r>
          </w:p>
        </w:tc>
        <w:tc>
          <w:tcPr>
            <w:tcW w:w="2698" w:type="dxa"/>
          </w:tcPr>
          <w:p w14:paraId="0AE79C4E"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726406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Fase crítica, onde todos os requisitos especificados foram avaliados para garantir que estejam em conformidade e coerência entre si.</w:t>
            </w:r>
          </w:p>
        </w:tc>
      </w:tr>
      <w:tr w:rsidR="00C1078A" w14:paraId="5A326A22"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0C62B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Validação dos Requisitos do Sistema</w:t>
            </w:r>
          </w:p>
        </w:tc>
        <w:tc>
          <w:tcPr>
            <w:tcW w:w="2698" w:type="dxa"/>
          </w:tcPr>
          <w:p w14:paraId="5D7A8061" w14:textId="765AB352" w:rsidR="00C1078A" w:rsidRPr="00306470" w:rsidRDefault="00306470" w:rsidP="00306470">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u w:val="single"/>
              </w:rPr>
            </w:pPr>
            <w:r>
              <w:rPr>
                <w:rFonts w:ascii="Times New Roman" w:hAnsi="Times New Roman" w:cs="Times New Roman"/>
                <w:b w:val="0"/>
                <w:color w:val="0F0D29" w:themeColor="text1"/>
                <w:sz w:val="24"/>
                <w:szCs w:val="24"/>
              </w:rPr>
              <w:t>Aprovado</w:t>
            </w:r>
          </w:p>
        </w:tc>
        <w:tc>
          <w:tcPr>
            <w:tcW w:w="3375" w:type="dxa"/>
          </w:tcPr>
          <w:p w14:paraId="3F9BE1CE"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O software será desenvolvido usando a plataforma .NET e linguagem C# para a lógica de negócios e interações com o banco de dados no </w:t>
            </w:r>
            <w:proofErr w:type="spellStart"/>
            <w:r w:rsidRPr="004A310B">
              <w:rPr>
                <w:rFonts w:ascii="Times New Roman" w:hAnsi="Times New Roman" w:cs="Times New Roman"/>
                <w:b w:val="0"/>
                <w:color w:val="0F0D29" w:themeColor="text1"/>
                <w:sz w:val="24"/>
                <w:szCs w:val="24"/>
              </w:rPr>
              <w:t>back-end</w:t>
            </w:r>
            <w:proofErr w:type="spellEnd"/>
            <w:r w:rsidRPr="004A310B">
              <w:rPr>
                <w:rFonts w:ascii="Times New Roman" w:hAnsi="Times New Roman" w:cs="Times New Roman"/>
                <w:b w:val="0"/>
                <w:color w:val="0F0D29" w:themeColor="text1"/>
                <w:sz w:val="24"/>
                <w:szCs w:val="24"/>
              </w:rPr>
              <w:t>, tecnologias front-</w:t>
            </w:r>
            <w:proofErr w:type="spellStart"/>
            <w:r w:rsidRPr="004A310B">
              <w:rPr>
                <w:rFonts w:ascii="Times New Roman" w:hAnsi="Times New Roman" w:cs="Times New Roman"/>
                <w:b w:val="0"/>
                <w:color w:val="0F0D29" w:themeColor="text1"/>
                <w:sz w:val="24"/>
                <w:szCs w:val="24"/>
              </w:rPr>
              <w:t>end</w:t>
            </w:r>
            <w:proofErr w:type="spellEnd"/>
            <w:r w:rsidRPr="004A310B">
              <w:rPr>
                <w:rFonts w:ascii="Times New Roman" w:hAnsi="Times New Roman" w:cs="Times New Roman"/>
                <w:b w:val="0"/>
                <w:color w:val="0F0D29" w:themeColor="text1"/>
                <w:sz w:val="24"/>
                <w:szCs w:val="24"/>
              </w:rPr>
              <w:t xml:space="preserve"> como HTML, CSS, </w:t>
            </w:r>
            <w:proofErr w:type="spellStart"/>
            <w:r w:rsidRPr="004A310B">
              <w:rPr>
                <w:rFonts w:ascii="Times New Roman" w:hAnsi="Times New Roman" w:cs="Times New Roman"/>
                <w:b w:val="0"/>
                <w:color w:val="0F0D29" w:themeColor="text1"/>
                <w:sz w:val="24"/>
                <w:szCs w:val="24"/>
              </w:rPr>
              <w:t>Bootstrap</w:t>
            </w:r>
            <w:proofErr w:type="spellEnd"/>
            <w:r w:rsidRPr="004A310B">
              <w:rPr>
                <w:rFonts w:ascii="Times New Roman" w:hAnsi="Times New Roman" w:cs="Times New Roman"/>
                <w:b w:val="0"/>
                <w:color w:val="0F0D29" w:themeColor="text1"/>
                <w:sz w:val="24"/>
                <w:szCs w:val="24"/>
              </w:rPr>
              <w:t xml:space="preserve"> e Javascript serão usados para renderizar e criar o conteúdo na camada de visualização. O PostgreSQL será usado como SGBD relacional para armazenar </w:t>
            </w:r>
            <w:r w:rsidRPr="004A310B">
              <w:rPr>
                <w:rFonts w:ascii="Times New Roman" w:hAnsi="Times New Roman" w:cs="Times New Roman"/>
                <w:b w:val="0"/>
                <w:color w:val="0F0D29" w:themeColor="text1"/>
                <w:sz w:val="24"/>
                <w:szCs w:val="24"/>
              </w:rPr>
              <w:lastRenderedPageBreak/>
              <w:t xml:space="preserve">documentos e informações do usuário. </w:t>
            </w:r>
          </w:p>
        </w:tc>
      </w:tr>
      <w:tr w:rsidR="00C1078A" w14:paraId="583D6D1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B1E936F"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Gerenciamento dos Requisitos</w:t>
            </w:r>
          </w:p>
        </w:tc>
        <w:tc>
          <w:tcPr>
            <w:tcW w:w="2698" w:type="dxa"/>
          </w:tcPr>
          <w:p w14:paraId="3F0AF78B"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C770C1"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Requisitos serão controlados às necessidades do projeto, evitando alterações não autorizadas que não tenham passado pela devida análise.</w:t>
            </w:r>
          </w:p>
        </w:tc>
      </w:tr>
      <w:tr w:rsidR="00C1078A" w14:paraId="6F538182"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478FB293"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Projeto de Arquitetura</w:t>
            </w:r>
          </w:p>
        </w:tc>
        <w:tc>
          <w:tcPr>
            <w:tcW w:w="2698" w:type="dxa"/>
          </w:tcPr>
          <w:p w14:paraId="6EC27E5A"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36763171"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 Arquitetura MVC (Model-</w:t>
            </w:r>
            <w:proofErr w:type="spellStart"/>
            <w:r w:rsidRPr="004A310B">
              <w:rPr>
                <w:rFonts w:ascii="Times New Roman" w:hAnsi="Times New Roman" w:cs="Times New Roman"/>
                <w:b w:val="0"/>
                <w:color w:val="0F0D29" w:themeColor="text1"/>
                <w:sz w:val="24"/>
                <w:szCs w:val="24"/>
              </w:rPr>
              <w:t>View</w:t>
            </w:r>
            <w:proofErr w:type="spellEnd"/>
            <w:r w:rsidRPr="004A310B">
              <w:rPr>
                <w:rFonts w:ascii="Times New Roman" w:hAnsi="Times New Roman" w:cs="Times New Roman"/>
                <w:b w:val="0"/>
                <w:color w:val="0F0D29" w:themeColor="text1"/>
                <w:sz w:val="24"/>
                <w:szCs w:val="24"/>
              </w:rPr>
              <w:t>-</w:t>
            </w:r>
            <w:proofErr w:type="spellStart"/>
            <w:r w:rsidRPr="004A310B">
              <w:rPr>
                <w:rFonts w:ascii="Times New Roman" w:hAnsi="Times New Roman" w:cs="Times New Roman"/>
                <w:b w:val="0"/>
                <w:color w:val="0F0D29" w:themeColor="text1"/>
                <w:sz w:val="24"/>
                <w:szCs w:val="24"/>
              </w:rPr>
              <w:t>Controller</w:t>
            </w:r>
            <w:proofErr w:type="spellEnd"/>
            <w:r w:rsidRPr="004A310B">
              <w:rPr>
                <w:rFonts w:ascii="Times New Roman" w:hAnsi="Times New Roman" w:cs="Times New Roman"/>
                <w:b w:val="0"/>
                <w:color w:val="0F0D29" w:themeColor="text1"/>
                <w:sz w:val="24"/>
                <w:szCs w:val="24"/>
              </w:rPr>
              <w:t>), irá organizar a aplicação em três componentes interconectados. Isso é feito para separar as representações internas do sistema da maneira que a informação é apresentada e aceita ao usuário.</w:t>
            </w:r>
          </w:p>
        </w:tc>
      </w:tr>
      <w:tr w:rsidR="00C1078A" w14:paraId="050B4921"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719C40A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 xml:space="preserve">Protótipo de Alta Fidelidade </w:t>
            </w:r>
          </w:p>
        </w:tc>
        <w:tc>
          <w:tcPr>
            <w:tcW w:w="2698" w:type="dxa"/>
          </w:tcPr>
          <w:p w14:paraId="126A0EC8" w14:textId="6C116B2C" w:rsidR="00C1078A" w:rsidRPr="004A310B" w:rsidRDefault="001921A0"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09C5D1B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Protótipo foi desenvolvido usando o software </w:t>
            </w:r>
            <w:proofErr w:type="spellStart"/>
            <w:r w:rsidRPr="004A310B">
              <w:rPr>
                <w:rFonts w:ascii="Times New Roman" w:hAnsi="Times New Roman" w:cs="Times New Roman"/>
                <w:b w:val="0"/>
                <w:color w:val="0F0D29" w:themeColor="text1"/>
                <w:sz w:val="24"/>
                <w:szCs w:val="24"/>
              </w:rPr>
              <w:t>Figma</w:t>
            </w:r>
            <w:proofErr w:type="spellEnd"/>
            <w:r w:rsidRPr="004A310B">
              <w:rPr>
                <w:rFonts w:ascii="Times New Roman" w:hAnsi="Times New Roman" w:cs="Times New Roman"/>
                <w:b w:val="0"/>
                <w:color w:val="0F0D29" w:themeColor="text1"/>
                <w:sz w:val="24"/>
                <w:szCs w:val="24"/>
              </w:rPr>
              <w:t>, seu intuito será simular o sistema com fluxos próximos do real para melhor entendimento da proposta de solução aos stakeholders.</w:t>
            </w:r>
          </w:p>
        </w:tc>
      </w:tr>
      <w:tr w:rsidR="00C1078A" w14:paraId="0C340306" w14:textId="77777777" w:rsidTr="00C236B0">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1D011CD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Qualidade</w:t>
            </w:r>
          </w:p>
        </w:tc>
        <w:tc>
          <w:tcPr>
            <w:tcW w:w="2698" w:type="dxa"/>
          </w:tcPr>
          <w:p w14:paraId="4EBBC07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13D27736" w14:textId="6A4ADDF3"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Processos serão definidos para que o fluxo de trabalho e </w:t>
            </w:r>
            <w:r w:rsidR="003E2366" w:rsidRPr="004A310B">
              <w:rPr>
                <w:rFonts w:ascii="Times New Roman" w:hAnsi="Times New Roman" w:cs="Times New Roman"/>
                <w:b w:val="0"/>
                <w:color w:val="0F0D29" w:themeColor="text1"/>
                <w:sz w:val="24"/>
                <w:szCs w:val="24"/>
              </w:rPr>
              <w:t>produtos</w:t>
            </w:r>
            <w:r w:rsidRPr="004A310B">
              <w:rPr>
                <w:rFonts w:ascii="Times New Roman" w:hAnsi="Times New Roman" w:cs="Times New Roman"/>
                <w:b w:val="0"/>
                <w:color w:val="0F0D29" w:themeColor="text1"/>
                <w:sz w:val="24"/>
                <w:szCs w:val="24"/>
              </w:rPr>
              <w:t xml:space="preserve"> estejam em conformidades aos padrões de qualidade estabelecidos pela engenharia de software.</w:t>
            </w:r>
          </w:p>
        </w:tc>
      </w:tr>
      <w:tr w:rsidR="00C1078A" w14:paraId="1F5E22D0"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1EE8210"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Configuração</w:t>
            </w:r>
          </w:p>
        </w:tc>
        <w:tc>
          <w:tcPr>
            <w:tcW w:w="2698" w:type="dxa"/>
          </w:tcPr>
          <w:p w14:paraId="36005A42"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6936388"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Será usado o </w:t>
            </w:r>
            <w:proofErr w:type="spellStart"/>
            <w:r w:rsidRPr="004A310B">
              <w:rPr>
                <w:rFonts w:ascii="Times New Roman" w:hAnsi="Times New Roman" w:cs="Times New Roman"/>
                <w:b w:val="0"/>
                <w:color w:val="0F0D29" w:themeColor="text1"/>
                <w:sz w:val="24"/>
                <w:szCs w:val="24"/>
              </w:rPr>
              <w:t>Git</w:t>
            </w:r>
            <w:proofErr w:type="spellEnd"/>
            <w:r w:rsidRPr="004A310B">
              <w:rPr>
                <w:rFonts w:ascii="Times New Roman" w:hAnsi="Times New Roman" w:cs="Times New Roman"/>
                <w:b w:val="0"/>
                <w:color w:val="0F0D29" w:themeColor="text1"/>
                <w:sz w:val="24"/>
                <w:szCs w:val="24"/>
              </w:rPr>
              <w:t xml:space="preserve"> para o versionamento de código e o GitHub como repositório, onde serão armazenados e gerenciados todos os artefatos desenvolvidos durante o ciclo de vida do AcessiDOC.</w:t>
            </w:r>
          </w:p>
        </w:tc>
      </w:tr>
      <w:tr w:rsidR="00C1078A" w14:paraId="1C683F11"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796A473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Backlog do Produto</w:t>
            </w:r>
          </w:p>
        </w:tc>
        <w:tc>
          <w:tcPr>
            <w:tcW w:w="2698" w:type="dxa"/>
          </w:tcPr>
          <w:p w14:paraId="7D3A4DDC" w14:textId="01807AE9" w:rsidR="00C1078A" w:rsidRPr="004A310B" w:rsidRDefault="00D14AD7"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0C9E523"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Lista de tarefas será feita e priorizada de acordo às necessidades do produto e do cliente. As atividades serão organizadas em cards no sistema </w:t>
            </w:r>
            <w:proofErr w:type="spellStart"/>
            <w:r w:rsidRPr="004A310B">
              <w:rPr>
                <w:rFonts w:ascii="Times New Roman" w:hAnsi="Times New Roman" w:cs="Times New Roman"/>
                <w:b w:val="0"/>
                <w:color w:val="0F0D29" w:themeColor="text1"/>
                <w:sz w:val="24"/>
                <w:szCs w:val="24"/>
              </w:rPr>
              <w:t>Trello</w:t>
            </w:r>
            <w:proofErr w:type="spellEnd"/>
            <w:r w:rsidRPr="004A310B">
              <w:rPr>
                <w:rFonts w:ascii="Times New Roman" w:hAnsi="Times New Roman" w:cs="Times New Roman"/>
                <w:b w:val="0"/>
                <w:color w:val="0F0D29" w:themeColor="text1"/>
                <w:sz w:val="24"/>
                <w:szCs w:val="24"/>
              </w:rPr>
              <w:t xml:space="preserve"> usando a metodologia </w:t>
            </w:r>
            <w:proofErr w:type="spellStart"/>
            <w:r w:rsidRPr="004A310B">
              <w:rPr>
                <w:rFonts w:ascii="Times New Roman" w:hAnsi="Times New Roman" w:cs="Times New Roman"/>
                <w:b w:val="0"/>
                <w:color w:val="0F0D29" w:themeColor="text1"/>
                <w:sz w:val="24"/>
                <w:szCs w:val="24"/>
              </w:rPr>
              <w:t>Kanban</w:t>
            </w:r>
            <w:proofErr w:type="spellEnd"/>
            <w:r w:rsidRPr="004A310B">
              <w:rPr>
                <w:rFonts w:ascii="Times New Roman" w:hAnsi="Times New Roman" w:cs="Times New Roman"/>
                <w:b w:val="0"/>
                <w:color w:val="0F0D29" w:themeColor="text1"/>
                <w:sz w:val="24"/>
                <w:szCs w:val="24"/>
              </w:rPr>
              <w:t xml:space="preserve"> para gerenciar esse fluxo.</w:t>
            </w:r>
          </w:p>
        </w:tc>
      </w:tr>
      <w:tr w:rsidR="00C1078A" w14:paraId="6FDAB5F7"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664830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Desenvolvimento</w:t>
            </w:r>
          </w:p>
        </w:tc>
        <w:tc>
          <w:tcPr>
            <w:tcW w:w="2698" w:type="dxa"/>
          </w:tcPr>
          <w:p w14:paraId="7A743AAC" w14:textId="17403CED"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7FBBEFC"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Esse projeto seguirá um ciclo de desenvolvimento organizado em sprints de 2 semanas cada uma. Cada sprint abordará um subprojeto específico com seus respectivos requisitos e funcionalidades a serem implementados.</w:t>
            </w:r>
          </w:p>
        </w:tc>
      </w:tr>
      <w:tr w:rsidR="00C1078A" w14:paraId="17CDFED1"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3483BE91"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Refatoração</w:t>
            </w:r>
          </w:p>
        </w:tc>
        <w:tc>
          <w:tcPr>
            <w:tcW w:w="2698" w:type="dxa"/>
          </w:tcPr>
          <w:p w14:paraId="3D3281A4" w14:textId="18D623F7" w:rsidR="00C1078A" w:rsidRPr="004A310B" w:rsidRDefault="007C2F32"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5A4368F"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Todos os desenvolvedores devem </w:t>
            </w:r>
            <w:proofErr w:type="spellStart"/>
            <w:r w:rsidRPr="004A310B">
              <w:rPr>
                <w:rFonts w:ascii="Times New Roman" w:hAnsi="Times New Roman" w:cs="Times New Roman"/>
                <w:b w:val="0"/>
                <w:color w:val="0F0D29" w:themeColor="text1"/>
                <w:sz w:val="24"/>
                <w:szCs w:val="24"/>
              </w:rPr>
              <w:t>refatorar</w:t>
            </w:r>
            <w:proofErr w:type="spellEnd"/>
            <w:r w:rsidRPr="004A310B">
              <w:rPr>
                <w:rFonts w:ascii="Times New Roman" w:hAnsi="Times New Roman" w:cs="Times New Roman"/>
                <w:b w:val="0"/>
                <w:color w:val="0F0D29" w:themeColor="text1"/>
                <w:sz w:val="24"/>
                <w:szCs w:val="24"/>
              </w:rPr>
              <w:t xml:space="preserve"> o código encontrando melhorias sempre que possível, essa prática de melhoria contínua manterá o código simples e de fácil manutenção.</w:t>
            </w:r>
          </w:p>
        </w:tc>
      </w:tr>
      <w:tr w:rsidR="00C1078A" w14:paraId="1AFA2BDC"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54B55CDC"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Testes</w:t>
            </w:r>
          </w:p>
        </w:tc>
        <w:tc>
          <w:tcPr>
            <w:tcW w:w="2698" w:type="dxa"/>
          </w:tcPr>
          <w:p w14:paraId="4CB841F5" w14:textId="4195F9A5"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3C72C4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Antes da implantação, serão efetuados testes para verificar se o produto desenvolvido atende aos seus requisitos, é necessário que haja no mínimo um teste de caixa-preta e um teste de caixa-branca para cada requisito.</w:t>
            </w:r>
          </w:p>
        </w:tc>
      </w:tr>
      <w:tr w:rsidR="00C1078A" w:rsidRPr="004A310B" w14:paraId="42D888F0" w14:textId="77777777" w:rsidTr="00C236B0">
        <w:trPr>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A7153C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Implantação</w:t>
            </w:r>
          </w:p>
        </w:tc>
        <w:tc>
          <w:tcPr>
            <w:tcW w:w="2698" w:type="dxa"/>
          </w:tcPr>
          <w:p w14:paraId="38A74C9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Pendente</w:t>
            </w:r>
          </w:p>
        </w:tc>
        <w:tc>
          <w:tcPr>
            <w:tcW w:w="3375" w:type="dxa"/>
          </w:tcPr>
          <w:p w14:paraId="0530F94C"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Implantar sistema e componentes, realizar testes de aceitação e homologar junto ao usuário.</w:t>
            </w:r>
          </w:p>
        </w:tc>
      </w:tr>
      <w:tr w:rsidR="00C1078A" w:rsidRPr="004A310B" w14:paraId="32E2D34D" w14:textId="77777777" w:rsidTr="00C236B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972" w:type="dxa"/>
          </w:tcPr>
          <w:p w14:paraId="080A3F1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Reengenharia de Software</w:t>
            </w:r>
          </w:p>
        </w:tc>
        <w:tc>
          <w:tcPr>
            <w:tcW w:w="2698" w:type="dxa"/>
          </w:tcPr>
          <w:p w14:paraId="0C2368BE" w14:textId="0827A9C3"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4575FF83"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Técnicas da engenharia reversa de software serão utilizados para </w:t>
            </w:r>
            <w:r w:rsidRPr="004A310B">
              <w:rPr>
                <w:rFonts w:ascii="Times New Roman" w:hAnsi="Times New Roman" w:cs="Times New Roman"/>
                <w:b w:val="0"/>
                <w:color w:val="0F0D29" w:themeColor="text1"/>
                <w:sz w:val="24"/>
                <w:szCs w:val="24"/>
              </w:rPr>
              <w:lastRenderedPageBreak/>
              <w:t>analisar a estrutura do AcessiDOC de forma a abstrair as funcionalidades e operações. O pensamento analítico será importante para encontrar falhas e evoluir funcionalidades reduzindo impactos nas etapas de desenvolvimento e operações. O software é uma representação lógica do mundo real, ou seja, funcionalidades precisam evoluir, podendo incluir novos requisitos ou manutenções nos já existentes.</w:t>
            </w:r>
          </w:p>
          <w:p w14:paraId="5AD8312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p>
        </w:tc>
      </w:tr>
    </w:tbl>
    <w:p w14:paraId="0E6712B7" w14:textId="7A433422" w:rsidR="003E2366" w:rsidRDefault="003E2366">
      <w:pPr>
        <w:spacing w:after="200"/>
        <w:rPr>
          <w:rFonts w:ascii="Times New Roman" w:hAnsi="Times New Roman" w:cs="Times New Roman"/>
          <w:szCs w:val="28"/>
        </w:rPr>
      </w:pPr>
    </w:p>
    <w:p w14:paraId="695A948F" w14:textId="750CFD87" w:rsidR="00B66484" w:rsidRPr="00595B2F" w:rsidRDefault="00CB43A9" w:rsidP="00595B2F">
      <w:pPr>
        <w:pStyle w:val="Ttulo2"/>
        <w:jc w:val="center"/>
        <w:rPr>
          <w:rFonts w:ascii="Times New Roman" w:hAnsi="Times New Roman" w:cs="Times New Roman"/>
          <w:b/>
          <w:bCs/>
          <w:sz w:val="28"/>
          <w:szCs w:val="28"/>
        </w:rPr>
      </w:pPr>
      <w:bookmarkStart w:id="9" w:name="_Toc152402262"/>
      <w:r w:rsidRPr="00595B2F">
        <w:rPr>
          <w:rFonts w:ascii="Times New Roman" w:hAnsi="Times New Roman" w:cs="Times New Roman"/>
          <w:b/>
          <w:bCs/>
          <w:sz w:val="28"/>
          <w:szCs w:val="28"/>
        </w:rPr>
        <w:t>3</w:t>
      </w:r>
      <w:r w:rsidR="00B66484" w:rsidRPr="00595B2F">
        <w:rPr>
          <w:rFonts w:ascii="Times New Roman" w:hAnsi="Times New Roman" w:cs="Times New Roman"/>
          <w:b/>
          <w:bCs/>
          <w:sz w:val="28"/>
          <w:szCs w:val="28"/>
        </w:rPr>
        <w:t>.</w:t>
      </w:r>
      <w:r w:rsidR="00605F02" w:rsidRPr="00595B2F">
        <w:rPr>
          <w:rFonts w:ascii="Times New Roman" w:hAnsi="Times New Roman" w:cs="Times New Roman"/>
          <w:b/>
          <w:bCs/>
          <w:sz w:val="28"/>
          <w:szCs w:val="28"/>
        </w:rPr>
        <w:t>3</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Segurança</w:t>
      </w:r>
      <w:bookmarkEnd w:id="9"/>
    </w:p>
    <w:p w14:paraId="570850B4" w14:textId="1DF965BD" w:rsidR="003E2366" w:rsidRPr="00C1078A" w:rsidRDefault="007B201A" w:rsidP="00FF7862">
      <w:pPr>
        <w:spacing w:line="336" w:lineRule="auto"/>
        <w:ind w:firstLine="360"/>
        <w:jc w:val="both"/>
        <w:rPr>
          <w:b w:val="0"/>
          <w:bCs/>
        </w:rPr>
      </w:pPr>
      <w:r w:rsidRPr="00C009B8">
        <w:rPr>
          <w:rFonts w:ascii="Times New Roman" w:hAnsi="Times New Roman" w:cs="Times New Roman"/>
          <w:b w:val="0"/>
          <w:color w:val="auto"/>
          <w:sz w:val="24"/>
          <w:szCs w:val="24"/>
        </w:rPr>
        <w:t xml:space="preserve">O Teste de Segurança tem como objetivo garantir que o funcionamento da aplicação esteja exatamente como especificado. É verificado se o software se comporta adequadamente entre as mais diversas tentativas de acesso, visando possíveis vulnerabilidades. Para isso, testa-se todos os mecanismos de proteção na aplicação de fato a protegerão de acessos indevidos. Será verificado se apenas usuários registrados no SGBD poderão ser autenticados ao acesso do sistema. </w:t>
      </w:r>
    </w:p>
    <w:p w14:paraId="57F1A93A" w14:textId="663FC49A" w:rsidR="005E70CF" w:rsidRPr="00D14AD7" w:rsidRDefault="005E70CF" w:rsidP="005E70CF">
      <w:pPr>
        <w:jc w:val="center"/>
        <w:rPr>
          <w:rFonts w:ascii="Times New Roman" w:hAnsi="Times New Roman" w:cs="Times New Roman"/>
          <w:b w:val="0"/>
          <w:bCs/>
          <w:color w:val="auto"/>
          <w:sz w:val="24"/>
          <w:szCs w:val="24"/>
        </w:rPr>
      </w:pPr>
      <w:r w:rsidRPr="00D14AD7">
        <w:rPr>
          <w:rFonts w:ascii="Times New Roman" w:hAnsi="Times New Roman" w:cs="Times New Roman"/>
          <w:b w:val="0"/>
          <w:bCs/>
          <w:color w:val="auto"/>
          <w:sz w:val="24"/>
          <w:szCs w:val="24"/>
        </w:rPr>
        <w:t xml:space="preserve">Tabela </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 xml:space="preserve">.1 – Inspeção </w:t>
      </w:r>
      <w:r w:rsidR="00D14AD7" w:rsidRPr="00D14AD7">
        <w:rPr>
          <w:rFonts w:ascii="Times New Roman" w:hAnsi="Times New Roman" w:cs="Times New Roman"/>
          <w:b w:val="0"/>
          <w:bCs/>
          <w:color w:val="auto"/>
          <w:sz w:val="24"/>
          <w:szCs w:val="24"/>
        </w:rPr>
        <w:t>de segurança</w:t>
      </w:r>
    </w:p>
    <w:tbl>
      <w:tblPr>
        <w:tblStyle w:val="TabeladeGrade4-nfase2"/>
        <w:tblW w:w="0" w:type="auto"/>
        <w:tblLook w:val="04A0" w:firstRow="1" w:lastRow="0" w:firstColumn="1" w:lastColumn="0" w:noHBand="0" w:noVBand="1"/>
      </w:tblPr>
      <w:tblGrid>
        <w:gridCol w:w="3020"/>
        <w:gridCol w:w="3020"/>
        <w:gridCol w:w="3021"/>
      </w:tblGrid>
      <w:tr w:rsidR="005E70CF" w14:paraId="30F07B9B"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CF5E8CA" w14:textId="2C208DE1" w:rsidR="005E70CF" w:rsidRPr="00D14AD7" w:rsidRDefault="00D14AD7" w:rsidP="00784026">
            <w:pPr>
              <w:pStyle w:val="Ttulo2"/>
              <w:jc w:val="center"/>
              <w:rPr>
                <w:rStyle w:val="Ttulo2Char"/>
                <w:rFonts w:ascii="Times New Roman" w:hAnsi="Times New Roman" w:cs="Times New Roman"/>
                <w:bCs w:val="0"/>
                <w:color w:val="auto"/>
                <w:sz w:val="28"/>
                <w:szCs w:val="28"/>
              </w:rPr>
            </w:pPr>
            <w:bookmarkStart w:id="10" w:name="_Toc151879354"/>
            <w:bookmarkStart w:id="11" w:name="_Toc151880366"/>
            <w:bookmarkStart w:id="12" w:name="_Toc151886834"/>
            <w:bookmarkStart w:id="13" w:name="_Toc152402263"/>
            <w:r w:rsidRPr="007C2F32">
              <w:rPr>
                <w:rFonts w:ascii="Times New Roman" w:hAnsi="Times New Roman" w:cs="Times New Roman"/>
                <w:bCs w:val="0"/>
                <w:color w:val="FFFFFF" w:themeColor="background1"/>
                <w:sz w:val="24"/>
                <w:szCs w:val="24"/>
              </w:rPr>
              <w:t>Atividade: Caso de teste para realizar login de acesso</w:t>
            </w:r>
            <w:bookmarkEnd w:id="10"/>
            <w:bookmarkEnd w:id="11"/>
            <w:bookmarkEnd w:id="12"/>
            <w:bookmarkEnd w:id="13"/>
          </w:p>
        </w:tc>
      </w:tr>
      <w:tr w:rsidR="005E70CF" w14:paraId="37F1A7CE"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4C2A44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4" w:name="_Toc151879355"/>
            <w:bookmarkStart w:id="15" w:name="_Toc151880367"/>
            <w:bookmarkStart w:id="16" w:name="_Toc151886835"/>
            <w:bookmarkStart w:id="17" w:name="_Toc152402264"/>
            <w:r>
              <w:rPr>
                <w:rStyle w:val="Ttulo2Char"/>
                <w:rFonts w:ascii="Times New Roman" w:hAnsi="Times New Roman" w:cs="Times New Roman"/>
                <w:color w:val="0F0D29" w:themeColor="text1"/>
                <w:sz w:val="24"/>
                <w:szCs w:val="24"/>
              </w:rPr>
              <w:t>TAREFAS DE V&amp;V</w:t>
            </w:r>
            <w:bookmarkEnd w:id="14"/>
            <w:bookmarkEnd w:id="15"/>
            <w:bookmarkEnd w:id="16"/>
            <w:bookmarkEnd w:id="17"/>
          </w:p>
        </w:tc>
        <w:tc>
          <w:tcPr>
            <w:tcW w:w="3020" w:type="dxa"/>
          </w:tcPr>
          <w:p w14:paraId="0A250FC3"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8" w:name="_Toc151879356"/>
            <w:bookmarkStart w:id="19" w:name="_Toc151880368"/>
            <w:bookmarkStart w:id="20" w:name="_Toc151886836"/>
            <w:bookmarkStart w:id="21" w:name="_Toc152402265"/>
            <w:r w:rsidRPr="00E8790A">
              <w:rPr>
                <w:rStyle w:val="Ttulo2Char"/>
                <w:rFonts w:ascii="Times New Roman" w:hAnsi="Times New Roman" w:cs="Times New Roman"/>
                <w:b/>
                <w:bCs/>
                <w:color w:val="auto"/>
                <w:sz w:val="24"/>
                <w:szCs w:val="24"/>
              </w:rPr>
              <w:t>ENTRADA NECESSÁRIA</w:t>
            </w:r>
            <w:bookmarkEnd w:id="18"/>
            <w:bookmarkEnd w:id="19"/>
            <w:bookmarkEnd w:id="20"/>
            <w:bookmarkEnd w:id="21"/>
          </w:p>
        </w:tc>
        <w:tc>
          <w:tcPr>
            <w:tcW w:w="3021" w:type="dxa"/>
          </w:tcPr>
          <w:p w14:paraId="4ADA68C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 w:name="_Toc151879357"/>
            <w:bookmarkStart w:id="23" w:name="_Toc151880369"/>
            <w:bookmarkStart w:id="24" w:name="_Toc151886837"/>
            <w:bookmarkStart w:id="25" w:name="_Toc152402266"/>
            <w:r w:rsidRPr="00E8790A">
              <w:rPr>
                <w:rStyle w:val="Ttulo2Char"/>
                <w:rFonts w:ascii="Times New Roman" w:hAnsi="Times New Roman" w:cs="Times New Roman"/>
                <w:b/>
                <w:bCs/>
                <w:color w:val="auto"/>
                <w:sz w:val="24"/>
                <w:szCs w:val="24"/>
              </w:rPr>
              <w:t>SAÍDA NECESSÁRIA</w:t>
            </w:r>
            <w:bookmarkEnd w:id="22"/>
            <w:bookmarkEnd w:id="23"/>
            <w:bookmarkEnd w:id="24"/>
            <w:bookmarkEnd w:id="25"/>
          </w:p>
        </w:tc>
      </w:tr>
      <w:tr w:rsidR="005E70CF" w14:paraId="03E89D35"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CBF4EB2" w14:textId="2D717A0F" w:rsidR="00D14AD7" w:rsidRPr="003E2366" w:rsidRDefault="00D14AD7">
            <w:pPr>
              <w:pStyle w:val="Ttulo2"/>
              <w:numPr>
                <w:ilvl w:val="0"/>
                <w:numId w:val="2"/>
              </w:numPr>
              <w:rPr>
                <w:rFonts w:ascii="Times New Roman" w:hAnsi="Times New Roman" w:cs="Times New Roman"/>
                <w:b w:val="0"/>
                <w:bCs w:val="0"/>
                <w:color w:val="auto"/>
                <w:sz w:val="24"/>
                <w:szCs w:val="24"/>
              </w:rPr>
            </w:pPr>
            <w:bookmarkStart w:id="26" w:name="_Toc151879358"/>
            <w:bookmarkStart w:id="27" w:name="_Toc151880370"/>
            <w:bookmarkStart w:id="28" w:name="_Toc151886838"/>
            <w:bookmarkStart w:id="29" w:name="_Toc152402267"/>
            <w:r w:rsidRPr="003E2366">
              <w:rPr>
                <w:rFonts w:ascii="Times New Roman" w:hAnsi="Times New Roman" w:cs="Times New Roman"/>
                <w:b w:val="0"/>
                <w:bCs w:val="0"/>
                <w:color w:val="auto"/>
                <w:sz w:val="24"/>
                <w:szCs w:val="24"/>
              </w:rPr>
              <w:t>TST-01</w:t>
            </w:r>
            <w:bookmarkEnd w:id="26"/>
            <w:bookmarkEnd w:id="27"/>
            <w:bookmarkEnd w:id="28"/>
            <w:bookmarkEnd w:id="29"/>
          </w:p>
        </w:tc>
        <w:tc>
          <w:tcPr>
            <w:tcW w:w="3020" w:type="dxa"/>
          </w:tcPr>
          <w:p w14:paraId="623AD9BB" w14:textId="2641597A"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0" w:name="_Toc151879359"/>
            <w:bookmarkStart w:id="31" w:name="_Toc151880371"/>
            <w:bookmarkStart w:id="32" w:name="_Toc151886839"/>
            <w:bookmarkStart w:id="33" w:name="_Toc152402268"/>
            <w:r w:rsidRPr="003D1869">
              <w:rPr>
                <w:rFonts w:ascii="Times New Roman" w:hAnsi="Times New Roman" w:cs="Times New Roman"/>
                <w:color w:val="auto"/>
                <w:sz w:val="24"/>
                <w:szCs w:val="24"/>
              </w:rPr>
              <w:t>Não preencher todos os campos e clicar no botão “Entrar”.</w:t>
            </w:r>
            <w:bookmarkEnd w:id="30"/>
            <w:bookmarkEnd w:id="31"/>
            <w:bookmarkEnd w:id="32"/>
            <w:bookmarkEnd w:id="33"/>
          </w:p>
        </w:tc>
        <w:tc>
          <w:tcPr>
            <w:tcW w:w="3021" w:type="dxa"/>
          </w:tcPr>
          <w:p w14:paraId="06BFB753" w14:textId="0309787E"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4" w:name="_Toc151879360"/>
            <w:bookmarkStart w:id="35" w:name="_Toc151880372"/>
            <w:bookmarkStart w:id="36" w:name="_Toc151886840"/>
            <w:bookmarkStart w:id="37" w:name="_Toc152402269"/>
            <w:r w:rsidRPr="003D1869">
              <w:rPr>
                <w:rFonts w:ascii="Times New Roman" w:hAnsi="Times New Roman" w:cs="Times New Roman"/>
                <w:color w:val="auto"/>
                <w:sz w:val="24"/>
                <w:szCs w:val="24"/>
              </w:rPr>
              <w:t>Exibir mensagem solicitando preenchimento dos campos obrigatórios, permanecendo na interface de Login.</w:t>
            </w:r>
            <w:bookmarkEnd w:id="34"/>
            <w:bookmarkEnd w:id="35"/>
            <w:bookmarkEnd w:id="36"/>
            <w:bookmarkEnd w:id="37"/>
          </w:p>
        </w:tc>
      </w:tr>
      <w:tr w:rsidR="00D14AD7" w14:paraId="27C09B3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0DE3BA9F" w14:textId="6CAF826F" w:rsidR="00D14AD7" w:rsidRPr="003E2366" w:rsidRDefault="00D14AD7">
            <w:pPr>
              <w:pStyle w:val="PargrafodaLista"/>
              <w:numPr>
                <w:ilvl w:val="0"/>
                <w:numId w:val="2"/>
              </w:numPr>
              <w:spacing w:line="240" w:lineRule="auto"/>
              <w:rPr>
                <w:rStyle w:val="Ttulo2Char"/>
                <w:rFonts w:eastAsia="Times New Roman" w:cs="Times New Roman"/>
                <w:bCs w:val="0"/>
                <w:color w:val="auto"/>
                <w:sz w:val="24"/>
                <w:szCs w:val="24"/>
              </w:rPr>
            </w:pPr>
            <w:r w:rsidRPr="003E2366">
              <w:rPr>
                <w:bCs w:val="0"/>
                <w:color w:val="auto"/>
              </w:rPr>
              <w:t>TST-02</w:t>
            </w:r>
          </w:p>
        </w:tc>
        <w:tc>
          <w:tcPr>
            <w:tcW w:w="3020" w:type="dxa"/>
          </w:tcPr>
          <w:p w14:paraId="747B1A5C" w14:textId="33B539C0"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38" w:name="_Toc151879361"/>
            <w:bookmarkStart w:id="39" w:name="_Toc151880373"/>
            <w:bookmarkStart w:id="40" w:name="_Toc151886841"/>
            <w:bookmarkStart w:id="41" w:name="_Toc152402270"/>
            <w:r w:rsidRPr="003D1869">
              <w:rPr>
                <w:rFonts w:ascii="Times New Roman" w:hAnsi="Times New Roman" w:cs="Times New Roman"/>
                <w:color w:val="auto"/>
                <w:sz w:val="24"/>
                <w:szCs w:val="24"/>
              </w:rPr>
              <w:t>Preencher todos os campos obrigatórios e acionar o botão “Entrar”.</w:t>
            </w:r>
            <w:bookmarkEnd w:id="38"/>
            <w:bookmarkEnd w:id="39"/>
            <w:bookmarkEnd w:id="40"/>
            <w:bookmarkEnd w:id="41"/>
          </w:p>
        </w:tc>
        <w:tc>
          <w:tcPr>
            <w:tcW w:w="3021" w:type="dxa"/>
          </w:tcPr>
          <w:p w14:paraId="31AF28E5" w14:textId="71A0EA6F"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42" w:name="_Toc151879362"/>
            <w:bookmarkStart w:id="43" w:name="_Toc151880374"/>
            <w:bookmarkStart w:id="44" w:name="_Toc151886842"/>
            <w:bookmarkStart w:id="45" w:name="_Toc152402271"/>
            <w:r w:rsidRPr="003D1869">
              <w:rPr>
                <w:rFonts w:ascii="Times New Roman" w:hAnsi="Times New Roman" w:cs="Times New Roman"/>
                <w:color w:val="auto"/>
                <w:sz w:val="24"/>
                <w:szCs w:val="24"/>
              </w:rPr>
              <w:t>Exibir tela inicial ao stakeholder.</w:t>
            </w:r>
            <w:bookmarkEnd w:id="42"/>
            <w:bookmarkEnd w:id="43"/>
            <w:bookmarkEnd w:id="44"/>
            <w:bookmarkEnd w:id="45"/>
          </w:p>
        </w:tc>
      </w:tr>
      <w:tr w:rsidR="00D14AD7" w14:paraId="7319BA2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C88F4ED" w14:textId="60851B3B" w:rsidR="00D14AD7" w:rsidRPr="003E2366" w:rsidRDefault="00D14AD7">
            <w:pPr>
              <w:pStyle w:val="PargrafodaLista"/>
              <w:numPr>
                <w:ilvl w:val="0"/>
                <w:numId w:val="2"/>
              </w:numPr>
              <w:spacing w:line="240" w:lineRule="auto"/>
              <w:rPr>
                <w:bCs w:val="0"/>
                <w:color w:val="auto"/>
              </w:rPr>
            </w:pPr>
            <w:r w:rsidRPr="003E2366">
              <w:rPr>
                <w:bCs w:val="0"/>
                <w:color w:val="auto"/>
              </w:rPr>
              <w:t>TST-03</w:t>
            </w:r>
          </w:p>
        </w:tc>
        <w:tc>
          <w:tcPr>
            <w:tcW w:w="3020" w:type="dxa"/>
          </w:tcPr>
          <w:p w14:paraId="5D2908E7" w14:textId="21EE9287"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46" w:name="_Toc151879363"/>
            <w:bookmarkStart w:id="47" w:name="_Toc151880375"/>
            <w:bookmarkStart w:id="48" w:name="_Toc151886843"/>
            <w:bookmarkStart w:id="49" w:name="_Toc152402272"/>
            <w:r w:rsidRPr="003D1869">
              <w:rPr>
                <w:rFonts w:ascii="Times New Roman" w:hAnsi="Times New Roman" w:cs="Times New Roman"/>
                <w:color w:val="auto"/>
                <w:sz w:val="24"/>
                <w:szCs w:val="24"/>
              </w:rPr>
              <w:t>Preencher campos com dados inválidos ou em branco.</w:t>
            </w:r>
            <w:bookmarkEnd w:id="46"/>
            <w:bookmarkEnd w:id="47"/>
            <w:bookmarkEnd w:id="48"/>
            <w:bookmarkEnd w:id="49"/>
          </w:p>
        </w:tc>
        <w:tc>
          <w:tcPr>
            <w:tcW w:w="3021" w:type="dxa"/>
          </w:tcPr>
          <w:p w14:paraId="0A4779D6" w14:textId="4A02442C"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50" w:name="_Toc151879364"/>
            <w:bookmarkStart w:id="51" w:name="_Toc151880376"/>
            <w:bookmarkStart w:id="52" w:name="_Toc151886844"/>
            <w:bookmarkStart w:id="53" w:name="_Toc152402273"/>
            <w:r w:rsidRPr="003D1869">
              <w:rPr>
                <w:rFonts w:ascii="Times New Roman" w:hAnsi="Times New Roman" w:cs="Times New Roman"/>
                <w:color w:val="auto"/>
                <w:sz w:val="24"/>
                <w:szCs w:val="24"/>
              </w:rPr>
              <w:t xml:space="preserve">Exibir mensagem solicitando o preenchimento correto dos </w:t>
            </w:r>
            <w:r w:rsidRPr="003D1869">
              <w:rPr>
                <w:rFonts w:ascii="Times New Roman" w:hAnsi="Times New Roman" w:cs="Times New Roman"/>
                <w:color w:val="auto"/>
                <w:sz w:val="24"/>
                <w:szCs w:val="24"/>
              </w:rPr>
              <w:lastRenderedPageBreak/>
              <w:t>campos, deve-se manter a tela de login aberta.</w:t>
            </w:r>
            <w:bookmarkEnd w:id="50"/>
            <w:bookmarkEnd w:id="51"/>
            <w:bookmarkEnd w:id="52"/>
            <w:bookmarkEnd w:id="53"/>
          </w:p>
        </w:tc>
      </w:tr>
    </w:tbl>
    <w:p w14:paraId="19511DD1" w14:textId="77777777" w:rsidR="005E70CF" w:rsidRPr="005E70CF" w:rsidRDefault="005E70CF" w:rsidP="005E70CF"/>
    <w:p w14:paraId="11B60C0D" w14:textId="31970FAD" w:rsidR="00615B5E" w:rsidRDefault="00615B5E">
      <w:pPr>
        <w:spacing w:after="200"/>
        <w:rPr>
          <w:rFonts w:ascii="Times New Roman" w:hAnsi="Times New Roman" w:cs="Times New Roman"/>
          <w:b w:val="0"/>
          <w:bCs/>
          <w:color w:val="auto"/>
          <w:szCs w:val="28"/>
        </w:rPr>
      </w:pPr>
    </w:p>
    <w:p w14:paraId="1179AB53" w14:textId="04BAEA2A" w:rsidR="00B66484" w:rsidRPr="00595B2F" w:rsidRDefault="00CB43A9" w:rsidP="00595B2F">
      <w:pPr>
        <w:pStyle w:val="Ttulo2"/>
        <w:jc w:val="center"/>
        <w:rPr>
          <w:rFonts w:ascii="Times New Roman" w:hAnsi="Times New Roman" w:cs="Times New Roman"/>
          <w:b/>
          <w:bCs/>
          <w:sz w:val="28"/>
          <w:szCs w:val="28"/>
        </w:rPr>
      </w:pPr>
      <w:bookmarkStart w:id="54" w:name="_Toc152402274"/>
      <w:r w:rsidRPr="00595B2F">
        <w:rPr>
          <w:rFonts w:ascii="Times New Roman" w:hAnsi="Times New Roman" w:cs="Times New Roman"/>
          <w:b/>
          <w:bCs/>
          <w:sz w:val="28"/>
          <w:szCs w:val="28"/>
        </w:rPr>
        <w:t>3</w:t>
      </w:r>
      <w:r w:rsidR="00605F02" w:rsidRPr="00595B2F">
        <w:rPr>
          <w:rFonts w:ascii="Times New Roman" w:hAnsi="Times New Roman" w:cs="Times New Roman"/>
          <w:b/>
          <w:bCs/>
          <w:sz w:val="28"/>
          <w:szCs w:val="28"/>
        </w:rPr>
        <w:t>.4</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Requisitos</w:t>
      </w:r>
      <w:bookmarkEnd w:id="54"/>
    </w:p>
    <w:p w14:paraId="7E30AEEA" w14:textId="65BE556D" w:rsidR="00D11C83" w:rsidRPr="00D11C83" w:rsidRDefault="00D11C83" w:rsidP="00D11C83">
      <w:pPr>
        <w:spacing w:after="200"/>
        <w:jc w:val="both"/>
        <w:rPr>
          <w:rFonts w:ascii="Times New Roman" w:eastAsiaTheme="majorEastAsia" w:hAnsi="Times New Roman" w:cs="Times New Roman"/>
          <w:b w:val="0"/>
          <w:bCs/>
          <w:color w:val="auto"/>
          <w:sz w:val="24"/>
          <w:szCs w:val="24"/>
        </w:rPr>
      </w:pPr>
      <w:r w:rsidRPr="00D11C83">
        <w:rPr>
          <w:rFonts w:ascii="Times New Roman" w:eastAsiaTheme="majorEastAsia" w:hAnsi="Times New Roman" w:cs="Times New Roman"/>
          <w:b w:val="0"/>
          <w:bCs/>
          <w:color w:val="auto"/>
          <w:sz w:val="24"/>
          <w:szCs w:val="24"/>
        </w:rPr>
        <w:t xml:space="preserve">    Durante a inspeção, cada Requisito será examinado para garantir que ele esteja completo, além disso, também será verificado se cada requisito é testável, ou seja se as operações do sistema estão funcionando como desejado.</w:t>
      </w:r>
      <w:r w:rsidR="007B201A">
        <w:rPr>
          <w:rFonts w:ascii="Times New Roman" w:eastAsiaTheme="majorEastAsia" w:hAnsi="Times New Roman" w:cs="Times New Roman"/>
          <w:b w:val="0"/>
          <w:bCs/>
          <w:color w:val="auto"/>
          <w:sz w:val="24"/>
          <w:szCs w:val="24"/>
        </w:rPr>
        <w:t xml:space="preserve"> </w:t>
      </w:r>
      <w:r w:rsidR="007B201A" w:rsidRPr="007A4F64">
        <w:rPr>
          <w:rFonts w:ascii="Times New Roman" w:hAnsi="Times New Roman" w:cs="Times New Roman"/>
          <w:b w:val="0"/>
          <w:color w:val="0F0D29" w:themeColor="text1"/>
          <w:sz w:val="24"/>
          <w:szCs w:val="24"/>
        </w:rPr>
        <w:t>Segundo Sommerville, 2019, p 221, o teste baseado em requisitos é uma abordagem sistemática para o projeto de casos de teste, em que se considera cada requisito a fim de derivar casos de teste – o objetivo é demonstrar que o sistema implementou seus requisitos corretamente.</w:t>
      </w:r>
    </w:p>
    <w:p w14:paraId="7F9B5A46" w14:textId="0D80BA3E" w:rsidR="005E70CF" w:rsidRPr="003E2366" w:rsidRDefault="00CB43A9"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3</w:t>
      </w:r>
      <w:r w:rsidR="005E70CF" w:rsidRPr="003E2366">
        <w:rPr>
          <w:rFonts w:ascii="Times New Roman" w:hAnsi="Times New Roman" w:cs="Times New Roman"/>
          <w:b w:val="0"/>
          <w:bCs/>
          <w:color w:val="auto"/>
          <w:sz w:val="24"/>
          <w:szCs w:val="24"/>
        </w:rPr>
        <w:t>.</w:t>
      </w:r>
      <w:r w:rsidRPr="003E2366">
        <w:rPr>
          <w:rFonts w:ascii="Times New Roman" w:hAnsi="Times New Roman" w:cs="Times New Roman"/>
          <w:b w:val="0"/>
          <w:bCs/>
          <w:color w:val="auto"/>
          <w:sz w:val="24"/>
          <w:szCs w:val="24"/>
        </w:rPr>
        <w:t>4</w:t>
      </w:r>
      <w:r w:rsidR="005E70CF" w:rsidRPr="003E2366">
        <w:rPr>
          <w:rFonts w:ascii="Times New Roman" w:hAnsi="Times New Roman" w:cs="Times New Roman"/>
          <w:b w:val="0"/>
          <w:bCs/>
          <w:color w:val="auto"/>
          <w:sz w:val="24"/>
          <w:szCs w:val="24"/>
        </w:rPr>
        <w:t xml:space="preserve">.1 – Inspeção </w:t>
      </w:r>
      <w:r w:rsidR="004D62A3" w:rsidRPr="003E2366">
        <w:rPr>
          <w:rFonts w:ascii="Times New Roman" w:hAnsi="Times New Roman" w:cs="Times New Roman"/>
          <w:b w:val="0"/>
          <w:bCs/>
          <w:color w:val="auto"/>
          <w:sz w:val="24"/>
          <w:szCs w:val="24"/>
        </w:rPr>
        <w:t>de Requisitos F</w:t>
      </w:r>
      <w:r w:rsidR="00615B5E" w:rsidRPr="003E2366">
        <w:rPr>
          <w:rFonts w:ascii="Times New Roman" w:hAnsi="Times New Roman" w:cs="Times New Roman"/>
          <w:b w:val="0"/>
          <w:bCs/>
          <w:color w:val="auto"/>
          <w:sz w:val="24"/>
          <w:szCs w:val="24"/>
        </w:rPr>
        <w:t>uncionais</w:t>
      </w:r>
    </w:p>
    <w:tbl>
      <w:tblPr>
        <w:tblStyle w:val="TabeladeGrade4-nfase2"/>
        <w:tblW w:w="0" w:type="auto"/>
        <w:tblLook w:val="04A0" w:firstRow="1" w:lastRow="0" w:firstColumn="1" w:lastColumn="0" w:noHBand="0" w:noVBand="1"/>
      </w:tblPr>
      <w:tblGrid>
        <w:gridCol w:w="3020"/>
        <w:gridCol w:w="3020"/>
        <w:gridCol w:w="3021"/>
      </w:tblGrid>
      <w:tr w:rsidR="005E70CF" w14:paraId="76A4773C"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05E328E4" w14:textId="3C02E41C" w:rsidR="005E70CF" w:rsidRPr="00AB38D9" w:rsidRDefault="004D62A3" w:rsidP="00784026">
            <w:pPr>
              <w:pStyle w:val="Ttulo2"/>
              <w:jc w:val="center"/>
              <w:rPr>
                <w:rStyle w:val="Ttulo2Char"/>
                <w:rFonts w:ascii="Times New Roman" w:hAnsi="Times New Roman" w:cs="Times New Roman"/>
                <w:color w:val="auto"/>
                <w:sz w:val="24"/>
                <w:szCs w:val="24"/>
              </w:rPr>
            </w:pPr>
            <w:bookmarkStart w:id="55" w:name="_Toc151879365"/>
            <w:bookmarkStart w:id="56" w:name="_Toc151880377"/>
            <w:bookmarkStart w:id="57" w:name="_Toc151886846"/>
            <w:bookmarkStart w:id="58" w:name="_Toc152402275"/>
            <w:r w:rsidRPr="007C2F32">
              <w:rPr>
                <w:rStyle w:val="Ttulo2Char"/>
                <w:rFonts w:ascii="Times New Roman" w:hAnsi="Times New Roman" w:cs="Times New Roman"/>
                <w:color w:val="FFFFFF" w:themeColor="background1"/>
                <w:sz w:val="24"/>
                <w:szCs w:val="24"/>
              </w:rPr>
              <w:t xml:space="preserve">Atividade: </w:t>
            </w:r>
            <w:r w:rsidR="003D1869" w:rsidRPr="007C2F32">
              <w:rPr>
                <w:rStyle w:val="Ttulo2Char"/>
                <w:rFonts w:ascii="Times New Roman" w:hAnsi="Times New Roman" w:cs="Times New Roman"/>
                <w:color w:val="FFFFFF" w:themeColor="background1"/>
                <w:sz w:val="24"/>
                <w:szCs w:val="24"/>
              </w:rPr>
              <w:t>Caso de testes de requisitos</w:t>
            </w:r>
            <w:bookmarkEnd w:id="55"/>
            <w:bookmarkEnd w:id="56"/>
            <w:bookmarkEnd w:id="57"/>
            <w:bookmarkEnd w:id="58"/>
          </w:p>
        </w:tc>
      </w:tr>
      <w:tr w:rsidR="005E70CF" w14:paraId="3C7357C5"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E7F32C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59" w:name="_Toc151879366"/>
            <w:bookmarkStart w:id="60" w:name="_Toc151880378"/>
            <w:bookmarkStart w:id="61" w:name="_Toc151886847"/>
            <w:bookmarkStart w:id="62" w:name="_Toc152402276"/>
            <w:r>
              <w:rPr>
                <w:rStyle w:val="Ttulo2Char"/>
                <w:rFonts w:ascii="Times New Roman" w:hAnsi="Times New Roman" w:cs="Times New Roman"/>
                <w:color w:val="0F0D29" w:themeColor="text1"/>
                <w:sz w:val="24"/>
                <w:szCs w:val="24"/>
              </w:rPr>
              <w:t>TAREFAS DE V&amp;V</w:t>
            </w:r>
            <w:bookmarkEnd w:id="59"/>
            <w:bookmarkEnd w:id="60"/>
            <w:bookmarkEnd w:id="61"/>
            <w:bookmarkEnd w:id="62"/>
          </w:p>
        </w:tc>
        <w:tc>
          <w:tcPr>
            <w:tcW w:w="3020" w:type="dxa"/>
          </w:tcPr>
          <w:p w14:paraId="10CBF169"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3" w:name="_Toc151879367"/>
            <w:bookmarkStart w:id="64" w:name="_Toc151880379"/>
            <w:bookmarkStart w:id="65" w:name="_Toc151886848"/>
            <w:bookmarkStart w:id="66" w:name="_Toc152402277"/>
            <w:r w:rsidRPr="00E8790A">
              <w:rPr>
                <w:rStyle w:val="Ttulo2Char"/>
                <w:rFonts w:ascii="Times New Roman" w:hAnsi="Times New Roman" w:cs="Times New Roman"/>
                <w:b/>
                <w:bCs/>
                <w:color w:val="auto"/>
                <w:sz w:val="24"/>
                <w:szCs w:val="24"/>
              </w:rPr>
              <w:t>ENTRADA NECESSÁRIA</w:t>
            </w:r>
            <w:bookmarkEnd w:id="63"/>
            <w:bookmarkEnd w:id="64"/>
            <w:bookmarkEnd w:id="65"/>
            <w:bookmarkEnd w:id="66"/>
          </w:p>
        </w:tc>
        <w:tc>
          <w:tcPr>
            <w:tcW w:w="3021" w:type="dxa"/>
          </w:tcPr>
          <w:p w14:paraId="7AF8F8F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7" w:name="_Toc151879368"/>
            <w:bookmarkStart w:id="68" w:name="_Toc151880380"/>
            <w:bookmarkStart w:id="69" w:name="_Toc151886849"/>
            <w:bookmarkStart w:id="70" w:name="_Toc152402278"/>
            <w:r w:rsidRPr="00E8790A">
              <w:rPr>
                <w:rStyle w:val="Ttulo2Char"/>
                <w:rFonts w:ascii="Times New Roman" w:hAnsi="Times New Roman" w:cs="Times New Roman"/>
                <w:b/>
                <w:bCs/>
                <w:color w:val="auto"/>
                <w:sz w:val="24"/>
                <w:szCs w:val="24"/>
              </w:rPr>
              <w:t>SAÍDA NECESSÁRIA</w:t>
            </w:r>
            <w:bookmarkEnd w:id="67"/>
            <w:bookmarkEnd w:id="68"/>
            <w:bookmarkEnd w:id="69"/>
            <w:bookmarkEnd w:id="70"/>
          </w:p>
        </w:tc>
      </w:tr>
      <w:tr w:rsidR="005E70CF" w14:paraId="36C2A00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A7F392" w14:textId="688DB165" w:rsidR="005E70CF" w:rsidRPr="003E2366" w:rsidRDefault="00615B5E">
            <w:pPr>
              <w:pStyle w:val="PargrafodaLista"/>
              <w:numPr>
                <w:ilvl w:val="0"/>
                <w:numId w:val="1"/>
              </w:numPr>
              <w:spacing w:line="240" w:lineRule="auto"/>
              <w:rPr>
                <w:rStyle w:val="Ttulo2Char"/>
                <w:rFonts w:cs="Times New Roman"/>
                <w:color w:val="auto"/>
                <w:sz w:val="24"/>
                <w:szCs w:val="24"/>
              </w:rPr>
            </w:pPr>
            <w:r w:rsidRPr="003E2366">
              <w:rPr>
                <w:rFonts w:eastAsiaTheme="majorEastAsia"/>
                <w:color w:val="auto"/>
              </w:rPr>
              <w:t>RF001</w:t>
            </w:r>
            <w:r w:rsidR="003D1869" w:rsidRPr="003E2366">
              <w:rPr>
                <w:rFonts w:eastAsiaTheme="majorEastAsia"/>
                <w:color w:val="auto"/>
              </w:rPr>
              <w:t xml:space="preserve"> - </w:t>
            </w:r>
            <w:r w:rsidR="003D1869" w:rsidRPr="003E2366">
              <w:rPr>
                <w:color w:val="0F0D29" w:themeColor="text1"/>
              </w:rPr>
              <w:t>TST-01</w:t>
            </w:r>
          </w:p>
        </w:tc>
        <w:tc>
          <w:tcPr>
            <w:tcW w:w="3020" w:type="dxa"/>
          </w:tcPr>
          <w:p w14:paraId="7738211F" w14:textId="751C5F00"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71" w:name="_Toc151879369"/>
            <w:bookmarkStart w:id="72" w:name="_Toc151880381"/>
            <w:bookmarkStart w:id="73" w:name="_Toc151886850"/>
            <w:bookmarkStart w:id="74" w:name="_Toc152402279"/>
            <w:r w:rsidRPr="003E2366">
              <w:rPr>
                <w:rFonts w:ascii="Times New Roman" w:hAnsi="Times New Roman" w:cs="Times New Roman"/>
                <w:color w:val="0F0D29" w:themeColor="text1"/>
                <w:sz w:val="24"/>
                <w:szCs w:val="24"/>
              </w:rPr>
              <w:t>Permitir ao usuário ter uma opção para upload de arquivos. Serão aceitas as extensões PDF e DOC. Caso outro formato seja anexado um aviso deve retornar ao usuário.</w:t>
            </w:r>
            <w:bookmarkEnd w:id="71"/>
            <w:bookmarkEnd w:id="72"/>
            <w:bookmarkEnd w:id="73"/>
            <w:bookmarkEnd w:id="74"/>
          </w:p>
        </w:tc>
        <w:tc>
          <w:tcPr>
            <w:tcW w:w="3021" w:type="dxa"/>
          </w:tcPr>
          <w:p w14:paraId="3F5B907B" w14:textId="6FC4CCE8"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75" w:name="_Toc151879370"/>
            <w:bookmarkStart w:id="76" w:name="_Toc151880382"/>
            <w:bookmarkStart w:id="77" w:name="_Toc151886851"/>
            <w:bookmarkStart w:id="78" w:name="_Toc152402280"/>
            <w:r w:rsidRPr="003E2366">
              <w:rPr>
                <w:rFonts w:ascii="Times New Roman" w:hAnsi="Times New Roman" w:cs="Times New Roman"/>
                <w:color w:val="0F0D29" w:themeColor="text1"/>
                <w:sz w:val="24"/>
                <w:szCs w:val="24"/>
              </w:rPr>
              <w:t>Gerar novo documento de acordo a formato escolhido pelo usuário.</w:t>
            </w:r>
            <w:bookmarkEnd w:id="75"/>
            <w:bookmarkEnd w:id="76"/>
            <w:bookmarkEnd w:id="77"/>
            <w:bookmarkEnd w:id="78"/>
          </w:p>
        </w:tc>
      </w:tr>
      <w:tr w:rsidR="00615B5E" w14:paraId="394D22D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931D5C" w14:textId="130F6102"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RF002</w:t>
            </w:r>
            <w:r w:rsidR="003D1869" w:rsidRPr="003E2366">
              <w:rPr>
                <w:rFonts w:eastAsiaTheme="majorEastAsia"/>
                <w:color w:val="auto"/>
              </w:rPr>
              <w:t xml:space="preserve"> - </w:t>
            </w:r>
            <w:r w:rsidR="003D1869" w:rsidRPr="003E2366">
              <w:rPr>
                <w:color w:val="0F0D29" w:themeColor="text1"/>
              </w:rPr>
              <w:t>TST-02</w:t>
            </w:r>
          </w:p>
        </w:tc>
        <w:tc>
          <w:tcPr>
            <w:tcW w:w="3020" w:type="dxa"/>
          </w:tcPr>
          <w:p w14:paraId="24DA109D" w14:textId="7211572B"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79" w:name="_Toc151879371"/>
            <w:bookmarkStart w:id="80" w:name="_Toc151880383"/>
            <w:bookmarkStart w:id="81" w:name="_Toc151886852"/>
            <w:bookmarkStart w:id="82" w:name="_Toc152402281"/>
            <w:r w:rsidRPr="003E2366">
              <w:rPr>
                <w:rFonts w:ascii="Times New Roman" w:hAnsi="Times New Roman" w:cs="Times New Roman"/>
                <w:color w:val="0F0D29" w:themeColor="text1"/>
                <w:sz w:val="24"/>
                <w:szCs w:val="24"/>
              </w:rPr>
              <w:t xml:space="preserve">Formatar texto do documento usando a fonte </w:t>
            </w:r>
            <w:r w:rsidR="002D01F3">
              <w:rPr>
                <w:rFonts w:ascii="Times New Roman" w:hAnsi="Times New Roman" w:cs="Times New Roman"/>
                <w:color w:val="0F0D29" w:themeColor="text1"/>
                <w:sz w:val="24"/>
                <w:szCs w:val="24"/>
              </w:rPr>
              <w:t>Verdana</w:t>
            </w:r>
            <w:r w:rsidRPr="003E2366">
              <w:rPr>
                <w:rFonts w:ascii="Times New Roman" w:hAnsi="Times New Roman" w:cs="Times New Roman"/>
                <w:color w:val="0F0D29" w:themeColor="text1"/>
                <w:sz w:val="24"/>
                <w:szCs w:val="24"/>
              </w:rPr>
              <w:t>.</w:t>
            </w:r>
            <w:bookmarkEnd w:id="79"/>
            <w:bookmarkEnd w:id="80"/>
            <w:bookmarkEnd w:id="81"/>
            <w:bookmarkEnd w:id="82"/>
          </w:p>
        </w:tc>
        <w:tc>
          <w:tcPr>
            <w:tcW w:w="3021" w:type="dxa"/>
          </w:tcPr>
          <w:p w14:paraId="5CBC27BB" w14:textId="7BFAE7B9"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83" w:name="_Toc151879372"/>
            <w:bookmarkStart w:id="84" w:name="_Toc151880384"/>
            <w:bookmarkStart w:id="85" w:name="_Toc151886853"/>
            <w:bookmarkStart w:id="86" w:name="_Toc152402282"/>
            <w:r w:rsidRPr="003E2366">
              <w:rPr>
                <w:rFonts w:ascii="Times New Roman" w:hAnsi="Times New Roman" w:cs="Times New Roman"/>
                <w:color w:val="0F0D29" w:themeColor="text1"/>
                <w:sz w:val="24"/>
                <w:szCs w:val="24"/>
              </w:rPr>
              <w:t xml:space="preserve">Texto formatado de acordo a fonte escolhida </w:t>
            </w:r>
            <w:r w:rsidR="003E2366" w:rsidRPr="003E2366">
              <w:rPr>
                <w:rFonts w:ascii="Times New Roman" w:hAnsi="Times New Roman" w:cs="Times New Roman"/>
                <w:color w:val="0F0D29" w:themeColor="text1"/>
                <w:sz w:val="24"/>
                <w:szCs w:val="24"/>
              </w:rPr>
              <w:t>pelo</w:t>
            </w:r>
            <w:r w:rsidRPr="003E2366">
              <w:rPr>
                <w:rFonts w:ascii="Times New Roman" w:hAnsi="Times New Roman" w:cs="Times New Roman"/>
                <w:color w:val="0F0D29" w:themeColor="text1"/>
                <w:sz w:val="24"/>
                <w:szCs w:val="24"/>
              </w:rPr>
              <w:t xml:space="preserve"> usuário.</w:t>
            </w:r>
            <w:bookmarkEnd w:id="83"/>
            <w:bookmarkEnd w:id="84"/>
            <w:bookmarkEnd w:id="85"/>
            <w:bookmarkEnd w:id="86"/>
          </w:p>
        </w:tc>
      </w:tr>
      <w:tr w:rsidR="00615B5E" w14:paraId="27AF18E6"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7791099" w14:textId="22030498"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RF003</w:t>
            </w:r>
            <w:r w:rsidR="003D1869" w:rsidRPr="003E2366">
              <w:rPr>
                <w:rFonts w:eastAsiaTheme="majorEastAsia"/>
                <w:color w:val="auto"/>
              </w:rPr>
              <w:t xml:space="preserve"> - </w:t>
            </w:r>
            <w:r w:rsidR="003D1869" w:rsidRPr="003E2366">
              <w:rPr>
                <w:color w:val="0F0D29" w:themeColor="text1"/>
              </w:rPr>
              <w:t>TST-03</w:t>
            </w:r>
          </w:p>
        </w:tc>
        <w:tc>
          <w:tcPr>
            <w:tcW w:w="3020" w:type="dxa"/>
          </w:tcPr>
          <w:p w14:paraId="7A7EABE0" w14:textId="5B69DAFC"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87" w:name="_Toc151879373"/>
            <w:bookmarkStart w:id="88" w:name="_Toc151880385"/>
            <w:bookmarkStart w:id="89" w:name="_Toc151886854"/>
            <w:bookmarkStart w:id="90" w:name="_Toc152402283"/>
            <w:r w:rsidRPr="003E2366">
              <w:rPr>
                <w:rFonts w:ascii="Times New Roman" w:hAnsi="Times New Roman" w:cs="Times New Roman"/>
                <w:color w:val="0F0D29" w:themeColor="text1"/>
                <w:sz w:val="24"/>
                <w:szCs w:val="24"/>
              </w:rPr>
              <w:t>Permitir ao usuário selecionar dois tamanhos de fonte: 18 para documento padrão ou 24 para super-ampliação do texto.</w:t>
            </w:r>
            <w:bookmarkEnd w:id="87"/>
            <w:bookmarkEnd w:id="88"/>
            <w:bookmarkEnd w:id="89"/>
            <w:bookmarkEnd w:id="90"/>
          </w:p>
        </w:tc>
        <w:tc>
          <w:tcPr>
            <w:tcW w:w="3021" w:type="dxa"/>
          </w:tcPr>
          <w:p w14:paraId="68949899" w14:textId="690CB843"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91" w:name="_Toc151879374"/>
            <w:bookmarkStart w:id="92" w:name="_Toc151880386"/>
            <w:bookmarkStart w:id="93" w:name="_Toc151886855"/>
            <w:bookmarkStart w:id="94" w:name="_Toc152402284"/>
            <w:r w:rsidRPr="003E2366">
              <w:rPr>
                <w:rFonts w:ascii="Times New Roman" w:hAnsi="Times New Roman" w:cs="Times New Roman"/>
                <w:color w:val="0F0D29" w:themeColor="text1"/>
                <w:sz w:val="24"/>
                <w:szCs w:val="24"/>
              </w:rPr>
              <w:t>Texto ampliado de acordo ao tamanho escolhido pelo usuário.</w:t>
            </w:r>
            <w:bookmarkEnd w:id="91"/>
            <w:bookmarkEnd w:id="92"/>
            <w:bookmarkEnd w:id="93"/>
            <w:bookmarkEnd w:id="94"/>
          </w:p>
        </w:tc>
      </w:tr>
      <w:tr w:rsidR="00615B5E" w14:paraId="37FBFDE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3D6FB8F" w14:textId="781D3F05"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RF004</w:t>
            </w:r>
            <w:r w:rsidR="003D1869" w:rsidRPr="003E2366">
              <w:rPr>
                <w:rFonts w:eastAsiaTheme="majorEastAsia"/>
                <w:color w:val="auto"/>
              </w:rPr>
              <w:t xml:space="preserve"> - </w:t>
            </w:r>
            <w:r w:rsidR="003D1869" w:rsidRPr="003E2366">
              <w:rPr>
                <w:color w:val="0F0D29" w:themeColor="text1"/>
              </w:rPr>
              <w:t>TST-04</w:t>
            </w:r>
          </w:p>
        </w:tc>
        <w:tc>
          <w:tcPr>
            <w:tcW w:w="3020" w:type="dxa"/>
          </w:tcPr>
          <w:p w14:paraId="297D8434" w14:textId="76C7BA21"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95" w:name="_Toc151879375"/>
            <w:bookmarkStart w:id="96" w:name="_Toc151880387"/>
            <w:bookmarkStart w:id="97" w:name="_Toc151886856"/>
            <w:bookmarkStart w:id="98" w:name="_Toc152402285"/>
            <w:r w:rsidRPr="003E2366">
              <w:rPr>
                <w:rFonts w:ascii="Times New Roman" w:hAnsi="Times New Roman" w:cs="Times New Roman"/>
                <w:color w:val="0F0D29" w:themeColor="text1"/>
                <w:sz w:val="24"/>
                <w:szCs w:val="24"/>
              </w:rPr>
              <w:t>Modificar o alinhamento do texto.</w:t>
            </w:r>
            <w:bookmarkEnd w:id="95"/>
            <w:bookmarkEnd w:id="96"/>
            <w:bookmarkEnd w:id="97"/>
            <w:bookmarkEnd w:id="98"/>
          </w:p>
        </w:tc>
        <w:tc>
          <w:tcPr>
            <w:tcW w:w="3021" w:type="dxa"/>
          </w:tcPr>
          <w:p w14:paraId="4F457DE8" w14:textId="6D389A38"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99" w:name="_Toc151879376"/>
            <w:bookmarkStart w:id="100" w:name="_Toc151880388"/>
            <w:bookmarkStart w:id="101" w:name="_Toc151886857"/>
            <w:bookmarkStart w:id="102" w:name="_Toc152402286"/>
            <w:r w:rsidRPr="003E2366">
              <w:rPr>
                <w:rStyle w:val="Ttulo2Char"/>
                <w:rFonts w:ascii="Times New Roman" w:hAnsi="Times New Roman" w:cs="Times New Roman"/>
                <w:color w:val="auto"/>
                <w:sz w:val="24"/>
                <w:szCs w:val="24"/>
              </w:rPr>
              <w:t>Alinhamento do texto de acordo as normas da ABNT.</w:t>
            </w:r>
            <w:bookmarkEnd w:id="99"/>
            <w:bookmarkEnd w:id="100"/>
            <w:bookmarkEnd w:id="101"/>
            <w:bookmarkEnd w:id="102"/>
          </w:p>
        </w:tc>
      </w:tr>
      <w:tr w:rsidR="00615B5E" w14:paraId="519AC9C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C1E4C6" w14:textId="3A50ED78" w:rsidR="00615B5E" w:rsidRPr="003E2366" w:rsidRDefault="00615B5E">
            <w:pPr>
              <w:pStyle w:val="PargrafodaLista"/>
              <w:numPr>
                <w:ilvl w:val="0"/>
                <w:numId w:val="1"/>
              </w:numPr>
              <w:spacing w:line="240" w:lineRule="auto"/>
              <w:rPr>
                <w:rFonts w:eastAsiaTheme="majorEastAsia"/>
                <w:color w:val="auto"/>
              </w:rPr>
            </w:pPr>
            <w:r w:rsidRPr="003E2366">
              <w:rPr>
                <w:rFonts w:eastAsiaTheme="majorEastAsia"/>
                <w:color w:val="auto"/>
              </w:rPr>
              <w:t>RF005</w:t>
            </w:r>
            <w:r w:rsidR="003D1869" w:rsidRPr="003E2366">
              <w:rPr>
                <w:rFonts w:eastAsiaTheme="majorEastAsia"/>
                <w:color w:val="auto"/>
              </w:rPr>
              <w:t xml:space="preserve"> - </w:t>
            </w:r>
            <w:r w:rsidR="003D1869" w:rsidRPr="003E2366">
              <w:rPr>
                <w:color w:val="0F0D29" w:themeColor="text1"/>
              </w:rPr>
              <w:t>TST-05</w:t>
            </w:r>
          </w:p>
        </w:tc>
        <w:tc>
          <w:tcPr>
            <w:tcW w:w="3020" w:type="dxa"/>
          </w:tcPr>
          <w:p w14:paraId="5A7268AE" w14:textId="69A9886F" w:rsidR="00615B5E" w:rsidRPr="003E2366" w:rsidRDefault="003D1869" w:rsidP="003E2366">
            <w:pPr>
              <w:pStyle w:val="Ttulo2"/>
              <w:tabs>
                <w:tab w:val="left" w:pos="452"/>
              </w:tabs>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3" w:name="_Toc151879377"/>
            <w:bookmarkStart w:id="104" w:name="_Toc151880389"/>
            <w:bookmarkStart w:id="105" w:name="_Toc151886858"/>
            <w:bookmarkStart w:id="106" w:name="_Toc152402287"/>
            <w:r w:rsidRPr="003E2366">
              <w:rPr>
                <w:rFonts w:ascii="Times New Roman" w:hAnsi="Times New Roman" w:cs="Times New Roman"/>
                <w:color w:val="0F0D29" w:themeColor="text1"/>
                <w:sz w:val="24"/>
                <w:szCs w:val="24"/>
              </w:rPr>
              <w:t>Modificar o espaçamento do texto.</w:t>
            </w:r>
            <w:bookmarkEnd w:id="103"/>
            <w:bookmarkEnd w:id="104"/>
            <w:bookmarkEnd w:id="105"/>
            <w:bookmarkEnd w:id="106"/>
          </w:p>
        </w:tc>
        <w:tc>
          <w:tcPr>
            <w:tcW w:w="3021" w:type="dxa"/>
          </w:tcPr>
          <w:p w14:paraId="7226B280" w14:textId="7FC96EF0" w:rsidR="00615B5E" w:rsidRPr="003E2366" w:rsidRDefault="00D11C83"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7" w:name="_Toc151879378"/>
            <w:bookmarkStart w:id="108" w:name="_Toc151880390"/>
            <w:bookmarkStart w:id="109" w:name="_Toc151886859"/>
            <w:bookmarkStart w:id="110" w:name="_Toc152402288"/>
            <w:r w:rsidRPr="003E2366">
              <w:rPr>
                <w:rFonts w:ascii="Times New Roman" w:hAnsi="Times New Roman" w:cs="Times New Roman"/>
                <w:color w:val="0F0D29" w:themeColor="text1"/>
                <w:sz w:val="24"/>
                <w:szCs w:val="24"/>
              </w:rPr>
              <w:t>Texto com espaçamentos de acordo às normas ABNT.</w:t>
            </w:r>
            <w:bookmarkEnd w:id="107"/>
            <w:bookmarkEnd w:id="108"/>
            <w:bookmarkEnd w:id="109"/>
            <w:bookmarkEnd w:id="110"/>
          </w:p>
        </w:tc>
      </w:tr>
      <w:tr w:rsidR="00D11C83" w14:paraId="4884A010"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944295A" w14:textId="42C7E296" w:rsidR="00D11C83" w:rsidRPr="003E2366" w:rsidRDefault="00D11C83">
            <w:pPr>
              <w:pStyle w:val="PargrafodaLista"/>
              <w:numPr>
                <w:ilvl w:val="0"/>
                <w:numId w:val="1"/>
              </w:numPr>
              <w:spacing w:line="240" w:lineRule="auto"/>
              <w:rPr>
                <w:rFonts w:eastAsiaTheme="majorEastAsia"/>
                <w:color w:val="auto"/>
              </w:rPr>
            </w:pPr>
            <w:r w:rsidRPr="003E2366">
              <w:rPr>
                <w:rFonts w:eastAsiaTheme="majorEastAsia"/>
                <w:color w:val="auto"/>
              </w:rPr>
              <w:t xml:space="preserve">RF006 - </w:t>
            </w:r>
            <w:r w:rsidRPr="003E2366">
              <w:rPr>
                <w:color w:val="0F0D29" w:themeColor="text1"/>
              </w:rPr>
              <w:t>TST-06</w:t>
            </w:r>
          </w:p>
        </w:tc>
        <w:tc>
          <w:tcPr>
            <w:tcW w:w="3020" w:type="dxa"/>
          </w:tcPr>
          <w:p w14:paraId="26F355D6" w14:textId="1904479B" w:rsidR="00D11C83" w:rsidRPr="003E2366" w:rsidRDefault="00D11C83" w:rsidP="007609D9">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1" w:name="_Toc151879379"/>
            <w:bookmarkStart w:id="112" w:name="_Toc151880391"/>
            <w:bookmarkStart w:id="113" w:name="_Toc151886860"/>
            <w:bookmarkStart w:id="114" w:name="_Toc152402289"/>
            <w:r w:rsidRPr="003E2366">
              <w:rPr>
                <w:rFonts w:ascii="Times New Roman" w:hAnsi="Times New Roman" w:cs="Times New Roman"/>
                <w:color w:val="0F0D29" w:themeColor="text1"/>
                <w:sz w:val="24"/>
                <w:szCs w:val="24"/>
              </w:rPr>
              <w:t>O sistema precisa disponibilizar uma tela de início com a UI para entrada de login/senha.</w:t>
            </w:r>
            <w:bookmarkEnd w:id="111"/>
            <w:bookmarkEnd w:id="112"/>
            <w:bookmarkEnd w:id="113"/>
            <w:bookmarkEnd w:id="114"/>
          </w:p>
        </w:tc>
        <w:tc>
          <w:tcPr>
            <w:tcW w:w="3021" w:type="dxa"/>
          </w:tcPr>
          <w:p w14:paraId="6030BB0C" w14:textId="3D5DDDB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5" w:name="_Toc151879380"/>
            <w:bookmarkStart w:id="116" w:name="_Toc151880392"/>
            <w:bookmarkStart w:id="117" w:name="_Toc151886861"/>
            <w:bookmarkStart w:id="118" w:name="_Toc152402290"/>
            <w:r w:rsidRPr="003E2366">
              <w:rPr>
                <w:rFonts w:ascii="Times New Roman" w:hAnsi="Times New Roman" w:cs="Times New Roman"/>
                <w:color w:val="0F0D29" w:themeColor="text1"/>
                <w:sz w:val="24"/>
                <w:szCs w:val="24"/>
              </w:rPr>
              <w:t>Disponibilizar UI inicial ao usuário.</w:t>
            </w:r>
            <w:bookmarkEnd w:id="115"/>
            <w:bookmarkEnd w:id="116"/>
            <w:bookmarkEnd w:id="117"/>
            <w:bookmarkEnd w:id="118"/>
            <w:r w:rsidRPr="003E2366">
              <w:rPr>
                <w:rFonts w:ascii="Times New Roman" w:hAnsi="Times New Roman" w:cs="Times New Roman"/>
                <w:color w:val="0F0D29" w:themeColor="text1"/>
                <w:sz w:val="24"/>
                <w:szCs w:val="24"/>
              </w:rPr>
              <w:t xml:space="preserve"> </w:t>
            </w:r>
          </w:p>
        </w:tc>
      </w:tr>
      <w:tr w:rsidR="00D11C83" w14:paraId="0D7EF0A1"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321C60B" w14:textId="7BF674BF" w:rsidR="00D11C83" w:rsidRPr="003D1869" w:rsidRDefault="00D11C83">
            <w:pPr>
              <w:pStyle w:val="PargrafodaLista"/>
              <w:numPr>
                <w:ilvl w:val="0"/>
                <w:numId w:val="1"/>
              </w:numPr>
              <w:spacing w:line="240" w:lineRule="auto"/>
              <w:rPr>
                <w:rFonts w:eastAsiaTheme="majorEastAsia"/>
                <w:color w:val="auto"/>
              </w:rPr>
            </w:pPr>
            <w:r w:rsidRPr="00615B5E">
              <w:rPr>
                <w:rFonts w:eastAsiaTheme="majorEastAsia"/>
                <w:color w:val="auto"/>
              </w:rPr>
              <w:t>RF007</w:t>
            </w:r>
            <w:r>
              <w:rPr>
                <w:rFonts w:eastAsiaTheme="majorEastAsia"/>
                <w:color w:val="auto"/>
              </w:rPr>
              <w:t xml:space="preserve"> - </w:t>
            </w:r>
            <w:r w:rsidRPr="007A4F64">
              <w:rPr>
                <w:bCs w:val="0"/>
                <w:color w:val="0F0D29" w:themeColor="text1"/>
              </w:rPr>
              <w:t>TST-0</w:t>
            </w:r>
            <w:r>
              <w:rPr>
                <w:bCs w:val="0"/>
                <w:color w:val="0F0D29" w:themeColor="text1"/>
              </w:rPr>
              <w:t>7</w:t>
            </w:r>
          </w:p>
        </w:tc>
        <w:tc>
          <w:tcPr>
            <w:tcW w:w="3020" w:type="dxa"/>
          </w:tcPr>
          <w:p w14:paraId="71B784AF" w14:textId="4034E929" w:rsidR="00D11C83" w:rsidRPr="003D1869" w:rsidRDefault="00D11C83" w:rsidP="007609D9">
            <w:pPr>
              <w:pStyle w:val="Ttulo2"/>
              <w:tabs>
                <w:tab w:val="left" w:pos="553"/>
              </w:tabs>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19" w:name="_Toc151879381"/>
            <w:bookmarkStart w:id="120" w:name="_Toc151880393"/>
            <w:bookmarkStart w:id="121" w:name="_Toc151886862"/>
            <w:bookmarkStart w:id="122" w:name="_Toc152402291"/>
            <w:r w:rsidRPr="003D1869">
              <w:rPr>
                <w:rFonts w:ascii="Times New Roman" w:hAnsi="Times New Roman" w:cs="Times New Roman"/>
                <w:color w:val="0F0D29" w:themeColor="text1"/>
                <w:sz w:val="24"/>
                <w:szCs w:val="24"/>
              </w:rPr>
              <w:t xml:space="preserve">O sistema deve ampliar imagens em documentos. </w:t>
            </w:r>
            <w:r w:rsidRPr="003D1869">
              <w:rPr>
                <w:rFonts w:ascii="Times New Roman" w:hAnsi="Times New Roman" w:cs="Times New Roman"/>
                <w:color w:val="0F0D29" w:themeColor="text1"/>
                <w:sz w:val="24"/>
                <w:szCs w:val="24"/>
              </w:rPr>
              <w:lastRenderedPageBreak/>
              <w:t>Deve-se verificar se imagens ficaram uma abaixo da outra, e se não ficaram borradas.</w:t>
            </w:r>
            <w:bookmarkEnd w:id="119"/>
            <w:bookmarkEnd w:id="120"/>
            <w:bookmarkEnd w:id="121"/>
            <w:bookmarkEnd w:id="122"/>
          </w:p>
        </w:tc>
        <w:tc>
          <w:tcPr>
            <w:tcW w:w="3021" w:type="dxa"/>
          </w:tcPr>
          <w:p w14:paraId="286A34F9" w14:textId="6319B4FC" w:rsidR="00D11C83" w:rsidRPr="00D11C83" w:rsidRDefault="00D11C83" w:rsidP="00D11C8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23" w:name="_Toc151879382"/>
            <w:bookmarkStart w:id="124" w:name="_Toc151880394"/>
            <w:bookmarkStart w:id="125" w:name="_Toc151886863"/>
            <w:bookmarkStart w:id="126" w:name="_Toc152402292"/>
            <w:r w:rsidRPr="00D11C83">
              <w:rPr>
                <w:rFonts w:ascii="Times New Roman" w:hAnsi="Times New Roman" w:cs="Times New Roman"/>
                <w:color w:val="0F0D29" w:themeColor="text1"/>
                <w:sz w:val="24"/>
                <w:szCs w:val="24"/>
              </w:rPr>
              <w:lastRenderedPageBreak/>
              <w:t>Imagens ampliadas.</w:t>
            </w:r>
            <w:bookmarkEnd w:id="123"/>
            <w:bookmarkEnd w:id="124"/>
            <w:bookmarkEnd w:id="125"/>
            <w:bookmarkEnd w:id="126"/>
          </w:p>
        </w:tc>
      </w:tr>
    </w:tbl>
    <w:p w14:paraId="0FCE7CED" w14:textId="77777777" w:rsidR="005E70CF" w:rsidRPr="005E70CF" w:rsidRDefault="005E70CF" w:rsidP="005E70CF"/>
    <w:p w14:paraId="03AE4568" w14:textId="6ECC1108" w:rsidR="00B66484" w:rsidRPr="003E2366" w:rsidRDefault="00CB43A9" w:rsidP="00D73CDD">
      <w:pPr>
        <w:pStyle w:val="Ttulo2"/>
        <w:jc w:val="center"/>
        <w:rPr>
          <w:rFonts w:ascii="Times New Roman" w:hAnsi="Times New Roman" w:cs="Times New Roman"/>
          <w:b/>
          <w:bCs/>
          <w:sz w:val="28"/>
          <w:szCs w:val="28"/>
        </w:rPr>
      </w:pPr>
      <w:bookmarkStart w:id="127" w:name="_Toc151879383"/>
      <w:bookmarkStart w:id="128" w:name="_Toc152402293"/>
      <w:r w:rsidRPr="003E2366">
        <w:rPr>
          <w:rFonts w:ascii="Times New Roman" w:hAnsi="Times New Roman" w:cs="Times New Roman"/>
          <w:b/>
          <w:bCs/>
          <w:sz w:val="28"/>
          <w:szCs w:val="28"/>
        </w:rPr>
        <w:t>3</w:t>
      </w:r>
      <w:r w:rsidR="00CE3A69" w:rsidRPr="003E2366">
        <w:rPr>
          <w:rFonts w:ascii="Times New Roman" w:hAnsi="Times New Roman" w:cs="Times New Roman"/>
          <w:b/>
          <w:bCs/>
          <w:sz w:val="28"/>
          <w:szCs w:val="28"/>
        </w:rPr>
        <w:t>.</w:t>
      </w:r>
      <w:r w:rsidR="00605F02" w:rsidRPr="003E2366">
        <w:rPr>
          <w:rFonts w:ascii="Times New Roman" w:hAnsi="Times New Roman" w:cs="Times New Roman"/>
          <w:b/>
          <w:bCs/>
          <w:sz w:val="28"/>
          <w:szCs w:val="28"/>
        </w:rPr>
        <w:t>5</w:t>
      </w:r>
      <w:r w:rsidR="00BB05BD" w:rsidRPr="003E2366">
        <w:rPr>
          <w:rFonts w:ascii="Times New Roman" w:hAnsi="Times New Roman" w:cs="Times New Roman"/>
          <w:b/>
          <w:bCs/>
          <w:sz w:val="28"/>
          <w:szCs w:val="28"/>
        </w:rPr>
        <w:t>.</w:t>
      </w:r>
      <w:r w:rsidR="00B66484" w:rsidRPr="003E2366">
        <w:rPr>
          <w:rFonts w:ascii="Times New Roman" w:hAnsi="Times New Roman" w:cs="Times New Roman"/>
          <w:b/>
          <w:bCs/>
          <w:sz w:val="28"/>
          <w:szCs w:val="28"/>
        </w:rPr>
        <w:t xml:space="preserve"> Testes de Usuário</w:t>
      </w:r>
      <w:bookmarkEnd w:id="127"/>
      <w:bookmarkEnd w:id="128"/>
    </w:p>
    <w:p w14:paraId="402FB60C" w14:textId="77777777" w:rsidR="007B201A" w:rsidRPr="007A4F64" w:rsidRDefault="007B201A" w:rsidP="007B201A">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Segundo Sommerville, 2019 p. 225, é praticamente impossível que um desenvolvedor de sistema replique o ambiente de trabalho desse software, pois os testes no ambiente de desenvolvimento são inevitavelmente artificiais. Deve ser feito um teste de aceitação junto aos stakeholders para simular a sua usabilidade e decidir se o AcessiDOC e as suas operações atendem aos requisitos.</w:t>
      </w:r>
    </w:p>
    <w:p w14:paraId="0061BA2B" w14:textId="77777777" w:rsidR="007B201A" w:rsidRPr="007B201A" w:rsidRDefault="007B201A" w:rsidP="007B201A"/>
    <w:p w14:paraId="708BB3B3" w14:textId="11360C45" w:rsidR="005E70CF" w:rsidRPr="003E2366" w:rsidRDefault="005E70CF"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 xml:space="preserve">Tabela </w:t>
      </w:r>
      <w:r w:rsidR="00CB43A9" w:rsidRPr="003E2366">
        <w:rPr>
          <w:rFonts w:ascii="Times New Roman" w:hAnsi="Times New Roman" w:cs="Times New Roman"/>
          <w:b w:val="0"/>
          <w:bCs/>
          <w:color w:val="auto"/>
          <w:sz w:val="24"/>
          <w:szCs w:val="24"/>
        </w:rPr>
        <w:t>3</w:t>
      </w:r>
      <w:r w:rsidRPr="003E2366">
        <w:rPr>
          <w:rFonts w:ascii="Times New Roman" w:hAnsi="Times New Roman" w:cs="Times New Roman"/>
          <w:b w:val="0"/>
          <w:bCs/>
          <w:color w:val="auto"/>
          <w:sz w:val="24"/>
          <w:szCs w:val="24"/>
        </w:rPr>
        <w:t>.</w:t>
      </w:r>
      <w:r w:rsidR="00CB43A9" w:rsidRPr="003E2366">
        <w:rPr>
          <w:rFonts w:ascii="Times New Roman" w:hAnsi="Times New Roman" w:cs="Times New Roman"/>
          <w:b w:val="0"/>
          <w:bCs/>
          <w:color w:val="auto"/>
          <w:sz w:val="24"/>
          <w:szCs w:val="24"/>
        </w:rPr>
        <w:t>5</w:t>
      </w:r>
      <w:r w:rsidRPr="003E2366">
        <w:rPr>
          <w:rFonts w:ascii="Times New Roman" w:hAnsi="Times New Roman" w:cs="Times New Roman"/>
          <w:b w:val="0"/>
          <w:bCs/>
          <w:color w:val="auto"/>
          <w:sz w:val="24"/>
          <w:szCs w:val="24"/>
        </w:rPr>
        <w:t xml:space="preserve">.1 – Inspeção </w:t>
      </w:r>
      <w:r w:rsidR="007B201A" w:rsidRPr="003E2366">
        <w:rPr>
          <w:rFonts w:ascii="Times New Roman" w:hAnsi="Times New Roman" w:cs="Times New Roman"/>
          <w:b w:val="0"/>
          <w:bCs/>
          <w:color w:val="auto"/>
          <w:sz w:val="24"/>
          <w:szCs w:val="24"/>
        </w:rPr>
        <w:t>de usabilidade do sistema</w:t>
      </w:r>
    </w:p>
    <w:tbl>
      <w:tblPr>
        <w:tblStyle w:val="TabeladeGrade4-nfase2"/>
        <w:tblW w:w="0" w:type="auto"/>
        <w:tblLook w:val="04A0" w:firstRow="1" w:lastRow="0" w:firstColumn="1" w:lastColumn="0" w:noHBand="0" w:noVBand="1"/>
      </w:tblPr>
      <w:tblGrid>
        <w:gridCol w:w="3020"/>
        <w:gridCol w:w="3020"/>
        <w:gridCol w:w="3021"/>
      </w:tblGrid>
      <w:tr w:rsidR="005E70CF" w14:paraId="701796C8"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A79DCC7" w14:textId="795D3578" w:rsidR="005E70CF" w:rsidRPr="00FF7862" w:rsidRDefault="007B201A" w:rsidP="00784026">
            <w:pPr>
              <w:pStyle w:val="Ttulo2"/>
              <w:jc w:val="center"/>
              <w:rPr>
                <w:rStyle w:val="Ttulo2Char"/>
                <w:rFonts w:ascii="Times New Roman" w:hAnsi="Times New Roman" w:cs="Times New Roman"/>
                <w:color w:val="auto"/>
                <w:sz w:val="24"/>
                <w:szCs w:val="24"/>
              </w:rPr>
            </w:pPr>
            <w:bookmarkStart w:id="129" w:name="_Toc151879384"/>
            <w:bookmarkStart w:id="130" w:name="_Toc151880396"/>
            <w:bookmarkStart w:id="131" w:name="_Toc151886865"/>
            <w:bookmarkStart w:id="132" w:name="_Toc152402294"/>
            <w:r w:rsidRPr="007C2F32">
              <w:rPr>
                <w:rStyle w:val="Ttulo2Char"/>
                <w:rFonts w:ascii="Times New Roman" w:hAnsi="Times New Roman" w:cs="Times New Roman"/>
                <w:color w:val="FFFFFF" w:themeColor="background1"/>
                <w:sz w:val="24"/>
                <w:szCs w:val="24"/>
              </w:rPr>
              <w:t xml:space="preserve">Atividade: </w:t>
            </w:r>
            <w:r w:rsidRPr="007C2F32">
              <w:rPr>
                <w:rFonts w:ascii="Times New Roman" w:hAnsi="Times New Roman" w:cs="Times New Roman"/>
                <w:color w:val="FFFFFF" w:themeColor="background1"/>
                <w:sz w:val="24"/>
                <w:szCs w:val="24"/>
              </w:rPr>
              <w:t>Caso de testes de aceitação</w:t>
            </w:r>
            <w:bookmarkEnd w:id="129"/>
            <w:bookmarkEnd w:id="130"/>
            <w:bookmarkEnd w:id="131"/>
            <w:bookmarkEnd w:id="132"/>
          </w:p>
        </w:tc>
      </w:tr>
      <w:tr w:rsidR="005E70CF" w14:paraId="6FBE0BD0"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5400645A"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33" w:name="_Toc151879385"/>
            <w:bookmarkStart w:id="134" w:name="_Toc151880397"/>
            <w:bookmarkStart w:id="135" w:name="_Toc151886866"/>
            <w:bookmarkStart w:id="136" w:name="_Toc152402295"/>
            <w:r>
              <w:rPr>
                <w:rStyle w:val="Ttulo2Char"/>
                <w:rFonts w:ascii="Times New Roman" w:hAnsi="Times New Roman" w:cs="Times New Roman"/>
                <w:color w:val="0F0D29" w:themeColor="text1"/>
                <w:sz w:val="24"/>
                <w:szCs w:val="24"/>
              </w:rPr>
              <w:t>TAREFAS DE V&amp;V</w:t>
            </w:r>
            <w:bookmarkEnd w:id="133"/>
            <w:bookmarkEnd w:id="134"/>
            <w:bookmarkEnd w:id="135"/>
            <w:bookmarkEnd w:id="136"/>
          </w:p>
        </w:tc>
        <w:tc>
          <w:tcPr>
            <w:tcW w:w="3020" w:type="dxa"/>
          </w:tcPr>
          <w:p w14:paraId="2E16A78A"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37" w:name="_Toc151879386"/>
            <w:bookmarkStart w:id="138" w:name="_Toc151880398"/>
            <w:bookmarkStart w:id="139" w:name="_Toc151886867"/>
            <w:bookmarkStart w:id="140" w:name="_Toc152402296"/>
            <w:r w:rsidRPr="00E8790A">
              <w:rPr>
                <w:rStyle w:val="Ttulo2Char"/>
                <w:rFonts w:ascii="Times New Roman" w:hAnsi="Times New Roman" w:cs="Times New Roman"/>
                <w:b/>
                <w:bCs/>
                <w:color w:val="auto"/>
                <w:sz w:val="24"/>
                <w:szCs w:val="24"/>
              </w:rPr>
              <w:t>ENTRADA NECESSÁRIA</w:t>
            </w:r>
            <w:bookmarkEnd w:id="137"/>
            <w:bookmarkEnd w:id="138"/>
            <w:bookmarkEnd w:id="139"/>
            <w:bookmarkEnd w:id="140"/>
          </w:p>
        </w:tc>
        <w:tc>
          <w:tcPr>
            <w:tcW w:w="3021" w:type="dxa"/>
          </w:tcPr>
          <w:p w14:paraId="3626209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41" w:name="_Toc151879387"/>
            <w:bookmarkStart w:id="142" w:name="_Toc151880399"/>
            <w:bookmarkStart w:id="143" w:name="_Toc151886868"/>
            <w:bookmarkStart w:id="144" w:name="_Toc152402297"/>
            <w:r w:rsidRPr="00E8790A">
              <w:rPr>
                <w:rStyle w:val="Ttulo2Char"/>
                <w:rFonts w:ascii="Times New Roman" w:hAnsi="Times New Roman" w:cs="Times New Roman"/>
                <w:b/>
                <w:bCs/>
                <w:color w:val="auto"/>
                <w:sz w:val="24"/>
                <w:szCs w:val="24"/>
              </w:rPr>
              <w:t>SAÍDA NECESSÁRIA</w:t>
            </w:r>
            <w:bookmarkEnd w:id="141"/>
            <w:bookmarkEnd w:id="142"/>
            <w:bookmarkEnd w:id="143"/>
            <w:bookmarkEnd w:id="144"/>
          </w:p>
        </w:tc>
      </w:tr>
      <w:tr w:rsidR="005E70CF" w14:paraId="2087F973"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8D8102A" w14:textId="645A3CD0" w:rsidR="005E70CF" w:rsidRPr="003E2366" w:rsidRDefault="007B201A" w:rsidP="007B201A">
            <w:pPr>
              <w:pStyle w:val="Ttulo2"/>
              <w:rPr>
                <w:rStyle w:val="Ttulo2Char"/>
                <w:rFonts w:ascii="Times New Roman" w:hAnsi="Times New Roman" w:cs="Times New Roman"/>
                <w:b w:val="0"/>
                <w:color w:val="auto"/>
                <w:sz w:val="28"/>
                <w:szCs w:val="28"/>
              </w:rPr>
            </w:pPr>
            <w:bookmarkStart w:id="145" w:name="_Toc151879388"/>
            <w:bookmarkStart w:id="146" w:name="_Toc151880400"/>
            <w:bookmarkStart w:id="147" w:name="_Toc151886869"/>
            <w:bookmarkStart w:id="148" w:name="_Toc152402298"/>
            <w:r w:rsidRPr="003E2366">
              <w:rPr>
                <w:rFonts w:ascii="Times New Roman" w:hAnsi="Times New Roman" w:cs="Times New Roman"/>
                <w:b w:val="0"/>
                <w:color w:val="auto"/>
                <w:sz w:val="24"/>
                <w:szCs w:val="24"/>
              </w:rPr>
              <w:t>TST-01</w:t>
            </w:r>
            <w:bookmarkEnd w:id="145"/>
            <w:bookmarkEnd w:id="146"/>
            <w:bookmarkEnd w:id="147"/>
            <w:bookmarkEnd w:id="148"/>
          </w:p>
        </w:tc>
        <w:tc>
          <w:tcPr>
            <w:tcW w:w="3020" w:type="dxa"/>
          </w:tcPr>
          <w:p w14:paraId="43F100C9" w14:textId="63EC7D39"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49" w:name="_Toc151879389"/>
            <w:bookmarkStart w:id="150" w:name="_Toc151880401"/>
            <w:bookmarkStart w:id="151" w:name="_Toc151886870"/>
            <w:bookmarkStart w:id="152" w:name="_Toc152402299"/>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 uma</w:t>
            </w:r>
            <w:r w:rsidRPr="007B201A">
              <w:rPr>
                <w:rFonts w:ascii="Times New Roman" w:hAnsi="Times New Roman" w:cs="Times New Roman"/>
                <w:color w:val="auto"/>
                <w:sz w:val="24"/>
                <w:szCs w:val="24"/>
              </w:rPr>
              <w:t xml:space="preserve"> prova. Escolher arquivo e tamanho desejado.</w:t>
            </w:r>
            <w:bookmarkEnd w:id="149"/>
            <w:bookmarkEnd w:id="150"/>
            <w:bookmarkEnd w:id="151"/>
            <w:bookmarkEnd w:id="152"/>
          </w:p>
        </w:tc>
        <w:tc>
          <w:tcPr>
            <w:tcW w:w="3021" w:type="dxa"/>
          </w:tcPr>
          <w:p w14:paraId="0FB7FD95" w14:textId="78017C9A"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53" w:name="_Toc151879390"/>
            <w:bookmarkStart w:id="154" w:name="_Toc151880402"/>
            <w:bookmarkStart w:id="155" w:name="_Toc151886871"/>
            <w:bookmarkStart w:id="156" w:name="_Toc152402300"/>
            <w:r w:rsidRPr="007B201A">
              <w:rPr>
                <w:rFonts w:ascii="Times New Roman" w:hAnsi="Times New Roman" w:cs="Times New Roman"/>
                <w:color w:val="auto"/>
                <w:sz w:val="24"/>
                <w:szCs w:val="24"/>
              </w:rPr>
              <w:t>Sistema deve processar prova anexada e renderizar tela de visualização onde usuário poderá fazer download ou imprimir arquivo.</w:t>
            </w:r>
            <w:bookmarkEnd w:id="153"/>
            <w:bookmarkEnd w:id="154"/>
            <w:bookmarkEnd w:id="155"/>
            <w:bookmarkEnd w:id="156"/>
          </w:p>
        </w:tc>
      </w:tr>
      <w:tr w:rsidR="007B201A" w14:paraId="58215FC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B796CB9" w14:textId="4193ACFE" w:rsidR="007B201A" w:rsidRPr="003E2366" w:rsidRDefault="007B201A" w:rsidP="007B201A">
            <w:pPr>
              <w:pStyle w:val="Ttulo2"/>
              <w:rPr>
                <w:rStyle w:val="Ttulo2Char"/>
                <w:rFonts w:ascii="Times New Roman" w:hAnsi="Times New Roman" w:cs="Times New Roman"/>
                <w:b w:val="0"/>
                <w:color w:val="auto"/>
                <w:sz w:val="28"/>
                <w:szCs w:val="28"/>
              </w:rPr>
            </w:pPr>
            <w:bookmarkStart w:id="157" w:name="_Toc151879391"/>
            <w:bookmarkStart w:id="158" w:name="_Toc151880403"/>
            <w:bookmarkStart w:id="159" w:name="_Toc151886872"/>
            <w:bookmarkStart w:id="160" w:name="_Toc152402301"/>
            <w:r w:rsidRPr="003E2366">
              <w:rPr>
                <w:rFonts w:ascii="Times New Roman" w:hAnsi="Times New Roman" w:cs="Times New Roman"/>
                <w:b w:val="0"/>
                <w:color w:val="auto"/>
                <w:sz w:val="24"/>
                <w:szCs w:val="24"/>
              </w:rPr>
              <w:t>TST-02</w:t>
            </w:r>
            <w:bookmarkEnd w:id="157"/>
            <w:bookmarkEnd w:id="158"/>
            <w:bookmarkEnd w:id="159"/>
            <w:bookmarkEnd w:id="160"/>
          </w:p>
        </w:tc>
        <w:tc>
          <w:tcPr>
            <w:tcW w:w="3020" w:type="dxa"/>
          </w:tcPr>
          <w:p w14:paraId="1C4CB4AC" w14:textId="73A9EC7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1" w:name="_Toc151879392"/>
            <w:bookmarkStart w:id="162" w:name="_Toc151880404"/>
            <w:bookmarkStart w:id="163" w:name="_Toc151886873"/>
            <w:bookmarkStart w:id="164" w:name="_Toc152402302"/>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w:t>
            </w:r>
            <w:r w:rsidRPr="007B201A">
              <w:rPr>
                <w:rFonts w:ascii="Times New Roman" w:hAnsi="Times New Roman" w:cs="Times New Roman"/>
                <w:color w:val="auto"/>
                <w:sz w:val="24"/>
                <w:szCs w:val="24"/>
              </w:rPr>
              <w:t xml:space="preserve"> livro. Escolher arquivo e tamanho desejado.</w:t>
            </w:r>
            <w:bookmarkEnd w:id="161"/>
            <w:bookmarkEnd w:id="162"/>
            <w:bookmarkEnd w:id="163"/>
            <w:bookmarkEnd w:id="164"/>
          </w:p>
        </w:tc>
        <w:tc>
          <w:tcPr>
            <w:tcW w:w="3021" w:type="dxa"/>
          </w:tcPr>
          <w:p w14:paraId="45BBFE8E" w14:textId="02330C38"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5" w:name="_Toc151879393"/>
            <w:bookmarkStart w:id="166" w:name="_Toc151880405"/>
            <w:bookmarkStart w:id="167" w:name="_Toc151886874"/>
            <w:bookmarkStart w:id="168" w:name="_Toc152402303"/>
            <w:r w:rsidRPr="007B201A">
              <w:rPr>
                <w:rFonts w:ascii="Times New Roman" w:hAnsi="Times New Roman" w:cs="Times New Roman"/>
                <w:color w:val="auto"/>
                <w:sz w:val="24"/>
                <w:szCs w:val="24"/>
              </w:rPr>
              <w:t>Sistema deve processar livro anexado e renderizar tela de visualização onde usuário poderá fazer download ou imprimir arquivo. Verifica-se imagens se comportam como esperado e se texto está na formatação adequada.</w:t>
            </w:r>
            <w:bookmarkEnd w:id="165"/>
            <w:bookmarkEnd w:id="166"/>
            <w:bookmarkEnd w:id="167"/>
            <w:bookmarkEnd w:id="168"/>
          </w:p>
        </w:tc>
      </w:tr>
      <w:tr w:rsidR="007B201A" w14:paraId="722D55E0"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22A6FA1" w14:textId="47038C45" w:rsidR="007B201A" w:rsidRPr="003E2366" w:rsidRDefault="007B201A" w:rsidP="007B201A">
            <w:pPr>
              <w:pStyle w:val="Ttulo2"/>
              <w:rPr>
                <w:rFonts w:ascii="Times New Roman" w:hAnsi="Times New Roman" w:cs="Times New Roman"/>
                <w:b w:val="0"/>
                <w:color w:val="auto"/>
                <w:sz w:val="24"/>
                <w:szCs w:val="24"/>
              </w:rPr>
            </w:pPr>
            <w:bookmarkStart w:id="169" w:name="_Toc151879394"/>
            <w:bookmarkStart w:id="170" w:name="_Toc151880406"/>
            <w:bookmarkStart w:id="171" w:name="_Toc151886875"/>
            <w:bookmarkStart w:id="172" w:name="_Toc152402304"/>
            <w:r w:rsidRPr="003E2366">
              <w:rPr>
                <w:rFonts w:ascii="Times New Roman" w:hAnsi="Times New Roman" w:cs="Times New Roman"/>
                <w:b w:val="0"/>
                <w:color w:val="auto"/>
                <w:sz w:val="24"/>
                <w:szCs w:val="24"/>
              </w:rPr>
              <w:t>TST-03</w:t>
            </w:r>
            <w:bookmarkEnd w:id="169"/>
            <w:bookmarkEnd w:id="170"/>
            <w:bookmarkEnd w:id="171"/>
            <w:bookmarkEnd w:id="172"/>
          </w:p>
        </w:tc>
        <w:tc>
          <w:tcPr>
            <w:tcW w:w="3020" w:type="dxa"/>
          </w:tcPr>
          <w:p w14:paraId="01093342" w14:textId="598DC1B3"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3" w:name="_Toc151879395"/>
            <w:bookmarkStart w:id="174" w:name="_Toc151880407"/>
            <w:bookmarkStart w:id="175" w:name="_Toc151886876"/>
            <w:bookmarkStart w:id="176" w:name="_Toc152402305"/>
            <w:r w:rsidRPr="007B201A">
              <w:rPr>
                <w:rFonts w:ascii="Times New Roman" w:hAnsi="Times New Roman" w:cs="Times New Roman"/>
                <w:color w:val="auto"/>
                <w:sz w:val="24"/>
                <w:szCs w:val="24"/>
              </w:rPr>
              <w:t>Selecionar barra de pesquisa, digitar nome de arquivo.</w:t>
            </w:r>
            <w:bookmarkEnd w:id="173"/>
            <w:bookmarkEnd w:id="174"/>
            <w:bookmarkEnd w:id="175"/>
            <w:bookmarkEnd w:id="176"/>
          </w:p>
        </w:tc>
        <w:tc>
          <w:tcPr>
            <w:tcW w:w="3021" w:type="dxa"/>
          </w:tcPr>
          <w:p w14:paraId="59000E31" w14:textId="6BBB32C5"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7" w:name="_Toc151879396"/>
            <w:bookmarkStart w:id="178" w:name="_Toc151880408"/>
            <w:bookmarkStart w:id="179" w:name="_Toc151886877"/>
            <w:bookmarkStart w:id="180" w:name="_Toc152402306"/>
            <w:r w:rsidRPr="007B201A">
              <w:rPr>
                <w:rFonts w:ascii="Times New Roman" w:hAnsi="Times New Roman" w:cs="Times New Roman"/>
                <w:color w:val="auto"/>
                <w:sz w:val="24"/>
                <w:szCs w:val="24"/>
              </w:rPr>
              <w:t>Mostrar arquivo procurado, se não encontrar retornar mensagem: “Arquivo não encontrado”.</w:t>
            </w:r>
            <w:bookmarkEnd w:id="177"/>
            <w:bookmarkEnd w:id="178"/>
            <w:bookmarkEnd w:id="179"/>
            <w:bookmarkEnd w:id="180"/>
          </w:p>
        </w:tc>
      </w:tr>
      <w:tr w:rsidR="007B201A" w14:paraId="2E1E23D9"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337BE2D" w14:textId="3579CDA1" w:rsidR="007B201A" w:rsidRPr="003E2366" w:rsidRDefault="007B201A" w:rsidP="007B201A">
            <w:pPr>
              <w:pStyle w:val="Ttulo2"/>
              <w:rPr>
                <w:rFonts w:ascii="Times New Roman" w:hAnsi="Times New Roman" w:cs="Times New Roman"/>
                <w:b w:val="0"/>
                <w:color w:val="auto"/>
                <w:sz w:val="24"/>
                <w:szCs w:val="24"/>
              </w:rPr>
            </w:pPr>
            <w:bookmarkStart w:id="181" w:name="_Toc151879397"/>
            <w:bookmarkStart w:id="182" w:name="_Toc151880409"/>
            <w:bookmarkStart w:id="183" w:name="_Toc151886878"/>
            <w:bookmarkStart w:id="184" w:name="_Toc152402307"/>
            <w:r w:rsidRPr="003E2366">
              <w:rPr>
                <w:rFonts w:ascii="Times New Roman" w:hAnsi="Times New Roman" w:cs="Times New Roman"/>
                <w:b w:val="0"/>
                <w:color w:val="auto"/>
                <w:sz w:val="24"/>
                <w:szCs w:val="24"/>
              </w:rPr>
              <w:t>TST-04</w:t>
            </w:r>
            <w:bookmarkEnd w:id="181"/>
            <w:bookmarkEnd w:id="182"/>
            <w:bookmarkEnd w:id="183"/>
            <w:bookmarkEnd w:id="184"/>
          </w:p>
        </w:tc>
        <w:tc>
          <w:tcPr>
            <w:tcW w:w="3020" w:type="dxa"/>
          </w:tcPr>
          <w:p w14:paraId="5C8784A2" w14:textId="686023D1"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5" w:name="_Toc151879398"/>
            <w:bookmarkStart w:id="186" w:name="_Toc151880410"/>
            <w:bookmarkStart w:id="187" w:name="_Toc151886879"/>
            <w:bookmarkStart w:id="188" w:name="_Toc152402308"/>
            <w:r w:rsidRPr="007B201A">
              <w:rPr>
                <w:rFonts w:ascii="Times New Roman" w:hAnsi="Times New Roman" w:cs="Times New Roman"/>
                <w:color w:val="auto"/>
                <w:sz w:val="24"/>
                <w:szCs w:val="24"/>
              </w:rPr>
              <w:t>Verificar fluxo do aplicativo, interação com o usuário precisa ser fluída e intuitiva.</w:t>
            </w:r>
            <w:bookmarkEnd w:id="185"/>
            <w:bookmarkEnd w:id="186"/>
            <w:bookmarkEnd w:id="187"/>
            <w:bookmarkEnd w:id="188"/>
          </w:p>
        </w:tc>
        <w:tc>
          <w:tcPr>
            <w:tcW w:w="3021" w:type="dxa"/>
          </w:tcPr>
          <w:p w14:paraId="55F83535" w14:textId="5E7DF99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9" w:name="_Toc151879399"/>
            <w:bookmarkStart w:id="190" w:name="_Toc151880411"/>
            <w:bookmarkStart w:id="191" w:name="_Toc151886880"/>
            <w:bookmarkStart w:id="192" w:name="_Toc152402309"/>
            <w:r w:rsidRPr="007B201A">
              <w:rPr>
                <w:rFonts w:ascii="Times New Roman" w:hAnsi="Times New Roman" w:cs="Times New Roman"/>
                <w:color w:val="auto"/>
                <w:sz w:val="24"/>
                <w:szCs w:val="24"/>
              </w:rPr>
              <w:t>Sistema deve seguir um “fluxo lógico” parecido com outros softwares de edição, para que isso não cause estresse mental ao usuário, ou sua manipulação se torne complexa e pouco produtiva.</w:t>
            </w:r>
            <w:bookmarkEnd w:id="189"/>
            <w:bookmarkEnd w:id="190"/>
            <w:bookmarkEnd w:id="191"/>
            <w:bookmarkEnd w:id="192"/>
          </w:p>
        </w:tc>
      </w:tr>
    </w:tbl>
    <w:p w14:paraId="24814080" w14:textId="77777777" w:rsidR="005E70CF" w:rsidRPr="00FF7862" w:rsidRDefault="005E70CF" w:rsidP="005E70CF">
      <w:pPr>
        <w:rPr>
          <w:bCs/>
        </w:rPr>
      </w:pPr>
    </w:p>
    <w:p w14:paraId="7D5CE83E" w14:textId="399BFB69" w:rsidR="00B66484" w:rsidRPr="00FF7862" w:rsidRDefault="00CB43A9" w:rsidP="00D73CDD">
      <w:pPr>
        <w:pStyle w:val="Ttulo2"/>
        <w:jc w:val="center"/>
        <w:rPr>
          <w:rFonts w:ascii="Times New Roman" w:hAnsi="Times New Roman" w:cs="Times New Roman"/>
          <w:b/>
          <w:bCs/>
          <w:sz w:val="28"/>
          <w:szCs w:val="28"/>
        </w:rPr>
      </w:pPr>
      <w:bookmarkStart w:id="193" w:name="_Toc151879400"/>
      <w:bookmarkStart w:id="194" w:name="_Toc152402310"/>
      <w:r w:rsidRPr="00FF7862">
        <w:rPr>
          <w:rFonts w:ascii="Times New Roman" w:hAnsi="Times New Roman" w:cs="Times New Roman"/>
          <w:b/>
          <w:bCs/>
          <w:sz w:val="28"/>
          <w:szCs w:val="28"/>
        </w:rPr>
        <w:lastRenderedPageBreak/>
        <w:t>3</w:t>
      </w:r>
      <w:r w:rsidR="00605F02" w:rsidRPr="00FF7862">
        <w:rPr>
          <w:rFonts w:ascii="Times New Roman" w:hAnsi="Times New Roman" w:cs="Times New Roman"/>
          <w:b/>
          <w:bCs/>
          <w:sz w:val="28"/>
          <w:szCs w:val="28"/>
        </w:rPr>
        <w:t>.6</w:t>
      </w:r>
      <w:r w:rsidR="00BB05BD" w:rsidRPr="00FF7862">
        <w:rPr>
          <w:rFonts w:ascii="Times New Roman" w:hAnsi="Times New Roman" w:cs="Times New Roman"/>
          <w:b/>
          <w:bCs/>
          <w:sz w:val="28"/>
          <w:szCs w:val="28"/>
        </w:rPr>
        <w:t>.</w:t>
      </w:r>
      <w:r w:rsidR="00B66484" w:rsidRPr="00FF7862">
        <w:rPr>
          <w:rFonts w:ascii="Times New Roman" w:hAnsi="Times New Roman" w:cs="Times New Roman"/>
          <w:b/>
          <w:bCs/>
          <w:sz w:val="28"/>
          <w:szCs w:val="28"/>
        </w:rPr>
        <w:t xml:space="preserve"> Testes de Regressão</w:t>
      </w:r>
      <w:bookmarkEnd w:id="193"/>
      <w:bookmarkEnd w:id="194"/>
    </w:p>
    <w:p w14:paraId="363B695A" w14:textId="6F1F12FF" w:rsidR="00A92D0B" w:rsidRDefault="00A92D0B" w:rsidP="00A92D0B">
      <w:pPr>
        <w:spacing w:line="336" w:lineRule="auto"/>
        <w:ind w:firstLine="360"/>
        <w:jc w:val="both"/>
        <w:rPr>
          <w:b w:val="0"/>
          <w:color w:val="0F0D29" w:themeColor="text1"/>
        </w:rPr>
      </w:pPr>
      <w:r w:rsidRPr="007A4F64">
        <w:rPr>
          <w:rFonts w:ascii="Times New Roman" w:hAnsi="Times New Roman" w:cs="Times New Roman"/>
          <w:b w:val="0"/>
          <w:color w:val="0F0D29" w:themeColor="text1"/>
          <w:sz w:val="24"/>
          <w:szCs w:val="24"/>
        </w:rPr>
        <w:t>Garantem que o software atenda aos requisitos mesmo depois de sofrer manutenções. Nesse processo são verificados se alterações não afetaram outras partes do sistema. Aqui pode ser usado técnicas da engenharia reversa de software para analisar e inspecionar as mudanças de forma lógica e abstrata, caso seja identificado falhas</w:t>
      </w:r>
      <w:r>
        <w:rPr>
          <w:rFonts w:ascii="Times New Roman" w:hAnsi="Times New Roman" w:cs="Times New Roman"/>
          <w:b w:val="0"/>
          <w:color w:val="0F0D29" w:themeColor="text1"/>
          <w:sz w:val="24"/>
          <w:szCs w:val="24"/>
        </w:rPr>
        <w:t>,</w:t>
      </w:r>
      <w:r w:rsidRPr="007A4F64">
        <w:rPr>
          <w:rFonts w:ascii="Times New Roman" w:hAnsi="Times New Roman" w:cs="Times New Roman"/>
          <w:b w:val="0"/>
          <w:color w:val="0F0D29" w:themeColor="text1"/>
          <w:sz w:val="24"/>
          <w:szCs w:val="24"/>
        </w:rPr>
        <w:t xml:space="preserve"> deve-se “quebrá-las” em problemas menores que deve ser analisado “de cima para baixo”, ou seja, cada camada deve ser entendida para que solução seja pensada, para isso também é importante que classes sejam coesas entre si, não possuam forte acoplamento e suas propriedades sejam corretamente encapsuladas para que cada componente trabalhe de forma independente e reduza a chance de erros. Para os testes de regressão não serão criados casos de teste, eles serão executados de acordo ao andamento do projeto e outros testes foram feitos, será verificado, portanto, se após uma alteração ou implementação problemas não foram encontrados, caso seja identificado alguma irregularidade deve se analisar e rastrear a causa do problema</w:t>
      </w:r>
      <w:r w:rsidRPr="593F93BD">
        <w:rPr>
          <w:b w:val="0"/>
          <w:color w:val="0F0D29" w:themeColor="text1"/>
        </w:rPr>
        <w:t>.</w:t>
      </w:r>
    </w:p>
    <w:p w14:paraId="57BAD99E" w14:textId="77777777" w:rsidR="00A92D0B" w:rsidRPr="00A92D0B" w:rsidRDefault="00A92D0B" w:rsidP="00A92D0B"/>
    <w:p w14:paraId="3210740C" w14:textId="647B7407" w:rsidR="005E70CF" w:rsidRPr="00FF7862" w:rsidRDefault="005E70CF" w:rsidP="005E70CF">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6</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manutenções corretivas</w:t>
      </w:r>
    </w:p>
    <w:tbl>
      <w:tblPr>
        <w:tblStyle w:val="TabeladeGrade4-nfase2"/>
        <w:tblW w:w="0" w:type="auto"/>
        <w:tblLook w:val="04A0" w:firstRow="1" w:lastRow="0" w:firstColumn="1" w:lastColumn="0" w:noHBand="0" w:noVBand="1"/>
      </w:tblPr>
      <w:tblGrid>
        <w:gridCol w:w="3020"/>
        <w:gridCol w:w="3020"/>
        <w:gridCol w:w="3021"/>
      </w:tblGrid>
      <w:tr w:rsidR="005E70CF" w14:paraId="1C941876"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C40CA0D" w14:textId="3BD7942B" w:rsidR="005E70CF" w:rsidRPr="00A92D0B" w:rsidRDefault="00A92D0B" w:rsidP="00784026">
            <w:pPr>
              <w:pStyle w:val="Ttulo2"/>
              <w:jc w:val="center"/>
              <w:rPr>
                <w:rStyle w:val="Ttulo2Char"/>
                <w:rFonts w:ascii="Times New Roman" w:hAnsi="Times New Roman" w:cs="Times New Roman"/>
                <w:color w:val="auto"/>
                <w:sz w:val="24"/>
                <w:szCs w:val="24"/>
              </w:rPr>
            </w:pPr>
            <w:bookmarkStart w:id="195" w:name="_Toc151879401"/>
            <w:bookmarkStart w:id="196" w:name="_Toc151880413"/>
            <w:bookmarkStart w:id="197" w:name="_Toc151886882"/>
            <w:bookmarkStart w:id="198" w:name="_Toc152402311"/>
            <w:r w:rsidRPr="007C2F32">
              <w:rPr>
                <w:rStyle w:val="Ttulo2Char"/>
                <w:rFonts w:ascii="Times New Roman" w:hAnsi="Times New Roman" w:cs="Times New Roman"/>
                <w:color w:val="FFFFFF" w:themeColor="background1"/>
                <w:sz w:val="24"/>
                <w:szCs w:val="24"/>
              </w:rPr>
              <w:t>Atividade: Análise e referência a outros testes usando a Regressão</w:t>
            </w:r>
            <w:bookmarkEnd w:id="195"/>
            <w:bookmarkEnd w:id="196"/>
            <w:bookmarkEnd w:id="197"/>
            <w:bookmarkEnd w:id="198"/>
          </w:p>
        </w:tc>
      </w:tr>
      <w:tr w:rsidR="005E70CF" w14:paraId="0AB7D427"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787B2222"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99" w:name="_Toc151879402"/>
            <w:bookmarkStart w:id="200" w:name="_Toc151880414"/>
            <w:bookmarkStart w:id="201" w:name="_Toc151886883"/>
            <w:bookmarkStart w:id="202" w:name="_Toc152402312"/>
            <w:r>
              <w:rPr>
                <w:rStyle w:val="Ttulo2Char"/>
                <w:rFonts w:ascii="Times New Roman" w:hAnsi="Times New Roman" w:cs="Times New Roman"/>
                <w:color w:val="0F0D29" w:themeColor="text1"/>
                <w:sz w:val="24"/>
                <w:szCs w:val="24"/>
              </w:rPr>
              <w:t>TAREFAS DE V&amp;V</w:t>
            </w:r>
            <w:bookmarkEnd w:id="199"/>
            <w:bookmarkEnd w:id="200"/>
            <w:bookmarkEnd w:id="201"/>
            <w:bookmarkEnd w:id="202"/>
          </w:p>
        </w:tc>
        <w:tc>
          <w:tcPr>
            <w:tcW w:w="3020" w:type="dxa"/>
          </w:tcPr>
          <w:p w14:paraId="26D96631"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3" w:name="_Toc151879403"/>
            <w:bookmarkStart w:id="204" w:name="_Toc151880415"/>
            <w:bookmarkStart w:id="205" w:name="_Toc151886884"/>
            <w:bookmarkStart w:id="206" w:name="_Toc152402313"/>
            <w:r w:rsidRPr="00E8790A">
              <w:rPr>
                <w:rStyle w:val="Ttulo2Char"/>
                <w:rFonts w:ascii="Times New Roman" w:hAnsi="Times New Roman" w:cs="Times New Roman"/>
                <w:b/>
                <w:bCs/>
                <w:color w:val="auto"/>
                <w:sz w:val="24"/>
                <w:szCs w:val="24"/>
              </w:rPr>
              <w:t>ENTRADA NECESSÁRIA</w:t>
            </w:r>
            <w:bookmarkEnd w:id="203"/>
            <w:bookmarkEnd w:id="204"/>
            <w:bookmarkEnd w:id="205"/>
            <w:bookmarkEnd w:id="206"/>
          </w:p>
        </w:tc>
        <w:tc>
          <w:tcPr>
            <w:tcW w:w="3021" w:type="dxa"/>
          </w:tcPr>
          <w:p w14:paraId="7D3238B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7" w:name="_Toc151879404"/>
            <w:bookmarkStart w:id="208" w:name="_Toc151880416"/>
            <w:bookmarkStart w:id="209" w:name="_Toc151886885"/>
            <w:bookmarkStart w:id="210" w:name="_Toc152402314"/>
            <w:r w:rsidRPr="00E8790A">
              <w:rPr>
                <w:rStyle w:val="Ttulo2Char"/>
                <w:rFonts w:ascii="Times New Roman" w:hAnsi="Times New Roman" w:cs="Times New Roman"/>
                <w:b/>
                <w:bCs/>
                <w:color w:val="auto"/>
                <w:sz w:val="24"/>
                <w:szCs w:val="24"/>
              </w:rPr>
              <w:t>SAÍDA NECESSÁRIA</w:t>
            </w:r>
            <w:bookmarkEnd w:id="207"/>
            <w:bookmarkEnd w:id="208"/>
            <w:bookmarkEnd w:id="209"/>
            <w:bookmarkEnd w:id="210"/>
          </w:p>
        </w:tc>
      </w:tr>
      <w:tr w:rsidR="005E70CF" w14:paraId="12EDE4E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528AD9" w14:textId="53F3EE0C" w:rsidR="005E70CF" w:rsidRPr="00E00933" w:rsidRDefault="00E00933" w:rsidP="00E00933">
            <w:pPr>
              <w:pStyle w:val="Ttulo2"/>
              <w:rPr>
                <w:rStyle w:val="Ttulo2Char"/>
                <w:rFonts w:ascii="Times New Roman" w:hAnsi="Times New Roman" w:cs="Times New Roman"/>
                <w:b w:val="0"/>
                <w:bCs w:val="0"/>
                <w:color w:val="auto"/>
                <w:sz w:val="24"/>
                <w:szCs w:val="24"/>
              </w:rPr>
            </w:pPr>
            <w:r w:rsidRPr="00E00933">
              <w:rPr>
                <w:rStyle w:val="Ttulo2Char"/>
                <w:rFonts w:ascii="Times New Roman" w:hAnsi="Times New Roman" w:cs="Times New Roman"/>
                <w:b w:val="0"/>
                <w:bCs w:val="0"/>
                <w:color w:val="auto"/>
                <w:sz w:val="24"/>
                <w:szCs w:val="24"/>
              </w:rPr>
              <w:t>Inspeção em código</w:t>
            </w:r>
          </w:p>
        </w:tc>
        <w:tc>
          <w:tcPr>
            <w:tcW w:w="3020" w:type="dxa"/>
          </w:tcPr>
          <w:p w14:paraId="7EA586E3" w14:textId="1322337A" w:rsidR="005E70CF" w:rsidRPr="00E00933" w:rsidRDefault="00E00933" w:rsidP="00E0093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r>
              <w:rPr>
                <w:rStyle w:val="Ttulo2Char"/>
                <w:rFonts w:ascii="Times New Roman" w:hAnsi="Times New Roman" w:cs="Times New Roman"/>
                <w:color w:val="auto"/>
                <w:sz w:val="24"/>
                <w:szCs w:val="24"/>
              </w:rPr>
              <w:t>Análise de código e testes de segurança.</w:t>
            </w:r>
          </w:p>
        </w:tc>
        <w:tc>
          <w:tcPr>
            <w:tcW w:w="3021" w:type="dxa"/>
          </w:tcPr>
          <w:p w14:paraId="2F34AD6C" w14:textId="4800F713" w:rsidR="00E00933" w:rsidRPr="00E00933" w:rsidRDefault="00E00933" w:rsidP="00E00933">
            <w:pPr>
              <w:pStyle w:val="Ttulo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rPr>
            </w:pPr>
            <w:r>
              <w:rPr>
                <w:rStyle w:val="Ttulo2Char"/>
                <w:rFonts w:ascii="Times New Roman" w:hAnsi="Times New Roman" w:cs="Times New Roman"/>
                <w:color w:val="auto"/>
                <w:sz w:val="24"/>
                <w:szCs w:val="24"/>
              </w:rPr>
              <w:t xml:space="preserve">Sistema consta </w:t>
            </w:r>
            <w:r w:rsidRPr="00E00933">
              <w:rPr>
                <w:rStyle w:val="Ttulo2Char"/>
                <w:rFonts w:ascii="Times New Roman" w:hAnsi="Times New Roman" w:cs="Times New Roman"/>
                <w:i/>
                <w:iCs/>
                <w:color w:val="auto"/>
                <w:sz w:val="24"/>
                <w:szCs w:val="24"/>
              </w:rPr>
              <w:t>CONFORME</w:t>
            </w:r>
          </w:p>
        </w:tc>
      </w:tr>
    </w:tbl>
    <w:p w14:paraId="2E365369" w14:textId="659E5D9B" w:rsidR="00C1078A" w:rsidRPr="007C2F32" w:rsidRDefault="00C1078A" w:rsidP="007C2F32">
      <w:pPr>
        <w:spacing w:after="200"/>
        <w:rPr>
          <w:rFonts w:ascii="Times New Roman" w:hAnsi="Times New Roman" w:cs="Times New Roman"/>
          <w:color w:val="auto"/>
          <w:szCs w:val="28"/>
        </w:rPr>
      </w:pPr>
    </w:p>
    <w:p w14:paraId="1D2E5BD5" w14:textId="3DF2F31C" w:rsidR="001F5EF9" w:rsidRPr="00595B2F" w:rsidRDefault="00CB43A9" w:rsidP="00595B2F">
      <w:pPr>
        <w:pStyle w:val="Ttulo2"/>
        <w:jc w:val="center"/>
        <w:rPr>
          <w:rFonts w:ascii="Times New Roman" w:hAnsi="Times New Roman" w:cs="Times New Roman"/>
          <w:b/>
          <w:bCs/>
          <w:sz w:val="28"/>
          <w:szCs w:val="28"/>
        </w:rPr>
      </w:pPr>
      <w:bookmarkStart w:id="211" w:name="_Toc152402315"/>
      <w:r w:rsidRPr="00595B2F">
        <w:rPr>
          <w:rFonts w:ascii="Times New Roman" w:hAnsi="Times New Roman" w:cs="Times New Roman"/>
          <w:b/>
          <w:bCs/>
          <w:sz w:val="28"/>
          <w:szCs w:val="28"/>
        </w:rPr>
        <w:t>3</w:t>
      </w:r>
      <w:r w:rsidR="00BF3106" w:rsidRPr="00595B2F">
        <w:rPr>
          <w:rFonts w:ascii="Times New Roman" w:hAnsi="Times New Roman" w:cs="Times New Roman"/>
          <w:b/>
          <w:bCs/>
          <w:sz w:val="28"/>
          <w:szCs w:val="28"/>
        </w:rPr>
        <w:t>.7</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Desempenho</w:t>
      </w:r>
      <w:bookmarkEnd w:id="211"/>
    </w:p>
    <w:p w14:paraId="06E0DD58" w14:textId="7BFAA14E" w:rsidR="00A92D0B" w:rsidRDefault="00A92D0B" w:rsidP="00FF7862">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Sommerville, 2019 p. 224, teste de desempenho se preocupa tanto em mostrar que o sistema cumpre os requisitos tanto em descobrir problemas e defeitos do sistema. Uma maneira eficaz de descobri-los é projetar testes em torno dos limites do sistema. Isso significa estressar o software com demandas que estão fora de limites do projeto. </w:t>
      </w:r>
    </w:p>
    <w:p w14:paraId="1C54DF17" w14:textId="77777777" w:rsidR="00FF7862" w:rsidRDefault="00FF7862" w:rsidP="00FF7862">
      <w:pPr>
        <w:spacing w:line="336" w:lineRule="auto"/>
        <w:ind w:firstLine="360"/>
        <w:jc w:val="both"/>
        <w:rPr>
          <w:rFonts w:ascii="Times New Roman" w:hAnsi="Times New Roman" w:cs="Times New Roman"/>
          <w:b w:val="0"/>
          <w:color w:val="0F0D29" w:themeColor="text1"/>
          <w:sz w:val="24"/>
          <w:szCs w:val="24"/>
        </w:rPr>
      </w:pPr>
    </w:p>
    <w:p w14:paraId="15D2DAC1" w14:textId="77777777" w:rsidR="002D01F3" w:rsidRDefault="002D01F3" w:rsidP="00FF7862">
      <w:pPr>
        <w:spacing w:line="336" w:lineRule="auto"/>
        <w:ind w:firstLine="360"/>
        <w:jc w:val="both"/>
        <w:rPr>
          <w:rFonts w:ascii="Times New Roman" w:hAnsi="Times New Roman" w:cs="Times New Roman"/>
          <w:b w:val="0"/>
          <w:color w:val="0F0D29" w:themeColor="text1"/>
          <w:sz w:val="24"/>
          <w:szCs w:val="24"/>
        </w:rPr>
      </w:pPr>
    </w:p>
    <w:p w14:paraId="1D88DAEE" w14:textId="77777777" w:rsidR="002D01F3" w:rsidRDefault="002D01F3" w:rsidP="00FF7862">
      <w:pPr>
        <w:spacing w:line="336" w:lineRule="auto"/>
        <w:ind w:firstLine="360"/>
        <w:jc w:val="both"/>
        <w:rPr>
          <w:rFonts w:ascii="Times New Roman" w:hAnsi="Times New Roman" w:cs="Times New Roman"/>
          <w:b w:val="0"/>
          <w:color w:val="0F0D29" w:themeColor="text1"/>
          <w:sz w:val="24"/>
          <w:szCs w:val="24"/>
        </w:rPr>
      </w:pPr>
    </w:p>
    <w:p w14:paraId="6DE465D7" w14:textId="77777777" w:rsidR="0026080E" w:rsidRDefault="0026080E" w:rsidP="00FF7862">
      <w:pPr>
        <w:spacing w:line="336" w:lineRule="auto"/>
        <w:ind w:firstLine="360"/>
        <w:jc w:val="both"/>
        <w:rPr>
          <w:rFonts w:ascii="Times New Roman" w:hAnsi="Times New Roman" w:cs="Times New Roman"/>
          <w:b w:val="0"/>
          <w:color w:val="0F0D29" w:themeColor="text1"/>
          <w:sz w:val="24"/>
          <w:szCs w:val="24"/>
        </w:rPr>
      </w:pPr>
    </w:p>
    <w:p w14:paraId="0C56F4F0" w14:textId="77777777" w:rsidR="002D01F3" w:rsidRDefault="002D01F3" w:rsidP="00FF7862">
      <w:pPr>
        <w:spacing w:line="336" w:lineRule="auto"/>
        <w:ind w:firstLine="360"/>
        <w:jc w:val="both"/>
        <w:rPr>
          <w:rFonts w:ascii="Times New Roman" w:hAnsi="Times New Roman" w:cs="Times New Roman"/>
          <w:b w:val="0"/>
          <w:color w:val="0F0D29" w:themeColor="text1"/>
          <w:sz w:val="24"/>
          <w:szCs w:val="24"/>
        </w:rPr>
      </w:pPr>
    </w:p>
    <w:p w14:paraId="283A34A4" w14:textId="77777777" w:rsidR="007609D9" w:rsidRDefault="007609D9" w:rsidP="00FF7862">
      <w:pPr>
        <w:spacing w:line="336" w:lineRule="auto"/>
        <w:ind w:firstLine="360"/>
        <w:jc w:val="both"/>
        <w:rPr>
          <w:rFonts w:ascii="Times New Roman" w:hAnsi="Times New Roman" w:cs="Times New Roman"/>
          <w:b w:val="0"/>
          <w:color w:val="0F0D29" w:themeColor="text1"/>
          <w:sz w:val="24"/>
          <w:szCs w:val="24"/>
        </w:rPr>
      </w:pPr>
    </w:p>
    <w:p w14:paraId="217CD853" w14:textId="77777777" w:rsidR="002D01F3" w:rsidRDefault="002D01F3" w:rsidP="00FF7862">
      <w:pPr>
        <w:spacing w:line="336" w:lineRule="auto"/>
        <w:ind w:firstLine="360"/>
        <w:jc w:val="both"/>
        <w:rPr>
          <w:rFonts w:ascii="Times New Roman" w:hAnsi="Times New Roman" w:cs="Times New Roman"/>
          <w:b w:val="0"/>
          <w:color w:val="0F0D29" w:themeColor="text1"/>
          <w:sz w:val="24"/>
          <w:szCs w:val="24"/>
        </w:rPr>
      </w:pPr>
    </w:p>
    <w:p w14:paraId="70B204ED" w14:textId="77777777" w:rsidR="0026080E" w:rsidRDefault="0026080E" w:rsidP="009A5A90">
      <w:pPr>
        <w:jc w:val="center"/>
        <w:rPr>
          <w:rFonts w:ascii="Times New Roman" w:hAnsi="Times New Roman" w:cs="Times New Roman"/>
          <w:b w:val="0"/>
          <w:color w:val="0F0D29" w:themeColor="text1"/>
          <w:sz w:val="24"/>
          <w:szCs w:val="24"/>
        </w:rPr>
      </w:pPr>
    </w:p>
    <w:p w14:paraId="12DE812C" w14:textId="77777777" w:rsidR="0026080E" w:rsidRDefault="0026080E" w:rsidP="009A5A90">
      <w:pPr>
        <w:jc w:val="center"/>
        <w:rPr>
          <w:rFonts w:ascii="Times New Roman" w:hAnsi="Times New Roman" w:cs="Times New Roman"/>
          <w:b w:val="0"/>
          <w:bCs/>
          <w:color w:val="auto"/>
          <w:sz w:val="24"/>
          <w:szCs w:val="24"/>
        </w:rPr>
      </w:pPr>
    </w:p>
    <w:p w14:paraId="03516BE4" w14:textId="7873F081" w:rsidR="009A5A90" w:rsidRPr="00FF7862" w:rsidRDefault="009A5A90" w:rsidP="009A5A90">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lastRenderedPageBreak/>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7</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desempenho</w:t>
      </w:r>
    </w:p>
    <w:tbl>
      <w:tblPr>
        <w:tblStyle w:val="TabeladeGrade4-nfase2"/>
        <w:tblW w:w="0" w:type="auto"/>
        <w:tblLook w:val="04A0" w:firstRow="1" w:lastRow="0" w:firstColumn="1" w:lastColumn="0" w:noHBand="0" w:noVBand="1"/>
      </w:tblPr>
      <w:tblGrid>
        <w:gridCol w:w="3020"/>
        <w:gridCol w:w="3020"/>
        <w:gridCol w:w="3021"/>
      </w:tblGrid>
      <w:tr w:rsidR="009A5A90" w14:paraId="7BF68B65"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5A4BD14" w14:textId="68FECAD5" w:rsidR="009A5A90" w:rsidRPr="00A92D0B" w:rsidRDefault="00A92D0B" w:rsidP="00784026">
            <w:pPr>
              <w:pStyle w:val="Ttulo2"/>
              <w:jc w:val="center"/>
              <w:rPr>
                <w:rStyle w:val="Ttulo2Char"/>
                <w:rFonts w:ascii="Times New Roman" w:hAnsi="Times New Roman" w:cs="Times New Roman"/>
                <w:color w:val="auto"/>
                <w:sz w:val="24"/>
                <w:szCs w:val="24"/>
              </w:rPr>
            </w:pPr>
            <w:bookmarkStart w:id="212" w:name="_Toc151879405"/>
            <w:bookmarkStart w:id="213" w:name="_Toc151880417"/>
            <w:bookmarkStart w:id="214" w:name="_Toc151886887"/>
            <w:bookmarkStart w:id="215" w:name="_Toc152402316"/>
            <w:r w:rsidRPr="007C2F32">
              <w:rPr>
                <w:rStyle w:val="Ttulo2Char"/>
                <w:rFonts w:ascii="Times New Roman" w:hAnsi="Times New Roman" w:cs="Times New Roman"/>
                <w:color w:val="FFFFFF" w:themeColor="background1"/>
                <w:sz w:val="24"/>
                <w:szCs w:val="24"/>
              </w:rPr>
              <w:t xml:space="preserve">Atividade: </w:t>
            </w:r>
            <w:r w:rsidRPr="007C2F32">
              <w:rPr>
                <w:rFonts w:ascii="Times New Roman" w:hAnsi="Times New Roman" w:cs="Times New Roman"/>
                <w:color w:val="FFFFFF" w:themeColor="background1"/>
                <w:sz w:val="24"/>
                <w:szCs w:val="24"/>
              </w:rPr>
              <w:t>Caso de testes de desempenho</w:t>
            </w:r>
            <w:bookmarkEnd w:id="212"/>
            <w:bookmarkEnd w:id="213"/>
            <w:bookmarkEnd w:id="214"/>
            <w:bookmarkEnd w:id="215"/>
          </w:p>
        </w:tc>
      </w:tr>
      <w:tr w:rsidR="009A5A90" w14:paraId="74804DA2"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3C4E9E73" w14:textId="77777777" w:rsidR="009A5A90" w:rsidRPr="00A77635" w:rsidRDefault="009A5A90" w:rsidP="00784026">
            <w:pPr>
              <w:pStyle w:val="Ttulo2"/>
              <w:jc w:val="center"/>
              <w:rPr>
                <w:rStyle w:val="Ttulo2Char"/>
                <w:rFonts w:ascii="Times New Roman" w:hAnsi="Times New Roman" w:cs="Times New Roman"/>
                <w:color w:val="auto"/>
                <w:sz w:val="24"/>
                <w:szCs w:val="24"/>
              </w:rPr>
            </w:pPr>
            <w:bookmarkStart w:id="216" w:name="_Toc151879406"/>
            <w:bookmarkStart w:id="217" w:name="_Toc151880418"/>
            <w:bookmarkStart w:id="218" w:name="_Toc151886888"/>
            <w:bookmarkStart w:id="219" w:name="_Toc152402317"/>
            <w:r>
              <w:rPr>
                <w:rStyle w:val="Ttulo2Char"/>
                <w:rFonts w:ascii="Times New Roman" w:hAnsi="Times New Roman" w:cs="Times New Roman"/>
                <w:color w:val="0F0D29" w:themeColor="text1"/>
                <w:sz w:val="24"/>
                <w:szCs w:val="24"/>
              </w:rPr>
              <w:t>TAREFAS DE V&amp;V</w:t>
            </w:r>
            <w:bookmarkEnd w:id="216"/>
            <w:bookmarkEnd w:id="217"/>
            <w:bookmarkEnd w:id="218"/>
            <w:bookmarkEnd w:id="219"/>
          </w:p>
        </w:tc>
        <w:tc>
          <w:tcPr>
            <w:tcW w:w="3020" w:type="dxa"/>
          </w:tcPr>
          <w:p w14:paraId="2F2165E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0" w:name="_Toc151879407"/>
            <w:bookmarkStart w:id="221" w:name="_Toc151880419"/>
            <w:bookmarkStart w:id="222" w:name="_Toc151886889"/>
            <w:bookmarkStart w:id="223" w:name="_Toc152402318"/>
            <w:r w:rsidRPr="00E8790A">
              <w:rPr>
                <w:rStyle w:val="Ttulo2Char"/>
                <w:rFonts w:ascii="Times New Roman" w:hAnsi="Times New Roman" w:cs="Times New Roman"/>
                <w:b/>
                <w:bCs/>
                <w:color w:val="auto"/>
                <w:sz w:val="24"/>
                <w:szCs w:val="24"/>
              </w:rPr>
              <w:t>ENTRADA NECESSÁRIA</w:t>
            </w:r>
            <w:bookmarkEnd w:id="220"/>
            <w:bookmarkEnd w:id="221"/>
            <w:bookmarkEnd w:id="222"/>
            <w:bookmarkEnd w:id="223"/>
          </w:p>
        </w:tc>
        <w:tc>
          <w:tcPr>
            <w:tcW w:w="3021" w:type="dxa"/>
          </w:tcPr>
          <w:p w14:paraId="2F4E939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4" w:name="_Toc151879408"/>
            <w:bookmarkStart w:id="225" w:name="_Toc151880420"/>
            <w:bookmarkStart w:id="226" w:name="_Toc151886890"/>
            <w:bookmarkStart w:id="227" w:name="_Toc152402319"/>
            <w:r w:rsidRPr="00E8790A">
              <w:rPr>
                <w:rStyle w:val="Ttulo2Char"/>
                <w:rFonts w:ascii="Times New Roman" w:hAnsi="Times New Roman" w:cs="Times New Roman"/>
                <w:b/>
                <w:bCs/>
                <w:color w:val="auto"/>
                <w:sz w:val="24"/>
                <w:szCs w:val="24"/>
              </w:rPr>
              <w:t>SAÍDA NECESSÁRIA</w:t>
            </w:r>
            <w:bookmarkEnd w:id="224"/>
            <w:bookmarkEnd w:id="225"/>
            <w:bookmarkEnd w:id="226"/>
            <w:bookmarkEnd w:id="227"/>
          </w:p>
        </w:tc>
      </w:tr>
      <w:tr w:rsidR="009A5A90" w14:paraId="0AAC818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92F3AE1" w14:textId="157C861B" w:rsidR="009A5A90" w:rsidRPr="00FF7862" w:rsidRDefault="00A92D0B" w:rsidP="00A92D0B">
            <w:pPr>
              <w:pStyle w:val="Ttulo2"/>
              <w:rPr>
                <w:rStyle w:val="Ttulo2Char"/>
                <w:rFonts w:ascii="Times New Roman" w:hAnsi="Times New Roman" w:cs="Times New Roman"/>
                <w:b w:val="0"/>
                <w:color w:val="auto"/>
                <w:sz w:val="28"/>
                <w:szCs w:val="28"/>
              </w:rPr>
            </w:pPr>
            <w:bookmarkStart w:id="228" w:name="_Toc151879409"/>
            <w:bookmarkStart w:id="229" w:name="_Toc151880421"/>
            <w:bookmarkStart w:id="230" w:name="_Toc151886891"/>
            <w:bookmarkStart w:id="231" w:name="_Toc152402320"/>
            <w:r w:rsidRPr="00FF7862">
              <w:rPr>
                <w:rFonts w:ascii="Times New Roman" w:hAnsi="Times New Roman" w:cs="Times New Roman"/>
                <w:b w:val="0"/>
                <w:color w:val="auto"/>
                <w:sz w:val="24"/>
                <w:szCs w:val="24"/>
              </w:rPr>
              <w:t>TST-01</w:t>
            </w:r>
            <w:bookmarkEnd w:id="228"/>
            <w:bookmarkEnd w:id="229"/>
            <w:bookmarkEnd w:id="230"/>
            <w:bookmarkEnd w:id="231"/>
          </w:p>
        </w:tc>
        <w:tc>
          <w:tcPr>
            <w:tcW w:w="3020" w:type="dxa"/>
          </w:tcPr>
          <w:p w14:paraId="23F2D3D5" w14:textId="7E40E04C" w:rsidR="009A5A90" w:rsidRPr="00A92D0B" w:rsidRDefault="00A92D0B" w:rsidP="007609D9">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232" w:name="_Toc151879410"/>
            <w:bookmarkStart w:id="233" w:name="_Toc151880422"/>
            <w:bookmarkStart w:id="234" w:name="_Toc151886892"/>
            <w:bookmarkStart w:id="235" w:name="_Toc152402321"/>
            <w:r w:rsidRPr="00A92D0B">
              <w:rPr>
                <w:rFonts w:ascii="Times New Roman" w:hAnsi="Times New Roman" w:cs="Times New Roman"/>
                <w:color w:val="auto"/>
                <w:sz w:val="24"/>
                <w:szCs w:val="24"/>
              </w:rPr>
              <w:t>Verificar como o sistema se comporta ao tentar formatar arquivos grandes. Acima de 15MB, ou com muitas páginas exemplo de livros.</w:t>
            </w:r>
            <w:bookmarkEnd w:id="232"/>
            <w:bookmarkEnd w:id="233"/>
            <w:bookmarkEnd w:id="234"/>
            <w:bookmarkEnd w:id="235"/>
          </w:p>
        </w:tc>
        <w:tc>
          <w:tcPr>
            <w:tcW w:w="3021" w:type="dxa"/>
          </w:tcPr>
          <w:p w14:paraId="15BB4C27"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Duas possibilidades:</w:t>
            </w:r>
          </w:p>
          <w:p w14:paraId="4D653E32"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1. Sistema trava, ou fica lento sem conseguir prosseguir com o processo;</w:t>
            </w:r>
          </w:p>
          <w:p w14:paraId="35B5633A" w14:textId="400FEFB0"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36" w:name="_Toc151879411"/>
            <w:bookmarkStart w:id="237" w:name="_Toc151880423"/>
            <w:bookmarkStart w:id="238" w:name="_Toc151886893"/>
            <w:bookmarkStart w:id="239" w:name="_Toc152402322"/>
            <w:r w:rsidRPr="00A92D0B">
              <w:rPr>
                <w:rFonts w:ascii="Times New Roman" w:hAnsi="Times New Roman" w:cs="Times New Roman"/>
                <w:bCs/>
                <w:color w:val="auto"/>
                <w:sz w:val="24"/>
                <w:szCs w:val="24"/>
              </w:rPr>
              <w:t>2. Sistema mantém seu fluxo normal e faz a formatação do arquivo;</w:t>
            </w:r>
            <w:bookmarkEnd w:id="236"/>
            <w:bookmarkEnd w:id="237"/>
            <w:bookmarkEnd w:id="238"/>
            <w:bookmarkEnd w:id="239"/>
          </w:p>
        </w:tc>
      </w:tr>
      <w:tr w:rsidR="00A92D0B" w14:paraId="27EAE81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F239F7" w14:textId="599C5781" w:rsidR="00A92D0B" w:rsidRPr="00FF7862" w:rsidRDefault="00A92D0B" w:rsidP="00A92D0B">
            <w:pPr>
              <w:pStyle w:val="Ttulo2"/>
              <w:rPr>
                <w:rStyle w:val="Ttulo2Char"/>
                <w:rFonts w:ascii="Times New Roman" w:hAnsi="Times New Roman" w:cs="Times New Roman"/>
                <w:b w:val="0"/>
                <w:color w:val="auto"/>
                <w:sz w:val="28"/>
                <w:szCs w:val="28"/>
              </w:rPr>
            </w:pPr>
            <w:bookmarkStart w:id="240" w:name="_Toc151879412"/>
            <w:bookmarkStart w:id="241" w:name="_Toc151880424"/>
            <w:bookmarkStart w:id="242" w:name="_Toc151886894"/>
            <w:bookmarkStart w:id="243" w:name="_Toc152402323"/>
            <w:r w:rsidRPr="00FF7862">
              <w:rPr>
                <w:rFonts w:ascii="Times New Roman" w:hAnsi="Times New Roman" w:cs="Times New Roman"/>
                <w:b w:val="0"/>
                <w:color w:val="auto"/>
                <w:sz w:val="24"/>
                <w:szCs w:val="24"/>
              </w:rPr>
              <w:t>TST-02</w:t>
            </w:r>
            <w:bookmarkEnd w:id="240"/>
            <w:bookmarkEnd w:id="241"/>
            <w:bookmarkEnd w:id="242"/>
            <w:bookmarkEnd w:id="243"/>
          </w:p>
        </w:tc>
        <w:tc>
          <w:tcPr>
            <w:tcW w:w="3020" w:type="dxa"/>
          </w:tcPr>
          <w:p w14:paraId="65A6805C" w14:textId="16FB7E16"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44" w:name="_Toc151879413"/>
            <w:bookmarkStart w:id="245" w:name="_Toc151880425"/>
            <w:bookmarkStart w:id="246" w:name="_Toc151886895"/>
            <w:bookmarkStart w:id="247" w:name="_Toc152402324"/>
            <w:r w:rsidRPr="00A92D0B">
              <w:rPr>
                <w:rFonts w:ascii="Times New Roman" w:hAnsi="Times New Roman" w:cs="Times New Roman"/>
                <w:color w:val="auto"/>
                <w:sz w:val="24"/>
                <w:szCs w:val="24"/>
              </w:rPr>
              <w:t>Verificar desempenho na renderização das páginas.</w:t>
            </w:r>
            <w:bookmarkEnd w:id="244"/>
            <w:bookmarkEnd w:id="245"/>
            <w:bookmarkEnd w:id="246"/>
            <w:bookmarkEnd w:id="247"/>
          </w:p>
        </w:tc>
        <w:tc>
          <w:tcPr>
            <w:tcW w:w="3021" w:type="dxa"/>
          </w:tcPr>
          <w:p w14:paraId="3F973C23" w14:textId="2ED7395C"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48" w:name="_Toc151879414"/>
            <w:bookmarkStart w:id="249" w:name="_Toc151880426"/>
            <w:bookmarkStart w:id="250" w:name="_Toc151886896"/>
            <w:bookmarkStart w:id="251" w:name="_Toc152402325"/>
            <w:r w:rsidRPr="00A92D0B">
              <w:rPr>
                <w:rFonts w:ascii="Times New Roman" w:hAnsi="Times New Roman" w:cs="Times New Roman"/>
                <w:bCs/>
                <w:color w:val="auto"/>
                <w:sz w:val="24"/>
                <w:szCs w:val="24"/>
              </w:rPr>
              <w:t>Analisa-se telas estão se comportando como o esperado e se nenhuma tela apresenta irregularidades.</w:t>
            </w:r>
            <w:bookmarkEnd w:id="248"/>
            <w:bookmarkEnd w:id="249"/>
            <w:bookmarkEnd w:id="250"/>
            <w:bookmarkEnd w:id="251"/>
          </w:p>
        </w:tc>
      </w:tr>
      <w:tr w:rsidR="00A92D0B" w14:paraId="05CD6986" w14:textId="77777777" w:rsidTr="007C2F32">
        <w:trPr>
          <w:trHeight w:val="1281"/>
        </w:trPr>
        <w:tc>
          <w:tcPr>
            <w:cnfStyle w:val="001000000000" w:firstRow="0" w:lastRow="0" w:firstColumn="1" w:lastColumn="0" w:oddVBand="0" w:evenVBand="0" w:oddHBand="0" w:evenHBand="0" w:firstRowFirstColumn="0" w:firstRowLastColumn="0" w:lastRowFirstColumn="0" w:lastRowLastColumn="0"/>
            <w:tcW w:w="3020" w:type="dxa"/>
          </w:tcPr>
          <w:p w14:paraId="2DF9533E" w14:textId="1AFCE98D" w:rsidR="00A92D0B" w:rsidRPr="00FF7862" w:rsidRDefault="00A92D0B" w:rsidP="00A92D0B">
            <w:pPr>
              <w:pStyle w:val="Ttulo2"/>
              <w:rPr>
                <w:rFonts w:ascii="Times New Roman" w:hAnsi="Times New Roman" w:cs="Times New Roman"/>
                <w:b w:val="0"/>
                <w:color w:val="auto"/>
                <w:sz w:val="24"/>
                <w:szCs w:val="24"/>
              </w:rPr>
            </w:pPr>
            <w:bookmarkStart w:id="252" w:name="_Toc151879415"/>
            <w:bookmarkStart w:id="253" w:name="_Toc151880427"/>
            <w:bookmarkStart w:id="254" w:name="_Toc151886897"/>
            <w:bookmarkStart w:id="255" w:name="_Toc152402326"/>
            <w:r w:rsidRPr="00FF7862">
              <w:rPr>
                <w:rFonts w:ascii="Times New Roman" w:hAnsi="Times New Roman" w:cs="Times New Roman"/>
                <w:b w:val="0"/>
                <w:color w:val="auto"/>
                <w:sz w:val="24"/>
                <w:szCs w:val="24"/>
              </w:rPr>
              <w:t>TST-03</w:t>
            </w:r>
            <w:bookmarkEnd w:id="252"/>
            <w:bookmarkEnd w:id="253"/>
            <w:bookmarkEnd w:id="254"/>
            <w:bookmarkEnd w:id="255"/>
          </w:p>
        </w:tc>
        <w:tc>
          <w:tcPr>
            <w:tcW w:w="3020" w:type="dxa"/>
          </w:tcPr>
          <w:p w14:paraId="50FB2CC1" w14:textId="00362928"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Style w:val="Ttulo2Char"/>
                <w:rFonts w:ascii="Times New Roman" w:eastAsiaTheme="minorEastAsia" w:hAnsi="Times New Roman" w:cs="Times New Roman"/>
                <w:b w:val="0"/>
                <w:color w:val="auto"/>
                <w:sz w:val="24"/>
                <w:szCs w:val="24"/>
              </w:rPr>
            </w:pPr>
            <w:r w:rsidRPr="00A92D0B">
              <w:rPr>
                <w:rFonts w:ascii="Times New Roman" w:hAnsi="Times New Roman" w:cs="Times New Roman"/>
                <w:b w:val="0"/>
                <w:color w:val="auto"/>
                <w:sz w:val="24"/>
                <w:szCs w:val="24"/>
              </w:rPr>
              <w:t>Verificar desempenho no momento de criação dos novos arquivos.</w:t>
            </w:r>
          </w:p>
        </w:tc>
        <w:tc>
          <w:tcPr>
            <w:tcW w:w="3021" w:type="dxa"/>
          </w:tcPr>
          <w:p w14:paraId="4EF0C549" w14:textId="00E50CA4" w:rsidR="00A92D0B"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56" w:name="_Toc151879416"/>
            <w:bookmarkStart w:id="257" w:name="_Toc151880428"/>
            <w:bookmarkStart w:id="258" w:name="_Toc151886898"/>
            <w:bookmarkStart w:id="259" w:name="_Toc152402327"/>
            <w:r w:rsidRPr="00A92D0B">
              <w:rPr>
                <w:rFonts w:ascii="Times New Roman" w:hAnsi="Times New Roman" w:cs="Times New Roman"/>
                <w:bCs/>
                <w:color w:val="auto"/>
                <w:sz w:val="24"/>
                <w:szCs w:val="24"/>
              </w:rPr>
              <w:t>Analisa-se se sistema está gerando corretamente os novos arquivos.</w:t>
            </w:r>
            <w:bookmarkEnd w:id="256"/>
            <w:bookmarkEnd w:id="257"/>
            <w:bookmarkEnd w:id="258"/>
            <w:bookmarkEnd w:id="259"/>
          </w:p>
        </w:tc>
      </w:tr>
      <w:tr w:rsidR="00A92D0B" w14:paraId="432782C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79DE63" w14:textId="627695DF" w:rsidR="00A92D0B" w:rsidRPr="00FF7862" w:rsidRDefault="00A92D0B" w:rsidP="00A92D0B">
            <w:pPr>
              <w:pStyle w:val="Ttulo2"/>
              <w:rPr>
                <w:rFonts w:ascii="Times New Roman" w:hAnsi="Times New Roman" w:cs="Times New Roman"/>
                <w:b w:val="0"/>
                <w:color w:val="auto"/>
                <w:sz w:val="24"/>
                <w:szCs w:val="24"/>
              </w:rPr>
            </w:pPr>
            <w:bookmarkStart w:id="260" w:name="_Toc151879417"/>
            <w:bookmarkStart w:id="261" w:name="_Toc151880429"/>
            <w:bookmarkStart w:id="262" w:name="_Toc151886899"/>
            <w:bookmarkStart w:id="263" w:name="_Toc152402328"/>
            <w:r w:rsidRPr="00FF7862">
              <w:rPr>
                <w:rFonts w:ascii="Times New Roman" w:hAnsi="Times New Roman" w:cs="Times New Roman"/>
                <w:b w:val="0"/>
                <w:color w:val="auto"/>
                <w:sz w:val="24"/>
                <w:szCs w:val="24"/>
              </w:rPr>
              <w:t>TST-04</w:t>
            </w:r>
            <w:bookmarkEnd w:id="260"/>
            <w:bookmarkEnd w:id="261"/>
            <w:bookmarkEnd w:id="262"/>
            <w:bookmarkEnd w:id="263"/>
          </w:p>
        </w:tc>
        <w:tc>
          <w:tcPr>
            <w:tcW w:w="3020" w:type="dxa"/>
          </w:tcPr>
          <w:p w14:paraId="63555BDF" w14:textId="1FAE4F75"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64" w:name="_Toc151879418"/>
            <w:bookmarkStart w:id="265" w:name="_Toc151880430"/>
            <w:bookmarkStart w:id="266" w:name="_Toc151886900"/>
            <w:bookmarkStart w:id="267" w:name="_Toc152402329"/>
            <w:r w:rsidRPr="00A92D0B">
              <w:rPr>
                <w:rFonts w:ascii="Times New Roman" w:hAnsi="Times New Roman" w:cs="Times New Roman"/>
                <w:color w:val="auto"/>
                <w:sz w:val="24"/>
                <w:szCs w:val="24"/>
              </w:rPr>
              <w:t xml:space="preserve">Adicionar outros formatos não aceitos, exemplos: png, </w:t>
            </w:r>
            <w:proofErr w:type="spellStart"/>
            <w:r w:rsidRPr="00A92D0B">
              <w:rPr>
                <w:rFonts w:ascii="Times New Roman" w:hAnsi="Times New Roman" w:cs="Times New Roman"/>
                <w:color w:val="auto"/>
                <w:sz w:val="24"/>
                <w:szCs w:val="24"/>
              </w:rPr>
              <w:t>jpg</w:t>
            </w:r>
            <w:proofErr w:type="spellEnd"/>
            <w:r w:rsidRPr="00A92D0B">
              <w:rPr>
                <w:rFonts w:ascii="Times New Roman" w:hAnsi="Times New Roman" w:cs="Times New Roman"/>
                <w:color w:val="auto"/>
                <w:sz w:val="24"/>
                <w:szCs w:val="24"/>
              </w:rPr>
              <w:t xml:space="preserve">, </w:t>
            </w:r>
            <w:proofErr w:type="spellStart"/>
            <w:r w:rsidR="00FF7862" w:rsidRPr="00A92D0B">
              <w:rPr>
                <w:rFonts w:ascii="Times New Roman" w:hAnsi="Times New Roman" w:cs="Times New Roman"/>
                <w:color w:val="auto"/>
                <w:sz w:val="24"/>
                <w:szCs w:val="24"/>
              </w:rPr>
              <w:t>txt</w:t>
            </w:r>
            <w:proofErr w:type="spellEnd"/>
            <w:r w:rsidR="00FF7862" w:rsidRPr="00A92D0B">
              <w:rPr>
                <w:rFonts w:ascii="Times New Roman" w:hAnsi="Times New Roman" w:cs="Times New Roman"/>
                <w:color w:val="auto"/>
                <w:sz w:val="24"/>
                <w:szCs w:val="24"/>
              </w:rPr>
              <w:t xml:space="preserve"> etc.</w:t>
            </w:r>
            <w:bookmarkEnd w:id="264"/>
            <w:bookmarkEnd w:id="265"/>
            <w:bookmarkEnd w:id="266"/>
            <w:bookmarkEnd w:id="267"/>
          </w:p>
        </w:tc>
        <w:tc>
          <w:tcPr>
            <w:tcW w:w="3021" w:type="dxa"/>
          </w:tcPr>
          <w:p w14:paraId="5CB26708" w14:textId="6F9989D3" w:rsidR="00A92D0B" w:rsidRPr="00A92D0B" w:rsidRDefault="00A92D0B" w:rsidP="00A92D0B">
            <w:pPr>
              <w:pStyle w:val="Ttulo2"/>
              <w:tabs>
                <w:tab w:val="left" w:pos="218"/>
              </w:tabs>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68" w:name="_Toc151879419"/>
            <w:bookmarkStart w:id="269" w:name="_Toc151880431"/>
            <w:bookmarkStart w:id="270" w:name="_Toc151886901"/>
            <w:bookmarkStart w:id="271" w:name="_Toc152402330"/>
            <w:r w:rsidRPr="00A92D0B">
              <w:rPr>
                <w:rFonts w:ascii="Times New Roman" w:hAnsi="Times New Roman" w:cs="Times New Roman"/>
                <w:bCs/>
                <w:color w:val="auto"/>
                <w:sz w:val="24"/>
                <w:szCs w:val="24"/>
              </w:rPr>
              <w:t>Sistema deve retornar mensagem de erro e alertar o usuário sobre extensões de arquivo corretas.</w:t>
            </w:r>
            <w:bookmarkEnd w:id="268"/>
            <w:bookmarkEnd w:id="269"/>
            <w:bookmarkEnd w:id="270"/>
            <w:bookmarkEnd w:id="271"/>
          </w:p>
        </w:tc>
      </w:tr>
    </w:tbl>
    <w:p w14:paraId="4B9DE470" w14:textId="77777777" w:rsidR="009A5A90" w:rsidRPr="009A5A90" w:rsidRDefault="009A5A90" w:rsidP="009A5A90"/>
    <w:p w14:paraId="30B0D449" w14:textId="77777777" w:rsidR="001546F8" w:rsidRPr="001546F8" w:rsidRDefault="001546F8" w:rsidP="001546F8"/>
    <w:p w14:paraId="37DEBCD6" w14:textId="76FF22F9" w:rsidR="00FF7862" w:rsidRPr="00FF7862" w:rsidRDefault="00FF7862" w:rsidP="00FF7862">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C202929" w14:textId="6E173A38" w:rsidR="00A07583" w:rsidRPr="00245620" w:rsidRDefault="00245620" w:rsidP="00245620">
      <w:pPr>
        <w:pStyle w:val="Ttulo1"/>
        <w:jc w:val="center"/>
        <w:rPr>
          <w:rFonts w:ascii="Times New Roman" w:hAnsi="Times New Roman" w:cs="Times New Roman"/>
          <w:sz w:val="28"/>
          <w:szCs w:val="28"/>
        </w:rPr>
      </w:pPr>
      <w:bookmarkStart w:id="272" w:name="_Toc152402331"/>
      <w:r w:rsidRPr="00245620">
        <w:rPr>
          <w:rFonts w:ascii="Times New Roman" w:hAnsi="Times New Roman" w:cs="Times New Roman"/>
          <w:sz w:val="28"/>
          <w:szCs w:val="28"/>
        </w:rPr>
        <w:lastRenderedPageBreak/>
        <w:t xml:space="preserve">4. </w:t>
      </w:r>
      <w:r w:rsidR="00A07583" w:rsidRPr="00245620">
        <w:rPr>
          <w:rFonts w:ascii="Times New Roman" w:hAnsi="Times New Roman" w:cs="Times New Roman"/>
          <w:sz w:val="28"/>
          <w:szCs w:val="28"/>
        </w:rPr>
        <w:t>Relatório Técnico de Desenvolvimento de Software</w:t>
      </w:r>
      <w:bookmarkEnd w:id="272"/>
    </w:p>
    <w:p w14:paraId="58D7F51E" w14:textId="77777777" w:rsidR="00A07583" w:rsidRPr="00A07583" w:rsidRDefault="00A07583" w:rsidP="00A07583">
      <w:pPr>
        <w:rPr>
          <w:rFonts w:ascii="Times New Roman" w:eastAsiaTheme="majorEastAsia" w:hAnsi="Times New Roman" w:cs="Times New Roman"/>
          <w:color w:val="061F57" w:themeColor="text2" w:themeShade="BF"/>
          <w:kern w:val="28"/>
          <w:szCs w:val="28"/>
        </w:rPr>
      </w:pPr>
    </w:p>
    <w:p w14:paraId="6FE356F6" w14:textId="4AF515BC" w:rsidR="00A07583" w:rsidRPr="00A07583" w:rsidRDefault="00C236B0" w:rsidP="00A07583">
      <w:pPr>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Informação</w:t>
      </w:r>
      <w:r w:rsidR="00A07583" w:rsidRPr="00A07583">
        <w:rPr>
          <w:rFonts w:ascii="Times New Roman" w:eastAsiaTheme="majorEastAsia" w:hAnsi="Times New Roman" w:cs="Times New Roman"/>
          <w:b w:val="0"/>
          <w:bCs/>
          <w:color w:val="auto"/>
          <w:kern w:val="28"/>
          <w:sz w:val="24"/>
          <w:szCs w:val="24"/>
        </w:rPr>
        <w:t xml:space="preserve"> do</w:t>
      </w:r>
      <w:r>
        <w:rPr>
          <w:rFonts w:ascii="Times New Roman" w:eastAsiaTheme="majorEastAsia" w:hAnsi="Times New Roman" w:cs="Times New Roman"/>
          <w:b w:val="0"/>
          <w:bCs/>
          <w:color w:val="auto"/>
          <w:kern w:val="28"/>
          <w:sz w:val="24"/>
          <w:szCs w:val="24"/>
        </w:rPr>
        <w:t xml:space="preserve"> </w:t>
      </w:r>
      <w:r w:rsidR="00A07583" w:rsidRPr="00A07583">
        <w:rPr>
          <w:rFonts w:ascii="Times New Roman" w:eastAsiaTheme="majorEastAsia" w:hAnsi="Times New Roman" w:cs="Times New Roman"/>
          <w:b w:val="0"/>
          <w:bCs/>
          <w:color w:val="auto"/>
          <w:kern w:val="28"/>
          <w:sz w:val="24"/>
          <w:szCs w:val="24"/>
        </w:rPr>
        <w:t>Estudante:</w:t>
      </w:r>
    </w:p>
    <w:p w14:paraId="7F8C1E1D"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p>
    <w:p w14:paraId="3D6C3D64" w14:textId="77777777" w:rsidR="00A07583" w:rsidRPr="00A07583" w:rsidRDefault="00A07583" w:rsidP="00A07583">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sidRPr="00A07583">
        <w:rPr>
          <w:rFonts w:ascii="Times New Roman" w:eastAsiaTheme="majorEastAsia" w:hAnsi="Times New Roman" w:cs="Times New Roman"/>
          <w:b w:val="0"/>
          <w:bCs/>
          <w:color w:val="auto"/>
          <w:kern w:val="28"/>
          <w:sz w:val="24"/>
          <w:szCs w:val="24"/>
        </w:rPr>
        <w:t>Darley Leal dos Santos</w:t>
      </w:r>
    </w:p>
    <w:p w14:paraId="7C7BECBB"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3935C61C" w14:textId="57774A91" w:rsidR="00A07583" w:rsidRPr="00A07583" w:rsidRDefault="00A07583" w:rsidP="00A07583">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Pr="00A07583">
        <w:rPr>
          <w:rFonts w:ascii="Times New Roman" w:eastAsiaTheme="majorEastAsia" w:hAnsi="Times New Roman" w:cs="Times New Roman"/>
          <w:b w:val="0"/>
          <w:bCs/>
          <w:color w:val="auto"/>
          <w:kern w:val="28"/>
          <w:sz w:val="24"/>
          <w:szCs w:val="24"/>
        </w:rPr>
        <w:t>Bacharelado em Engenharia de Software</w:t>
      </w:r>
    </w:p>
    <w:p w14:paraId="0F1A3CE7" w14:textId="614C830C" w:rsidR="00AB38D9" w:rsidRPr="00E41660" w:rsidRDefault="00A07583" w:rsidP="00AB38D9">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00AB38D9" w:rsidRPr="00A07583">
        <w:rPr>
          <w:rFonts w:ascii="Times New Roman" w:eastAsiaTheme="majorEastAsia" w:hAnsi="Times New Roman" w:cs="Times New Roman"/>
          <w:b w:val="0"/>
          <w:bCs/>
          <w:color w:val="auto"/>
          <w:kern w:val="28"/>
          <w:sz w:val="24"/>
          <w:szCs w:val="24"/>
        </w:rPr>
        <w:t xml:space="preserve">Estagiário </w:t>
      </w:r>
      <w:r w:rsidR="00AB38D9">
        <w:rPr>
          <w:rFonts w:ascii="Times New Roman" w:eastAsiaTheme="majorEastAsia" w:hAnsi="Times New Roman" w:cs="Times New Roman"/>
          <w:b w:val="0"/>
          <w:bCs/>
          <w:color w:val="auto"/>
          <w:kern w:val="28"/>
          <w:sz w:val="24"/>
          <w:szCs w:val="24"/>
        </w:rPr>
        <w:t xml:space="preserve">em Sistemas </w:t>
      </w:r>
      <w:r w:rsidR="007609D9">
        <w:rPr>
          <w:rFonts w:ascii="Times New Roman" w:eastAsiaTheme="majorEastAsia" w:hAnsi="Times New Roman" w:cs="Times New Roman"/>
          <w:b w:val="0"/>
          <w:bCs/>
          <w:color w:val="auto"/>
          <w:kern w:val="28"/>
          <w:sz w:val="24"/>
          <w:szCs w:val="24"/>
        </w:rPr>
        <w:t>Corporativos</w:t>
      </w:r>
      <w:r w:rsidR="00AB38D9">
        <w:rPr>
          <w:rFonts w:ascii="Times New Roman" w:eastAsiaTheme="majorEastAsia" w:hAnsi="Times New Roman" w:cs="Times New Roman"/>
          <w:b w:val="0"/>
          <w:bCs/>
          <w:color w:val="auto"/>
          <w:kern w:val="28"/>
          <w:sz w:val="24"/>
          <w:szCs w:val="24"/>
        </w:rPr>
        <w:t>,</w:t>
      </w:r>
      <w:r w:rsidR="007609D9">
        <w:rPr>
          <w:rFonts w:ascii="Times New Roman" w:eastAsiaTheme="majorEastAsia" w:hAnsi="Times New Roman" w:cs="Times New Roman"/>
          <w:b w:val="0"/>
          <w:bCs/>
          <w:color w:val="auto"/>
          <w:kern w:val="28"/>
          <w:sz w:val="24"/>
          <w:szCs w:val="24"/>
        </w:rPr>
        <w:t xml:space="preserve"> DTI -</w:t>
      </w:r>
      <w:r w:rsidR="00AB38D9">
        <w:rPr>
          <w:rFonts w:ascii="Times New Roman" w:eastAsiaTheme="majorEastAsia" w:hAnsi="Times New Roman" w:cs="Times New Roman"/>
          <w:b w:val="0"/>
          <w:bCs/>
          <w:color w:val="auto"/>
          <w:kern w:val="28"/>
          <w:sz w:val="24"/>
          <w:szCs w:val="24"/>
        </w:rPr>
        <w:t xml:space="preserve"> </w:t>
      </w:r>
      <w:r w:rsidR="00AB38D9" w:rsidRPr="00A07583">
        <w:rPr>
          <w:rFonts w:ascii="Times New Roman" w:eastAsiaTheme="majorEastAsia" w:hAnsi="Times New Roman" w:cs="Times New Roman"/>
          <w:b w:val="0"/>
          <w:bCs/>
          <w:color w:val="auto"/>
          <w:kern w:val="28"/>
          <w:sz w:val="24"/>
          <w:szCs w:val="24"/>
        </w:rPr>
        <w:t>Grupo UNINTER</w:t>
      </w:r>
    </w:p>
    <w:p w14:paraId="4D0EBD8F" w14:textId="7C9F1B84" w:rsidR="00A07583" w:rsidRPr="00A07583" w:rsidRDefault="00A07583" w:rsidP="00A07583">
      <w:pPr>
        <w:rPr>
          <w:rFonts w:ascii="Times New Roman" w:eastAsiaTheme="majorEastAsia" w:hAnsi="Times New Roman" w:cs="Times New Roman"/>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Afiliação: </w:t>
      </w:r>
      <w:r w:rsidRPr="00A07583">
        <w:rPr>
          <w:rFonts w:ascii="Times New Roman" w:eastAsiaTheme="majorEastAsia" w:hAnsi="Times New Roman" w:cs="Times New Roman"/>
          <w:b w:val="0"/>
          <w:bCs/>
          <w:color w:val="auto"/>
          <w:kern w:val="28"/>
          <w:sz w:val="24"/>
          <w:szCs w:val="24"/>
        </w:rPr>
        <w:t>Membro Corporativo do CreaJr-PR</w:t>
      </w:r>
    </w:p>
    <w:p w14:paraId="6175F047" w14:textId="408B69F8" w:rsidR="00595B2F" w:rsidRDefault="00A07583" w:rsidP="00245620">
      <w:pPr>
        <w:rPr>
          <w:rStyle w:val="Hyperlink"/>
          <w:rFonts w:ascii="Times New Roman" w:eastAsiaTheme="majorEastAsia" w:hAnsi="Times New Roman" w:cs="Times New Roman"/>
          <w:b w:val="0"/>
          <w:bCs/>
          <w:color w:val="082A75" w:themeColor="text2"/>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sidRPr="00A07583">
        <w:rPr>
          <w:rFonts w:ascii="Times New Roman" w:eastAsiaTheme="majorEastAsia" w:hAnsi="Times New Roman" w:cs="Times New Roman"/>
          <w:b w:val="0"/>
          <w:bCs/>
          <w:color w:val="061F57" w:themeColor="text2" w:themeShade="BF"/>
          <w:kern w:val="28"/>
          <w:sz w:val="24"/>
          <w:szCs w:val="24"/>
        </w:rPr>
        <w:t xml:space="preserve">: </w:t>
      </w:r>
      <w:hyperlink r:id="rId12" w:history="1">
        <w:r w:rsidR="00245620" w:rsidRPr="00CF199E">
          <w:rPr>
            <w:rStyle w:val="Hyperlink"/>
            <w:rFonts w:ascii="Times New Roman" w:eastAsiaTheme="majorEastAsia" w:hAnsi="Times New Roman" w:cs="Times New Roman"/>
            <w:b w:val="0"/>
            <w:bCs/>
            <w:color w:val="082A75" w:themeColor="text2"/>
            <w:kern w:val="28"/>
            <w:sz w:val="24"/>
            <w:szCs w:val="24"/>
          </w:rPr>
          <w:t>darleyleal2103@outlook.com</w:t>
        </w:r>
      </w:hyperlink>
    </w:p>
    <w:p w14:paraId="2968CCA0" w14:textId="77777777" w:rsidR="00C01968" w:rsidRDefault="00C01968" w:rsidP="00245620">
      <w:pPr>
        <w:rPr>
          <w:rStyle w:val="Hyperlink"/>
          <w:rFonts w:ascii="Times New Roman" w:eastAsiaTheme="majorEastAsia" w:hAnsi="Times New Roman" w:cs="Times New Roman"/>
          <w:b w:val="0"/>
          <w:bCs/>
          <w:color w:val="082A75" w:themeColor="text2"/>
          <w:kern w:val="28"/>
          <w:sz w:val="24"/>
          <w:szCs w:val="24"/>
        </w:rPr>
      </w:pPr>
    </w:p>
    <w:p w14:paraId="75EE6B47" w14:textId="77777777" w:rsidR="00C01968" w:rsidRPr="00A07583" w:rsidRDefault="00C01968" w:rsidP="00C01968">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Pr>
          <w:rFonts w:ascii="Times New Roman" w:eastAsiaTheme="majorEastAsia" w:hAnsi="Times New Roman" w:cs="Times New Roman"/>
          <w:b w:val="0"/>
          <w:bCs/>
          <w:color w:val="auto"/>
          <w:kern w:val="28"/>
          <w:sz w:val="24"/>
          <w:szCs w:val="24"/>
        </w:rPr>
        <w:t>Rodrigo de Souza Machado</w:t>
      </w:r>
    </w:p>
    <w:p w14:paraId="569684CB" w14:textId="77777777" w:rsidR="00C01968" w:rsidRPr="00A07583" w:rsidRDefault="00C01968" w:rsidP="00C01968">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67713F47" w14:textId="77777777" w:rsidR="00C01968" w:rsidRPr="00A07583" w:rsidRDefault="00C01968" w:rsidP="00C01968">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Pr="00EA2090">
        <w:rPr>
          <w:rFonts w:ascii="Times New Roman" w:eastAsiaTheme="majorEastAsia" w:hAnsi="Times New Roman" w:cs="Times New Roman"/>
          <w:b w:val="0"/>
          <w:bCs/>
          <w:color w:val="auto"/>
          <w:kern w:val="28"/>
          <w:sz w:val="24"/>
          <w:szCs w:val="24"/>
        </w:rPr>
        <w:t>Tecnologia em Análise e Desenvolvimento de Sistemas</w:t>
      </w:r>
    </w:p>
    <w:p w14:paraId="7E957755" w14:textId="0988B3E2" w:rsidR="00C01968" w:rsidRDefault="00C01968" w:rsidP="00C01968">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Pr="00A07583">
        <w:rPr>
          <w:rFonts w:ascii="Times New Roman" w:eastAsiaTheme="majorEastAsia" w:hAnsi="Times New Roman" w:cs="Times New Roman"/>
          <w:b w:val="0"/>
          <w:bCs/>
          <w:color w:val="auto"/>
          <w:kern w:val="28"/>
          <w:sz w:val="24"/>
          <w:szCs w:val="24"/>
        </w:rPr>
        <w:t xml:space="preserve">Estagiário </w:t>
      </w:r>
      <w:r>
        <w:rPr>
          <w:rFonts w:ascii="Times New Roman" w:eastAsiaTheme="majorEastAsia" w:hAnsi="Times New Roman" w:cs="Times New Roman"/>
          <w:b w:val="0"/>
          <w:bCs/>
          <w:color w:val="auto"/>
          <w:kern w:val="28"/>
          <w:sz w:val="24"/>
          <w:szCs w:val="24"/>
        </w:rPr>
        <w:t xml:space="preserve">em Sistemas Educacionais, </w:t>
      </w:r>
      <w:r w:rsidR="007609D9">
        <w:rPr>
          <w:rFonts w:ascii="Times New Roman" w:eastAsiaTheme="majorEastAsia" w:hAnsi="Times New Roman" w:cs="Times New Roman"/>
          <w:b w:val="0"/>
          <w:bCs/>
          <w:color w:val="auto"/>
          <w:kern w:val="28"/>
          <w:sz w:val="24"/>
          <w:szCs w:val="24"/>
        </w:rPr>
        <w:t xml:space="preserve">DTI - </w:t>
      </w:r>
      <w:r w:rsidRPr="00A07583">
        <w:rPr>
          <w:rFonts w:ascii="Times New Roman" w:eastAsiaTheme="majorEastAsia" w:hAnsi="Times New Roman" w:cs="Times New Roman"/>
          <w:b w:val="0"/>
          <w:bCs/>
          <w:color w:val="auto"/>
          <w:kern w:val="28"/>
          <w:sz w:val="24"/>
          <w:szCs w:val="24"/>
        </w:rPr>
        <w:t>Grupo UNINTER</w:t>
      </w:r>
    </w:p>
    <w:p w14:paraId="0483AB83" w14:textId="3105A355" w:rsidR="00C01968" w:rsidRPr="00C01968" w:rsidRDefault="00C01968" w:rsidP="00245620">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Pr>
          <w:rFonts w:ascii="Times New Roman" w:eastAsiaTheme="majorEastAsia" w:hAnsi="Times New Roman" w:cs="Times New Roman"/>
          <w:b w:val="0"/>
          <w:bCs/>
          <w:color w:val="061F57" w:themeColor="text2" w:themeShade="BF"/>
          <w:kern w:val="28"/>
          <w:sz w:val="24"/>
          <w:szCs w:val="24"/>
        </w:rPr>
        <w:t xml:space="preserve">: </w:t>
      </w:r>
      <w:r w:rsidRPr="001921A0">
        <w:rPr>
          <w:rFonts w:ascii="Times New Roman" w:eastAsiaTheme="majorEastAsia" w:hAnsi="Times New Roman" w:cs="Times New Roman"/>
          <w:b w:val="0"/>
          <w:bCs/>
          <w:kern w:val="28"/>
          <w:sz w:val="24"/>
          <w:szCs w:val="24"/>
          <w:u w:val="single"/>
        </w:rPr>
        <w:t>Cwbmachado@gmail.com</w:t>
      </w:r>
    </w:p>
    <w:p w14:paraId="048FCB02"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B6BBED5"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r w:rsidRPr="00595B2F">
        <w:rPr>
          <w:rFonts w:ascii="Times New Roman" w:eastAsiaTheme="majorEastAsia" w:hAnsi="Times New Roman" w:cs="Times New Roman"/>
          <w:color w:val="061F57" w:themeColor="text2" w:themeShade="BF"/>
          <w:kern w:val="28"/>
          <w:szCs w:val="28"/>
        </w:rPr>
        <w:t>1. Objetivo do Software:</w:t>
      </w:r>
    </w:p>
    <w:p w14:paraId="0F84A036"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5506DDC4" w14:textId="4C26706F" w:rsidR="007C2F32" w:rsidRPr="00E454B6" w:rsidRDefault="00E41660" w:rsidP="00E41660">
      <w:pPr>
        <w:spacing w:line="360" w:lineRule="auto"/>
        <w:jc w:val="both"/>
        <w:rPr>
          <w:rFonts w:ascii="Times New Roman" w:hAnsi="Times New Roman" w:cs="Times New Roman"/>
          <w:i/>
          <w:iCs/>
          <w:color w:val="0F0D29" w:themeColor="text1"/>
          <w:sz w:val="24"/>
          <w:szCs w:val="24"/>
        </w:rPr>
      </w:pPr>
      <w:r>
        <w:rPr>
          <w:rFonts w:ascii="Times New Roman" w:eastAsiaTheme="majorEastAsia" w:hAnsi="Times New Roman" w:cs="Times New Roman"/>
          <w:b w:val="0"/>
          <w:bCs/>
          <w:color w:val="auto"/>
          <w:kern w:val="28"/>
          <w:sz w:val="24"/>
          <w:szCs w:val="24"/>
        </w:rPr>
        <w:t xml:space="preserve">    </w:t>
      </w:r>
      <w:r w:rsidR="00595B2F" w:rsidRPr="00245620">
        <w:rPr>
          <w:rFonts w:ascii="Times New Roman" w:eastAsiaTheme="majorEastAsia" w:hAnsi="Times New Roman" w:cs="Times New Roman"/>
          <w:b w:val="0"/>
          <w:bCs/>
          <w:color w:val="auto"/>
          <w:kern w:val="28"/>
          <w:sz w:val="24"/>
          <w:szCs w:val="24"/>
        </w:rPr>
        <w:t xml:space="preserve">O software </w:t>
      </w:r>
      <w:r>
        <w:rPr>
          <w:rFonts w:ascii="Times New Roman" w:eastAsiaTheme="majorEastAsia" w:hAnsi="Times New Roman" w:cs="Times New Roman"/>
          <w:b w:val="0"/>
          <w:bCs/>
          <w:color w:val="auto"/>
          <w:kern w:val="28"/>
          <w:sz w:val="24"/>
          <w:szCs w:val="24"/>
        </w:rPr>
        <w:t>AcessiDOC</w:t>
      </w:r>
      <w:r w:rsidR="00595B2F" w:rsidRPr="00245620">
        <w:rPr>
          <w:rFonts w:ascii="Times New Roman" w:eastAsiaTheme="majorEastAsia" w:hAnsi="Times New Roman" w:cs="Times New Roman"/>
          <w:b w:val="0"/>
          <w:bCs/>
          <w:color w:val="auto"/>
          <w:kern w:val="28"/>
          <w:sz w:val="24"/>
          <w:szCs w:val="24"/>
        </w:rPr>
        <w:t xml:space="preserve"> foi desenvolvido com o objetivo </w:t>
      </w:r>
      <w:r>
        <w:rPr>
          <w:rFonts w:ascii="Times New Roman" w:eastAsiaTheme="majorEastAsia" w:hAnsi="Times New Roman" w:cs="Times New Roman"/>
          <w:b w:val="0"/>
          <w:bCs/>
          <w:color w:val="auto"/>
          <w:kern w:val="28"/>
          <w:sz w:val="24"/>
          <w:szCs w:val="24"/>
        </w:rPr>
        <w:t>de</w:t>
      </w:r>
      <w:r w:rsidRPr="009666A2">
        <w:rPr>
          <w:rFonts w:ascii="Times New Roman" w:hAnsi="Times New Roman" w:cs="Times New Roman"/>
          <w:b w:val="0"/>
          <w:color w:val="0F0D29" w:themeColor="text1"/>
          <w:sz w:val="24"/>
          <w:szCs w:val="24"/>
        </w:rPr>
        <w:t xml:space="preserve"> ajudar os profissionais no processo de adaptação de provas e livros didáticos que serão enviados às instituições acadêmicas e utilizados pelos estudantes com deficiência visual.</w:t>
      </w:r>
      <w:r w:rsidR="007C2F32">
        <w:rPr>
          <w:rFonts w:ascii="Times New Roman" w:hAnsi="Times New Roman" w:cs="Times New Roman"/>
          <w:b w:val="0"/>
          <w:color w:val="0F0D29" w:themeColor="text1"/>
          <w:sz w:val="24"/>
          <w:szCs w:val="24"/>
        </w:rPr>
        <w:t xml:space="preserve"> As cores do sistema</w:t>
      </w:r>
      <w:r w:rsidR="00E454B6">
        <w:rPr>
          <w:rFonts w:ascii="Times New Roman" w:hAnsi="Times New Roman" w:cs="Times New Roman"/>
          <w:b w:val="0"/>
          <w:color w:val="0F0D29" w:themeColor="text1"/>
          <w:sz w:val="24"/>
          <w:szCs w:val="24"/>
        </w:rPr>
        <w:t xml:space="preserve">, </w:t>
      </w:r>
      <w:r w:rsidR="007C2F32">
        <w:rPr>
          <w:rFonts w:ascii="Times New Roman" w:hAnsi="Times New Roman" w:cs="Times New Roman"/>
          <w:b w:val="0"/>
          <w:color w:val="0F0D29" w:themeColor="text1"/>
          <w:sz w:val="24"/>
          <w:szCs w:val="24"/>
        </w:rPr>
        <w:t xml:space="preserve">verde e branco possuem referências às cores das bengalas: </w:t>
      </w:r>
      <w:hyperlink r:id="rId13" w:anchor=":~:text=Confira%20qual%20o%20significado%20de%20cada%20cor%3A%201,Bengala%20vermelha%3A%20pessoas%20com%20cegueira%20total%20e%20surdez." w:history="1">
        <w:r w:rsidR="007C2F32" w:rsidRPr="00E454B6">
          <w:rPr>
            <w:rStyle w:val="Hyperlink"/>
            <w:rFonts w:ascii="Times New Roman" w:hAnsi="Times New Roman" w:cs="Times New Roman"/>
            <w:color w:val="002060"/>
            <w:sz w:val="24"/>
            <w:szCs w:val="24"/>
          </w:rPr>
          <w:t>Você sabia que as bengalas utilizadas pelos deficientes tem cores diferentes para facilitar a identificação de suas deficiências? - Tupãense Notícias (tupaense.com.br)</w:t>
        </w:r>
      </w:hyperlink>
    </w:p>
    <w:p w14:paraId="0407069B"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C951F62" w14:textId="77777777" w:rsidR="00595B2F" w:rsidRPr="00245620" w:rsidRDefault="00595B2F" w:rsidP="00595B2F">
      <w:pPr>
        <w:rPr>
          <w:rFonts w:ascii="Times New Roman" w:eastAsiaTheme="majorEastAsia" w:hAnsi="Times New Roman" w:cs="Times New Roman"/>
          <w:color w:val="002060"/>
          <w:kern w:val="28"/>
          <w:szCs w:val="28"/>
        </w:rPr>
      </w:pPr>
      <w:r w:rsidRPr="00245620">
        <w:rPr>
          <w:rFonts w:ascii="Times New Roman" w:eastAsiaTheme="majorEastAsia" w:hAnsi="Times New Roman" w:cs="Times New Roman"/>
          <w:color w:val="002060"/>
          <w:kern w:val="28"/>
          <w:szCs w:val="28"/>
        </w:rPr>
        <w:t>2. Arquitetura do Software:</w:t>
      </w:r>
    </w:p>
    <w:p w14:paraId="1FE1B97C" w14:textId="77777777" w:rsidR="00595B2F" w:rsidRPr="00245620" w:rsidRDefault="00595B2F" w:rsidP="00595B2F">
      <w:pPr>
        <w:rPr>
          <w:rFonts w:ascii="Times New Roman" w:eastAsiaTheme="majorEastAsia" w:hAnsi="Times New Roman" w:cs="Times New Roman"/>
          <w:color w:val="auto"/>
          <w:kern w:val="28"/>
          <w:szCs w:val="28"/>
        </w:rPr>
      </w:pPr>
    </w:p>
    <w:p w14:paraId="31959D71" w14:textId="77777777" w:rsidR="00595B2F" w:rsidRPr="00E41660" w:rsidRDefault="00595B2F" w:rsidP="00595B2F">
      <w:pPr>
        <w:rPr>
          <w:rFonts w:ascii="Times New Roman" w:eastAsiaTheme="majorEastAsia" w:hAnsi="Times New Roman" w:cs="Times New Roman"/>
          <w:b w:val="0"/>
          <w:bCs/>
          <w:color w:val="auto"/>
          <w:kern w:val="28"/>
          <w:sz w:val="24"/>
          <w:szCs w:val="24"/>
        </w:rPr>
      </w:pPr>
      <w:r w:rsidRPr="00E41660">
        <w:rPr>
          <w:rFonts w:ascii="Times New Roman" w:eastAsiaTheme="majorEastAsia" w:hAnsi="Times New Roman" w:cs="Times New Roman"/>
          <w:b w:val="0"/>
          <w:bCs/>
          <w:color w:val="auto"/>
          <w:kern w:val="28"/>
          <w:sz w:val="24"/>
          <w:szCs w:val="24"/>
        </w:rPr>
        <w:t>A arquitetura do software foi projetada levando em consideração os seguintes princípios:</w:t>
      </w:r>
    </w:p>
    <w:p w14:paraId="53C5D842" w14:textId="77777777" w:rsidR="00595B2F" w:rsidRPr="00245620" w:rsidRDefault="00595B2F" w:rsidP="00595B2F">
      <w:pPr>
        <w:rPr>
          <w:rFonts w:ascii="Times New Roman" w:eastAsiaTheme="majorEastAsia" w:hAnsi="Times New Roman" w:cs="Times New Roman"/>
          <w:color w:val="auto"/>
          <w:kern w:val="28"/>
          <w:szCs w:val="28"/>
        </w:rPr>
      </w:pPr>
    </w:p>
    <w:p w14:paraId="68063E81" w14:textId="77777777"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 xml:space="preserve">Modularidade: </w:t>
      </w:r>
      <w:r w:rsidRPr="00E41660">
        <w:rPr>
          <w:rFonts w:ascii="Times New Roman" w:eastAsiaTheme="majorEastAsia" w:hAnsi="Times New Roman" w:cs="Times New Roman"/>
          <w:b w:val="0"/>
          <w:bCs/>
          <w:color w:val="auto"/>
          <w:kern w:val="28"/>
          <w:sz w:val="24"/>
          <w:szCs w:val="24"/>
        </w:rPr>
        <w:t>O sistema está dividido em módulos independentes para facilitar a manutenção e escalabilidade</w:t>
      </w:r>
      <w:r w:rsidRPr="00E41660">
        <w:rPr>
          <w:rFonts w:ascii="Times New Roman" w:eastAsiaTheme="majorEastAsia" w:hAnsi="Times New Roman" w:cs="Times New Roman"/>
          <w:color w:val="auto"/>
          <w:kern w:val="28"/>
          <w:sz w:val="24"/>
          <w:szCs w:val="24"/>
        </w:rPr>
        <w:t>.</w:t>
      </w:r>
    </w:p>
    <w:p w14:paraId="5298D598" w14:textId="774502DB"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Segurança</w:t>
      </w:r>
      <w:r w:rsidRPr="00E41660">
        <w:rPr>
          <w:rFonts w:ascii="Times New Roman" w:eastAsiaTheme="majorEastAsia" w:hAnsi="Times New Roman" w:cs="Times New Roman"/>
          <w:b w:val="0"/>
          <w:bCs/>
          <w:color w:val="auto"/>
          <w:kern w:val="28"/>
          <w:sz w:val="24"/>
          <w:szCs w:val="24"/>
        </w:rPr>
        <w:t xml:space="preserve">: Foram implementadas medidas de segurança para proteger </w:t>
      </w:r>
      <w:r w:rsidR="00E41660" w:rsidRPr="00E41660">
        <w:rPr>
          <w:rFonts w:ascii="Times New Roman" w:eastAsiaTheme="majorEastAsia" w:hAnsi="Times New Roman" w:cs="Times New Roman"/>
          <w:b w:val="0"/>
          <w:bCs/>
          <w:color w:val="auto"/>
          <w:kern w:val="28"/>
          <w:sz w:val="24"/>
          <w:szCs w:val="24"/>
        </w:rPr>
        <w:t xml:space="preserve">os </w:t>
      </w:r>
      <w:r w:rsidRPr="00E41660">
        <w:rPr>
          <w:rFonts w:ascii="Times New Roman" w:eastAsiaTheme="majorEastAsia" w:hAnsi="Times New Roman" w:cs="Times New Roman"/>
          <w:b w:val="0"/>
          <w:bCs/>
          <w:color w:val="auto"/>
          <w:kern w:val="28"/>
          <w:sz w:val="24"/>
          <w:szCs w:val="24"/>
        </w:rPr>
        <w:t>dados e garantir a integridade do sistema.</w:t>
      </w:r>
    </w:p>
    <w:p w14:paraId="4C47164A" w14:textId="77777777" w:rsidR="00595B2F" w:rsidRPr="00245620" w:rsidRDefault="00595B2F" w:rsidP="00E41660">
      <w:pPr>
        <w:jc w:val="both"/>
        <w:rPr>
          <w:rFonts w:ascii="Times New Roman" w:eastAsiaTheme="majorEastAsia" w:hAnsi="Times New Roman" w:cs="Times New Roman"/>
          <w:color w:val="auto"/>
          <w:kern w:val="28"/>
          <w:szCs w:val="28"/>
        </w:rPr>
      </w:pPr>
      <w:r w:rsidRPr="00E41660">
        <w:rPr>
          <w:rFonts w:ascii="Times New Roman" w:eastAsiaTheme="majorEastAsia" w:hAnsi="Times New Roman" w:cs="Times New Roman"/>
          <w:color w:val="auto"/>
          <w:kern w:val="28"/>
          <w:sz w:val="24"/>
          <w:szCs w:val="24"/>
        </w:rPr>
        <w:t xml:space="preserve">Eficiência: </w:t>
      </w:r>
      <w:r w:rsidRPr="00E41660">
        <w:rPr>
          <w:rFonts w:ascii="Times New Roman" w:eastAsiaTheme="majorEastAsia" w:hAnsi="Times New Roman" w:cs="Times New Roman"/>
          <w:b w:val="0"/>
          <w:bCs/>
          <w:color w:val="auto"/>
          <w:kern w:val="28"/>
          <w:sz w:val="24"/>
          <w:szCs w:val="24"/>
        </w:rPr>
        <w:t>O software foi otimizado para garantir um desempenho eficiente, mesmo em condições de carga elevada</w:t>
      </w:r>
      <w:r w:rsidRPr="00E41660">
        <w:rPr>
          <w:rFonts w:ascii="Times New Roman" w:eastAsiaTheme="majorEastAsia" w:hAnsi="Times New Roman" w:cs="Times New Roman"/>
          <w:b w:val="0"/>
          <w:bCs/>
          <w:color w:val="auto"/>
          <w:kern w:val="28"/>
          <w:szCs w:val="28"/>
        </w:rPr>
        <w:t>.</w:t>
      </w:r>
    </w:p>
    <w:p w14:paraId="1A78AB2C" w14:textId="3E75A3E3" w:rsidR="00FE2642" w:rsidRDefault="00C236B0" w:rsidP="00F93310">
      <w:pPr>
        <w:spacing w:after="200"/>
        <w:rPr>
          <w:rFonts w:ascii="Times New Roman" w:eastAsiaTheme="majorEastAsia" w:hAnsi="Times New Roman" w:cs="Times New Roman"/>
          <w:color w:val="auto"/>
          <w:kern w:val="28"/>
          <w:szCs w:val="28"/>
        </w:rPr>
      </w:pPr>
      <w:r>
        <w:rPr>
          <w:rFonts w:ascii="Times New Roman" w:eastAsiaTheme="majorEastAsia" w:hAnsi="Times New Roman" w:cs="Times New Roman"/>
          <w:color w:val="auto"/>
          <w:kern w:val="28"/>
          <w:szCs w:val="28"/>
        </w:rPr>
        <w:br w:type="page"/>
      </w:r>
    </w:p>
    <w:p w14:paraId="1993EF5A" w14:textId="3DBFDCD9" w:rsidR="00AB38D9" w:rsidRDefault="00AB38D9" w:rsidP="00FE2642">
      <w:pPr>
        <w:rPr>
          <w:rFonts w:ascii="Times New Roman" w:eastAsiaTheme="majorEastAsia" w:hAnsi="Times New Roman" w:cs="Times New Roman"/>
          <w:color w:val="002060"/>
          <w:kern w:val="28"/>
          <w:szCs w:val="28"/>
        </w:rPr>
      </w:pPr>
      <w:r>
        <w:rPr>
          <w:rFonts w:ascii="Times New Roman" w:eastAsiaTheme="majorEastAsia" w:hAnsi="Times New Roman" w:cs="Times New Roman"/>
          <w:color w:val="002060"/>
          <w:kern w:val="28"/>
          <w:szCs w:val="28"/>
        </w:rPr>
        <w:lastRenderedPageBreak/>
        <w:t>3</w:t>
      </w:r>
      <w:r w:rsidR="00D42F40" w:rsidRPr="00245620">
        <w:rPr>
          <w:rFonts w:ascii="Times New Roman" w:eastAsiaTheme="majorEastAsia" w:hAnsi="Times New Roman" w:cs="Times New Roman"/>
          <w:color w:val="002060"/>
          <w:kern w:val="28"/>
          <w:szCs w:val="28"/>
        </w:rPr>
        <w:t xml:space="preserve">. </w:t>
      </w:r>
      <w:r w:rsidR="00D42F40">
        <w:rPr>
          <w:rFonts w:ascii="Times New Roman" w:eastAsiaTheme="majorEastAsia" w:hAnsi="Times New Roman" w:cs="Times New Roman"/>
          <w:color w:val="002060"/>
          <w:kern w:val="28"/>
          <w:szCs w:val="28"/>
        </w:rPr>
        <w:t>Checklist</w:t>
      </w:r>
      <w:r w:rsidR="00D42F40" w:rsidRPr="00245620">
        <w:rPr>
          <w:rFonts w:ascii="Times New Roman" w:eastAsiaTheme="majorEastAsia" w:hAnsi="Times New Roman" w:cs="Times New Roman"/>
          <w:color w:val="002060"/>
          <w:kern w:val="28"/>
          <w:szCs w:val="28"/>
        </w:rPr>
        <w:t xml:space="preserve"> d</w:t>
      </w:r>
      <w:r w:rsidR="00FE2642">
        <w:rPr>
          <w:rFonts w:ascii="Times New Roman" w:eastAsiaTheme="majorEastAsia" w:hAnsi="Times New Roman" w:cs="Times New Roman"/>
          <w:color w:val="002060"/>
          <w:kern w:val="28"/>
          <w:szCs w:val="28"/>
        </w:rPr>
        <w:t>e</w:t>
      </w:r>
      <w:r w:rsidR="00D42F40" w:rsidRPr="00245620">
        <w:rPr>
          <w:rFonts w:ascii="Times New Roman" w:eastAsiaTheme="majorEastAsia" w:hAnsi="Times New Roman" w:cs="Times New Roman"/>
          <w:color w:val="002060"/>
          <w:kern w:val="28"/>
          <w:szCs w:val="28"/>
        </w:rPr>
        <w:t xml:space="preserve"> </w:t>
      </w:r>
      <w:r w:rsidR="00FE2642">
        <w:rPr>
          <w:rFonts w:ascii="Times New Roman" w:eastAsiaTheme="majorEastAsia" w:hAnsi="Times New Roman" w:cs="Times New Roman"/>
          <w:color w:val="002060"/>
          <w:kern w:val="28"/>
          <w:szCs w:val="28"/>
        </w:rPr>
        <w:t>Inspeção</w:t>
      </w:r>
      <w:r w:rsidR="00D42F40" w:rsidRPr="00245620">
        <w:rPr>
          <w:rFonts w:ascii="Times New Roman" w:eastAsiaTheme="majorEastAsia" w:hAnsi="Times New Roman" w:cs="Times New Roman"/>
          <w:color w:val="002060"/>
          <w:kern w:val="28"/>
          <w:szCs w:val="28"/>
        </w:rPr>
        <w:t>:</w:t>
      </w:r>
    </w:p>
    <w:p w14:paraId="7A52496A" w14:textId="77777777" w:rsidR="00C236B0" w:rsidRPr="00FE2642" w:rsidRDefault="00C236B0" w:rsidP="00FE2642">
      <w:pPr>
        <w:rPr>
          <w:rFonts w:ascii="Times New Roman" w:eastAsiaTheme="majorEastAsia" w:hAnsi="Times New Roman" w:cs="Times New Roman"/>
          <w:color w:val="002060"/>
          <w:kern w:val="28"/>
          <w:szCs w:val="28"/>
        </w:rPr>
      </w:pPr>
    </w:p>
    <w:tbl>
      <w:tblPr>
        <w:tblStyle w:val="TabeladeGrade4-nfase2"/>
        <w:tblW w:w="0" w:type="auto"/>
        <w:tblLook w:val="04A0" w:firstRow="1" w:lastRow="0" w:firstColumn="1" w:lastColumn="0" w:noHBand="0" w:noVBand="1"/>
      </w:tblPr>
      <w:tblGrid>
        <w:gridCol w:w="2377"/>
        <w:gridCol w:w="2030"/>
        <w:gridCol w:w="1643"/>
        <w:gridCol w:w="2370"/>
        <w:gridCol w:w="641"/>
      </w:tblGrid>
      <w:tr w:rsidR="00D83994" w14:paraId="2B027200"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5"/>
          </w:tcPr>
          <w:p w14:paraId="1C315123" w14:textId="638F2FA9" w:rsidR="00D83994" w:rsidRPr="00AB38D9" w:rsidRDefault="00F93310" w:rsidP="00F93310">
            <w:pPr>
              <w:spacing w:line="360" w:lineRule="auto"/>
              <w:jc w:val="center"/>
              <w:rPr>
                <w:rFonts w:ascii="Times New Roman" w:eastAsiaTheme="majorEastAsia" w:hAnsi="Times New Roman" w:cs="Times New Roman"/>
                <w:b/>
                <w:bCs w:val="0"/>
                <w:color w:val="FFFFFF" w:themeColor="background1"/>
                <w:kern w:val="28"/>
                <w:szCs w:val="28"/>
              </w:rPr>
            </w:pPr>
            <w:r w:rsidRPr="007C2F32">
              <w:rPr>
                <w:rFonts w:ascii="Times New Roman" w:eastAsiaTheme="majorEastAsia" w:hAnsi="Times New Roman" w:cs="Times New Roman"/>
                <w:b/>
                <w:bCs w:val="0"/>
                <w:color w:val="FFFFFF" w:themeColor="background1"/>
                <w:kern w:val="28"/>
                <w:szCs w:val="28"/>
              </w:rPr>
              <w:t>C</w:t>
            </w:r>
            <w:r w:rsidRPr="007C2F32">
              <w:rPr>
                <w:rFonts w:ascii="Times New Roman" w:hAnsi="Times New Roman" w:cs="Times New Roman"/>
                <w:b/>
                <w:bCs w:val="0"/>
                <w:color w:val="FFFFFF" w:themeColor="background1"/>
                <w:kern w:val="28"/>
              </w:rPr>
              <w:t>hecklist de Inspeção de Qualidade de Software</w:t>
            </w:r>
          </w:p>
        </w:tc>
      </w:tr>
      <w:tr w:rsidR="00D42F40" w14:paraId="1D9AA0E6" w14:textId="77777777" w:rsidTr="00C236B0">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377" w:type="dxa"/>
          </w:tcPr>
          <w:p w14:paraId="3FCEA52A" w14:textId="67E8A550" w:rsidR="00F93310" w:rsidRPr="00AB38D9" w:rsidRDefault="00F93310" w:rsidP="00F93310">
            <w:pPr>
              <w:spacing w:line="360" w:lineRule="auto"/>
              <w:jc w:val="center"/>
              <w:rPr>
                <w:rFonts w:ascii="Times New Roman" w:eastAsiaTheme="majorEastAsia" w:hAnsi="Times New Roman" w:cs="Times New Roman"/>
                <w:b/>
                <w:bCs w:val="0"/>
                <w:color w:val="auto"/>
                <w:kern w:val="28"/>
                <w:sz w:val="24"/>
                <w:szCs w:val="24"/>
              </w:rPr>
            </w:pPr>
            <w:r w:rsidRPr="00AB38D9">
              <w:rPr>
                <w:rFonts w:ascii="Times New Roman" w:eastAsiaTheme="majorEastAsia" w:hAnsi="Times New Roman" w:cs="Times New Roman"/>
                <w:b/>
                <w:bCs w:val="0"/>
                <w:color w:val="auto"/>
                <w:kern w:val="28"/>
                <w:sz w:val="24"/>
                <w:szCs w:val="24"/>
              </w:rPr>
              <w:t>I</w:t>
            </w:r>
            <w:r w:rsidRPr="00AB38D9">
              <w:rPr>
                <w:rFonts w:ascii="Times New Roman" w:hAnsi="Times New Roman" w:cs="Times New Roman"/>
                <w:b/>
                <w:bCs w:val="0"/>
                <w:color w:val="auto"/>
                <w:kern w:val="28"/>
                <w:sz w:val="24"/>
                <w:szCs w:val="24"/>
              </w:rPr>
              <w:t>TEM</w:t>
            </w:r>
          </w:p>
        </w:tc>
        <w:tc>
          <w:tcPr>
            <w:tcW w:w="2030" w:type="dxa"/>
          </w:tcPr>
          <w:p w14:paraId="75A30F93" w14:textId="59B96E68"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D</w:t>
            </w:r>
            <w:r w:rsidRPr="00AB38D9">
              <w:rPr>
                <w:rFonts w:ascii="Times New Roman" w:hAnsi="Times New Roman" w:cs="Times New Roman"/>
                <w:color w:val="auto"/>
                <w:kern w:val="28"/>
                <w:sz w:val="24"/>
                <w:szCs w:val="24"/>
              </w:rPr>
              <w:t>ATA</w:t>
            </w:r>
          </w:p>
        </w:tc>
        <w:tc>
          <w:tcPr>
            <w:tcW w:w="1542" w:type="dxa"/>
          </w:tcPr>
          <w:p w14:paraId="0B997A02" w14:textId="507BA5C1"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CONFORME</w:t>
            </w:r>
          </w:p>
        </w:tc>
        <w:tc>
          <w:tcPr>
            <w:tcW w:w="2469" w:type="dxa"/>
          </w:tcPr>
          <w:p w14:paraId="19EA5F18" w14:textId="348F111D"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NÃO CONFORME</w:t>
            </w:r>
          </w:p>
        </w:tc>
        <w:tc>
          <w:tcPr>
            <w:tcW w:w="643" w:type="dxa"/>
          </w:tcPr>
          <w:p w14:paraId="4F4ED051" w14:textId="0FAD3A14"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N/A</w:t>
            </w:r>
          </w:p>
        </w:tc>
      </w:tr>
      <w:tr w:rsidR="00D42F40" w14:paraId="2E42BC5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501B597E" w14:textId="000D89A0"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 xml:space="preserve">Artefatos </w:t>
            </w:r>
            <w:proofErr w:type="spellStart"/>
            <w:r w:rsidRPr="00A22601">
              <w:rPr>
                <w:rFonts w:eastAsiaTheme="majorEastAsia"/>
                <w:color w:val="auto"/>
                <w:kern w:val="28"/>
              </w:rPr>
              <w:t>Versionados</w:t>
            </w:r>
            <w:proofErr w:type="spellEnd"/>
          </w:p>
        </w:tc>
        <w:tc>
          <w:tcPr>
            <w:tcW w:w="2030" w:type="dxa"/>
          </w:tcPr>
          <w:p w14:paraId="3C5895B0" w14:textId="77777777" w:rsidR="00F93310" w:rsidRPr="00A22601" w:rsidRDefault="00D42F40">
            <w:pPr>
              <w:pStyle w:val="PargrafodaLista"/>
              <w:numPr>
                <w:ilvl w:val="0"/>
                <w:numId w:val="5"/>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26/11/2023</w:t>
            </w:r>
          </w:p>
          <w:p w14:paraId="34D00F8E" w14:textId="77777777" w:rsidR="0061646E" w:rsidRPr="00A22601" w:rsidRDefault="0061646E">
            <w:pPr>
              <w:pStyle w:val="PargrafodaLista"/>
              <w:numPr>
                <w:ilvl w:val="0"/>
                <w:numId w:val="5"/>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4502C80B" w14:textId="77777777" w:rsidR="007A7E55" w:rsidRPr="00A22601" w:rsidRDefault="007A7E55">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08E31306" w14:textId="77777777" w:rsidR="00EA2090" w:rsidRPr="00A22601" w:rsidRDefault="00EA2090">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0CDC6E9C" w14:textId="77777777" w:rsidR="00A22601" w:rsidRDefault="00A22601">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10DF4C2C" w14:textId="77777777" w:rsidR="00C236B0" w:rsidRDefault="00C236B0">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7F233268" w14:textId="77777777" w:rsidR="00A94007" w:rsidRDefault="00A94007">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10/01/2024</w:t>
            </w:r>
          </w:p>
          <w:p w14:paraId="391AF987" w14:textId="77777777" w:rsidR="008E6F6B" w:rsidRDefault="008E6F6B">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p w14:paraId="44450A9E" w14:textId="6CF2E7DA" w:rsidR="002503D9" w:rsidRPr="00A22601" w:rsidRDefault="002503D9">
            <w:pPr>
              <w:pStyle w:val="Pargrafoda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28/01/2024</w:t>
            </w:r>
          </w:p>
        </w:tc>
        <w:tc>
          <w:tcPr>
            <w:tcW w:w="1542" w:type="dxa"/>
          </w:tcPr>
          <w:p w14:paraId="7C81648A" w14:textId="77777777" w:rsidR="00F93310" w:rsidRPr="00A22601" w:rsidRDefault="00D42F4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CE89BB7" w14:textId="77777777" w:rsidR="0061646E"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80ECD95"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71F89395"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5B43446" w14:textId="77777777" w:rsidR="00A22601" w:rsidRDefault="00A22601"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4C18D548"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75DCAC53" w14:textId="77777777" w:rsidR="00A94007" w:rsidRDefault="00A94007"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4C2D357C"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27B5330E" w14:textId="7D69A58B" w:rsidR="002503D9" w:rsidRPr="00A22601"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6D7469E3"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60F267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3E851BD"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140B9D6" w14:textId="1CE62F11"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Documentação atualizada</w:t>
            </w:r>
          </w:p>
        </w:tc>
        <w:tc>
          <w:tcPr>
            <w:tcW w:w="2030" w:type="dxa"/>
          </w:tcPr>
          <w:p w14:paraId="746BDC26" w14:textId="77777777" w:rsidR="00F93310" w:rsidRPr="00A22601" w:rsidRDefault="008353AC"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30</w:t>
            </w:r>
            <w:r w:rsidR="00D42F40" w:rsidRPr="00A22601">
              <w:rPr>
                <w:rFonts w:eastAsiaTheme="majorEastAsia"/>
                <w:b w:val="0"/>
                <w:bCs/>
                <w:color w:val="auto"/>
                <w:kern w:val="28"/>
              </w:rPr>
              <w:t>/11/2023</w:t>
            </w:r>
          </w:p>
          <w:p w14:paraId="4EC4E4C5" w14:textId="77777777" w:rsidR="0061646E" w:rsidRPr="00A22601" w:rsidRDefault="0061646E"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212F9F7B" w14:textId="77777777" w:rsidR="007A7E55" w:rsidRPr="00A22601" w:rsidRDefault="007A7E55"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71EE9674" w14:textId="77777777" w:rsidR="00EA2090" w:rsidRPr="00A22601" w:rsidRDefault="00EA2090"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78B617A2" w14:textId="77777777" w:rsidR="003C5710" w:rsidRPr="00A22601" w:rsidRDefault="003C5710"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19/12/2023</w:t>
            </w:r>
          </w:p>
          <w:p w14:paraId="279DBC8E" w14:textId="77777777" w:rsidR="00A22601" w:rsidRDefault="00A22601"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2361BC90" w14:textId="77777777" w:rsidR="00C236B0" w:rsidRDefault="00C236B0"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1C1FBC30" w14:textId="77777777" w:rsidR="00C01968" w:rsidRDefault="00C01968"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04/01/2024</w:t>
            </w:r>
          </w:p>
          <w:p w14:paraId="245833F9" w14:textId="77777777" w:rsidR="00A94007" w:rsidRDefault="00A94007"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10/01/2024</w:t>
            </w:r>
          </w:p>
          <w:p w14:paraId="452AAF27" w14:textId="77777777" w:rsidR="008E6F6B" w:rsidRDefault="008E6F6B"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p w14:paraId="34F5018F" w14:textId="77777777" w:rsidR="002503D9" w:rsidRDefault="002503D9"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22/01/2024</w:t>
            </w:r>
          </w:p>
          <w:p w14:paraId="36499714" w14:textId="77777777" w:rsidR="002503D9" w:rsidRDefault="002503D9"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28/01/2024</w:t>
            </w:r>
          </w:p>
          <w:p w14:paraId="4035A2B9" w14:textId="77777777" w:rsidR="002503D9" w:rsidRDefault="002503D9"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04/02/2024</w:t>
            </w:r>
          </w:p>
          <w:p w14:paraId="3B262B39" w14:textId="64B05F7B" w:rsidR="002503D9" w:rsidRPr="00A22601" w:rsidRDefault="002503D9" w:rsidP="002503D9">
            <w:pPr>
              <w:pStyle w:val="PargrafodaLista"/>
              <w:numPr>
                <w:ilvl w:val="0"/>
                <w:numId w:val="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12/02/2024</w:t>
            </w:r>
          </w:p>
        </w:tc>
        <w:tc>
          <w:tcPr>
            <w:tcW w:w="1542" w:type="dxa"/>
          </w:tcPr>
          <w:p w14:paraId="219A53C8" w14:textId="77777777" w:rsidR="00F93310" w:rsidRPr="00A22601" w:rsidRDefault="00D42F4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A676848" w14:textId="77777777" w:rsidR="0061646E" w:rsidRPr="00A22601" w:rsidRDefault="0061646E"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FECFAFF" w14:textId="77777777" w:rsidR="007A7E55" w:rsidRPr="00A22601"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AB3C509" w14:textId="77777777" w:rsidR="00EA2090" w:rsidRPr="00A22601"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073E66A" w14:textId="77777777" w:rsidR="003C5710" w:rsidRPr="00A22601" w:rsidRDefault="003C57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6C748A14" w14:textId="77777777" w:rsidR="00A22601" w:rsidRDefault="00A22601"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1179D192" w14:textId="77777777" w:rsidR="00C236B0" w:rsidRDefault="00C236B0"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3030F170" w14:textId="77777777" w:rsidR="00C01968" w:rsidRDefault="00C01968"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67BF70B1" w14:textId="77777777" w:rsidR="00A94007" w:rsidRDefault="00A94007"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45072916" w14:textId="77777777" w:rsidR="008E6F6B" w:rsidRDefault="008E6F6B"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1EA06B0D" w14:textId="77777777" w:rsidR="002503D9" w:rsidRDefault="002503D9"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407EFF91" w14:textId="77777777" w:rsidR="002503D9" w:rsidRDefault="002503D9"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6C7ECF70" w14:textId="77777777" w:rsidR="002503D9" w:rsidRDefault="002503D9"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4254F370" w14:textId="57E8F5F8" w:rsidR="002503D9" w:rsidRPr="00A22601" w:rsidRDefault="002503D9"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500BDF56"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283C34D"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B7F29" w14:paraId="04FF3A6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6E01C322" w14:textId="16868030" w:rsidR="00DB7F29" w:rsidRPr="00A22601" w:rsidRDefault="00DB7F29">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Inspeção de código-fonte</w:t>
            </w:r>
          </w:p>
        </w:tc>
        <w:tc>
          <w:tcPr>
            <w:tcW w:w="2030" w:type="dxa"/>
          </w:tcPr>
          <w:p w14:paraId="6D363E80" w14:textId="77777777" w:rsidR="00DB7F29" w:rsidRPr="00A22601" w:rsidRDefault="00DB7F29">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28/11/2023</w:t>
            </w:r>
          </w:p>
          <w:p w14:paraId="739F2FA3" w14:textId="77777777" w:rsidR="007A7E55" w:rsidRPr="00A22601" w:rsidRDefault="007A7E55">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4ACDB60F" w14:textId="77777777" w:rsidR="00EA2090" w:rsidRPr="00A22601" w:rsidRDefault="00EA2090">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1695B0CB" w14:textId="77777777" w:rsidR="00E00933" w:rsidRDefault="00E00933">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1009CEBE" w14:textId="77777777" w:rsidR="00C236B0" w:rsidRDefault="00C236B0">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573F8E4B" w14:textId="77777777" w:rsidR="00A94007" w:rsidRDefault="00A94007">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10/01/2024</w:t>
            </w:r>
          </w:p>
          <w:p w14:paraId="5C716D54" w14:textId="77777777" w:rsidR="008E6F6B" w:rsidRDefault="008E6F6B">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p w14:paraId="5F2188CB" w14:textId="77777777" w:rsidR="002503D9" w:rsidRDefault="002503D9">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22/01/2024</w:t>
            </w:r>
          </w:p>
          <w:p w14:paraId="4E827DE9" w14:textId="77777777" w:rsidR="002503D9" w:rsidRDefault="002503D9">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28/01/2024</w:t>
            </w:r>
          </w:p>
          <w:p w14:paraId="06ED3EF3" w14:textId="77777777" w:rsidR="002503D9" w:rsidRDefault="002503D9">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04/02/2024</w:t>
            </w:r>
          </w:p>
          <w:p w14:paraId="54A7DBC6" w14:textId="3D1191FF" w:rsidR="002503D9" w:rsidRPr="00A22601" w:rsidRDefault="002503D9">
            <w:pPr>
              <w:pStyle w:val="PargrafodaLista"/>
              <w:numPr>
                <w:ilvl w:val="0"/>
                <w:numId w:val="7"/>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12/02/2024</w:t>
            </w:r>
          </w:p>
        </w:tc>
        <w:tc>
          <w:tcPr>
            <w:tcW w:w="1542" w:type="dxa"/>
          </w:tcPr>
          <w:p w14:paraId="3C5E3BBC"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199A48F"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0C2A836D"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1618C55" w14:textId="77777777" w:rsidR="00A22601" w:rsidRDefault="00A22601"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717E7A38"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59954FB9" w14:textId="77777777" w:rsidR="00A94007" w:rsidRDefault="00A94007"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514DB360" w14:textId="77777777" w:rsidR="008E6F6B" w:rsidRDefault="008E6F6B"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p w14:paraId="41BE36E4"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p>
          <w:p w14:paraId="4B2ED59F"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p>
          <w:p w14:paraId="700B3187"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kern w:val="28"/>
                <w:sz w:val="24"/>
                <w:szCs w:val="24"/>
              </w:rPr>
            </w:pPr>
          </w:p>
          <w:p w14:paraId="46A70E7A" w14:textId="7877F942" w:rsidR="002503D9" w:rsidRPr="00A22601"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1645CE1D"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02BB18FF" w14:textId="77777777" w:rsidR="007A7E55"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363DE2FD"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6ADFF634"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515C3050"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66689F74"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3DFB155B"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24FCAC13"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56630AFA"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A9EC619"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11E3261B" w14:textId="0407272B" w:rsidR="002503D9" w:rsidRPr="00A22601"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52398DBC"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8DB8BB"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294A7BC" w14:textId="6E0C6525"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Refatoração</w:t>
            </w:r>
          </w:p>
        </w:tc>
        <w:tc>
          <w:tcPr>
            <w:tcW w:w="2030" w:type="dxa"/>
          </w:tcPr>
          <w:p w14:paraId="493AB175" w14:textId="77777777" w:rsidR="00F93310" w:rsidRPr="00A22601" w:rsidRDefault="007A7E55">
            <w:pPr>
              <w:pStyle w:val="PargrafodaLista"/>
              <w:numPr>
                <w:ilvl w:val="0"/>
                <w:numId w:val="8"/>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2944AA99" w14:textId="77777777" w:rsidR="00EA2090" w:rsidRDefault="00EA2090">
            <w:pPr>
              <w:pStyle w:val="PargrafodaLista"/>
              <w:numPr>
                <w:ilvl w:val="0"/>
                <w:numId w:val="8"/>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3827E801" w14:textId="77777777" w:rsidR="008E6F6B" w:rsidRDefault="008E6F6B">
            <w:pPr>
              <w:pStyle w:val="PargrafodaLista"/>
              <w:numPr>
                <w:ilvl w:val="0"/>
                <w:numId w:val="8"/>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p w14:paraId="5BF3BC99" w14:textId="0CB2D9C8" w:rsidR="002503D9" w:rsidRPr="00A22601" w:rsidRDefault="002503D9">
            <w:pPr>
              <w:pStyle w:val="PargrafodaLista"/>
              <w:numPr>
                <w:ilvl w:val="0"/>
                <w:numId w:val="8"/>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w:t>
            </w:r>
            <w:r>
              <w:rPr>
                <w:rFonts w:eastAsiaTheme="majorEastAsia"/>
                <w:b w:val="0"/>
                <w:bCs/>
                <w:color w:val="auto"/>
                <w:kern w:val="28"/>
              </w:rPr>
              <w:t>1</w:t>
            </w:r>
            <w:r>
              <w:rPr>
                <w:rFonts w:eastAsiaTheme="majorEastAsia"/>
                <w:b w:val="0"/>
                <w:bCs/>
                <w:color w:val="auto"/>
                <w:kern w:val="28"/>
              </w:rPr>
              <w:t>/02/2024</w:t>
            </w:r>
          </w:p>
        </w:tc>
        <w:tc>
          <w:tcPr>
            <w:tcW w:w="1542" w:type="dxa"/>
          </w:tcPr>
          <w:p w14:paraId="2FD7FBF2" w14:textId="77777777" w:rsidR="00F93310" w:rsidRPr="00A22601"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6A99132B" w14:textId="77777777" w:rsidR="00EA2090"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39F2390F" w14:textId="77777777" w:rsidR="008E6F6B" w:rsidRDefault="008E6F6B"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3097299A" w14:textId="1C83B6C3" w:rsidR="002503D9" w:rsidRPr="00A22601" w:rsidRDefault="002503D9"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3223C1A0"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0C7F84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2A45991"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01F4A319" w14:textId="469DFC46"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Verificação de Qualidade</w:t>
            </w:r>
          </w:p>
        </w:tc>
        <w:tc>
          <w:tcPr>
            <w:tcW w:w="2030" w:type="dxa"/>
          </w:tcPr>
          <w:p w14:paraId="2C98307A" w14:textId="77777777" w:rsidR="00F93310" w:rsidRPr="00A22601" w:rsidRDefault="008353AC"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30/11/2023</w:t>
            </w:r>
          </w:p>
          <w:p w14:paraId="3FCFD6CB" w14:textId="77777777" w:rsidR="0061646E" w:rsidRPr="00A22601" w:rsidRDefault="0061646E"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0E57C9ED" w14:textId="77777777" w:rsidR="007A7E55" w:rsidRPr="00A22601" w:rsidRDefault="007A7E55"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50FD8EE2" w14:textId="77777777" w:rsidR="00EA2090" w:rsidRPr="00A22601" w:rsidRDefault="00EA2090"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1FD5B003" w14:textId="77777777" w:rsidR="003C5710" w:rsidRPr="00A22601" w:rsidRDefault="003C5710"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lastRenderedPageBreak/>
              <w:t>19/12/2023</w:t>
            </w:r>
          </w:p>
          <w:p w14:paraId="16EAF2A3" w14:textId="77777777" w:rsidR="00A22601" w:rsidRDefault="00A22601"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4C8C818C" w14:textId="77777777" w:rsidR="00C236B0" w:rsidRDefault="00C236B0"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p w14:paraId="7791EC66" w14:textId="77777777" w:rsidR="00A94007" w:rsidRDefault="00A94007"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10/12/2023</w:t>
            </w:r>
          </w:p>
          <w:p w14:paraId="0F84A091" w14:textId="77777777" w:rsidR="008E6F6B" w:rsidRDefault="008E6F6B"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p w14:paraId="6E10A35B" w14:textId="77777777" w:rsidR="002503D9" w:rsidRDefault="002503D9"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22/01/2024</w:t>
            </w:r>
          </w:p>
          <w:p w14:paraId="0F57BB3E" w14:textId="77777777" w:rsidR="002503D9" w:rsidRDefault="002503D9"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28/01/2024</w:t>
            </w:r>
          </w:p>
          <w:p w14:paraId="33B703A1" w14:textId="77777777" w:rsidR="002503D9" w:rsidRDefault="002503D9"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04/02/2024</w:t>
            </w:r>
          </w:p>
          <w:p w14:paraId="21219C4C" w14:textId="0F13039E" w:rsidR="002503D9" w:rsidRPr="00A22601" w:rsidRDefault="002503D9" w:rsidP="002503D9">
            <w:pPr>
              <w:pStyle w:val="PargrafodaLista"/>
              <w:numPr>
                <w:ilvl w:val="0"/>
                <w:numId w:val="4"/>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12/02/2024</w:t>
            </w:r>
          </w:p>
        </w:tc>
        <w:tc>
          <w:tcPr>
            <w:tcW w:w="1542" w:type="dxa"/>
          </w:tcPr>
          <w:p w14:paraId="25BE0A52" w14:textId="77777777" w:rsidR="00F93310"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lastRenderedPageBreak/>
              <w:t>X</w:t>
            </w:r>
          </w:p>
          <w:p w14:paraId="5DC7A864" w14:textId="77777777" w:rsidR="0061646E"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6D2A90F"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4691399"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9E10C9E" w14:textId="77777777" w:rsidR="003C5710" w:rsidRDefault="003C57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lastRenderedPageBreak/>
              <w:t>X</w:t>
            </w:r>
          </w:p>
          <w:p w14:paraId="35AD5EF4"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07E9D1B2" w14:textId="77777777" w:rsidR="00C236B0"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D95FCFE" w14:textId="77777777" w:rsidR="00A94007" w:rsidRDefault="00A94007"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7CEE79D5" w14:textId="77777777" w:rsidR="008E6F6B" w:rsidRDefault="008E6F6B"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CBDBBC4"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4E141C9E"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41CB863F" w14:textId="77777777" w:rsidR="002503D9"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p w14:paraId="2175DB84" w14:textId="37E9EDA3" w:rsidR="002503D9" w:rsidRPr="00A22601" w:rsidRDefault="002503D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4173218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8D947CC"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9F9FFC"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60CDE47" w14:textId="35E3DF26"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Segurança</w:t>
            </w:r>
          </w:p>
        </w:tc>
        <w:tc>
          <w:tcPr>
            <w:tcW w:w="2030" w:type="dxa"/>
          </w:tcPr>
          <w:p w14:paraId="00653607" w14:textId="77777777" w:rsidR="00F93310" w:rsidRPr="00A22601" w:rsidRDefault="0025034C">
            <w:pPr>
              <w:pStyle w:val="PargrafodaLista"/>
              <w:numPr>
                <w:ilvl w:val="0"/>
                <w:numId w:val="10"/>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6D3AF118" w14:textId="77777777" w:rsidR="00A22601" w:rsidRDefault="00A22601">
            <w:pPr>
              <w:pStyle w:val="PargrafodaLista"/>
              <w:numPr>
                <w:ilvl w:val="0"/>
                <w:numId w:val="10"/>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p w14:paraId="26B81207" w14:textId="376B8F23" w:rsidR="002503D9" w:rsidRPr="00A22601" w:rsidRDefault="002503D9">
            <w:pPr>
              <w:pStyle w:val="PargrafodaLista"/>
              <w:numPr>
                <w:ilvl w:val="0"/>
                <w:numId w:val="10"/>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22/01/2023</w:t>
            </w:r>
          </w:p>
        </w:tc>
        <w:tc>
          <w:tcPr>
            <w:tcW w:w="1542" w:type="dxa"/>
          </w:tcPr>
          <w:p w14:paraId="6CDFE509" w14:textId="77777777" w:rsidR="00F93310" w:rsidRPr="00A22601" w:rsidRDefault="0025034C"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3D87758B" w14:textId="77777777" w:rsidR="00A22601" w:rsidRDefault="00A22601" w:rsidP="00D42F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p w14:paraId="7E984DE9" w14:textId="10B52513" w:rsidR="002503D9" w:rsidRPr="00A22601" w:rsidRDefault="002503D9"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hAnsi="Times New Roman" w:cs="Times New Roman"/>
                <w:b w:val="0"/>
                <w:bCs/>
                <w:color w:val="auto"/>
                <w:kern w:val="28"/>
                <w:sz w:val="24"/>
                <w:szCs w:val="24"/>
              </w:rPr>
              <w:t>X</w:t>
            </w:r>
          </w:p>
        </w:tc>
        <w:tc>
          <w:tcPr>
            <w:tcW w:w="2469" w:type="dxa"/>
          </w:tcPr>
          <w:p w14:paraId="33F1ECC4"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6314DE43"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82953B0"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30C952C0" w14:textId="01F486DB"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Requisitos</w:t>
            </w:r>
          </w:p>
        </w:tc>
        <w:tc>
          <w:tcPr>
            <w:tcW w:w="2030" w:type="dxa"/>
          </w:tcPr>
          <w:p w14:paraId="36785F2D" w14:textId="58312AB4" w:rsidR="00F93310" w:rsidRPr="008E6F6B" w:rsidRDefault="008E6F6B" w:rsidP="008E6F6B">
            <w:pPr>
              <w:pStyle w:val="PargrafodaLista"/>
              <w:numPr>
                <w:ilvl w:val="0"/>
                <w:numId w:val="12"/>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tc>
        <w:tc>
          <w:tcPr>
            <w:tcW w:w="1542" w:type="dxa"/>
          </w:tcPr>
          <w:p w14:paraId="42E80981" w14:textId="71401321" w:rsidR="00F93310" w:rsidRPr="00A22601" w:rsidRDefault="008E6F6B"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5AC170A1"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4A0AB75D"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5A079AE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047C45CE" w14:textId="45A858CC"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Usuário</w:t>
            </w:r>
          </w:p>
        </w:tc>
        <w:tc>
          <w:tcPr>
            <w:tcW w:w="2030" w:type="dxa"/>
          </w:tcPr>
          <w:p w14:paraId="2E8EB286"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33638B7B"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0CEACE7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7008553"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760CAE6"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70CEF412" w14:textId="66636EBC"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Regressão</w:t>
            </w:r>
          </w:p>
        </w:tc>
        <w:tc>
          <w:tcPr>
            <w:tcW w:w="2030" w:type="dxa"/>
          </w:tcPr>
          <w:p w14:paraId="565EA68C" w14:textId="77777777" w:rsidR="00F93310" w:rsidRDefault="007A7E55">
            <w:pPr>
              <w:pStyle w:val="PargrafodaLista"/>
              <w:numPr>
                <w:ilvl w:val="0"/>
                <w:numId w:val="9"/>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4E765A6A" w14:textId="0F47E2DE" w:rsidR="00C236B0" w:rsidRPr="00A22601" w:rsidRDefault="00C236B0">
            <w:pPr>
              <w:pStyle w:val="PargrafodaLista"/>
              <w:numPr>
                <w:ilvl w:val="0"/>
                <w:numId w:val="9"/>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31/12/2023</w:t>
            </w:r>
          </w:p>
        </w:tc>
        <w:tc>
          <w:tcPr>
            <w:tcW w:w="1542" w:type="dxa"/>
          </w:tcPr>
          <w:p w14:paraId="7FA2477B" w14:textId="77777777" w:rsidR="00F93310"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D77625C" w14:textId="0F9D291B" w:rsidR="00C236B0" w:rsidRPr="00A22601" w:rsidRDefault="00C236B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580532B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5A76B73F"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9C5A24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7549951" w14:textId="0F9C2054" w:rsidR="00F93310" w:rsidRPr="00A22601" w:rsidRDefault="00D42F40">
            <w:pPr>
              <w:pStyle w:val="PargrafodaLista"/>
              <w:numPr>
                <w:ilvl w:val="0"/>
                <w:numId w:val="3"/>
              </w:numPr>
              <w:spacing w:line="240" w:lineRule="auto"/>
              <w:rPr>
                <w:rFonts w:eastAsiaTheme="majorEastAsia"/>
                <w:color w:val="auto"/>
                <w:kern w:val="28"/>
              </w:rPr>
            </w:pPr>
            <w:r w:rsidRPr="00A22601">
              <w:rPr>
                <w:rFonts w:eastAsiaTheme="majorEastAsia"/>
                <w:color w:val="auto"/>
                <w:kern w:val="28"/>
              </w:rPr>
              <w:t>Teste de Desempenho</w:t>
            </w:r>
          </w:p>
        </w:tc>
        <w:tc>
          <w:tcPr>
            <w:tcW w:w="2030" w:type="dxa"/>
          </w:tcPr>
          <w:p w14:paraId="038AA85F" w14:textId="138F40C5" w:rsidR="00F93310" w:rsidRPr="008E6F6B" w:rsidRDefault="008E6F6B" w:rsidP="008E6F6B">
            <w:pPr>
              <w:pStyle w:val="PargrafodaLista"/>
              <w:numPr>
                <w:ilvl w:val="0"/>
                <w:numId w:val="11"/>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Pr>
                <w:rFonts w:eastAsiaTheme="majorEastAsia"/>
                <w:b w:val="0"/>
                <w:bCs/>
                <w:color w:val="auto"/>
                <w:kern w:val="28"/>
              </w:rPr>
              <w:t>17/01/2024</w:t>
            </w:r>
          </w:p>
        </w:tc>
        <w:tc>
          <w:tcPr>
            <w:tcW w:w="1542" w:type="dxa"/>
          </w:tcPr>
          <w:p w14:paraId="796A065F" w14:textId="79B48BB2" w:rsidR="00F93310" w:rsidRPr="00A22601" w:rsidRDefault="008E6F6B"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Pr>
                <w:rFonts w:ascii="Times New Roman" w:eastAsiaTheme="majorEastAsia" w:hAnsi="Times New Roman" w:cs="Times New Roman"/>
                <w:b w:val="0"/>
                <w:bCs/>
                <w:color w:val="auto"/>
                <w:kern w:val="28"/>
                <w:sz w:val="24"/>
                <w:szCs w:val="24"/>
              </w:rPr>
              <w:t>X</w:t>
            </w:r>
          </w:p>
        </w:tc>
        <w:tc>
          <w:tcPr>
            <w:tcW w:w="2469" w:type="dxa"/>
          </w:tcPr>
          <w:p w14:paraId="73835DC0"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11B076AE"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bl>
    <w:p w14:paraId="7FC2FC70" w14:textId="77777777" w:rsidR="00765078" w:rsidRDefault="00765078" w:rsidP="00A07583">
      <w:pPr>
        <w:rPr>
          <w:rFonts w:ascii="Times New Roman" w:eastAsiaTheme="majorEastAsia" w:hAnsi="Times New Roman" w:cs="Times New Roman"/>
          <w:color w:val="auto"/>
          <w:kern w:val="28"/>
          <w:szCs w:val="28"/>
        </w:rPr>
      </w:pPr>
    </w:p>
    <w:p w14:paraId="0C27C8AF" w14:textId="77777777" w:rsidR="00765078" w:rsidRDefault="00765078" w:rsidP="00765078">
      <w:pPr>
        <w:rPr>
          <w:rFonts w:ascii="Times New Roman" w:eastAsiaTheme="majorEastAsia" w:hAnsi="Times New Roman" w:cs="Times New Roman"/>
          <w:color w:val="auto"/>
          <w:kern w:val="28"/>
          <w:szCs w:val="28"/>
        </w:rPr>
      </w:pPr>
    </w:p>
    <w:p w14:paraId="3A090EBA" w14:textId="77777777" w:rsidR="00C236B0" w:rsidRDefault="00C236B0" w:rsidP="00765078">
      <w:pPr>
        <w:rPr>
          <w:rFonts w:ascii="Times New Roman" w:eastAsiaTheme="majorEastAsia" w:hAnsi="Times New Roman" w:cs="Times New Roman"/>
          <w:color w:val="auto"/>
          <w:kern w:val="28"/>
          <w:szCs w:val="28"/>
        </w:rPr>
      </w:pPr>
    </w:p>
    <w:p w14:paraId="35CFEC54" w14:textId="77777777" w:rsidR="00C236B0" w:rsidRPr="00765078" w:rsidRDefault="00C236B0" w:rsidP="00765078">
      <w:pPr>
        <w:rPr>
          <w:rFonts w:ascii="Times New Roman" w:eastAsiaTheme="majorEastAsia" w:hAnsi="Times New Roman" w:cs="Times New Roman"/>
          <w:color w:val="auto"/>
          <w:kern w:val="28"/>
          <w:szCs w:val="28"/>
        </w:rPr>
      </w:pPr>
    </w:p>
    <w:p w14:paraId="6D4AABAD" w14:textId="77777777" w:rsidR="00765078" w:rsidRPr="00AB38D9" w:rsidRDefault="00765078" w:rsidP="00765078">
      <w:pPr>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Este laudo foi revisado e aprovado por:</w:t>
      </w:r>
    </w:p>
    <w:p w14:paraId="16D1EA18" w14:textId="77777777" w:rsidR="00765078" w:rsidRPr="00765078" w:rsidRDefault="00765078" w:rsidP="00765078">
      <w:pPr>
        <w:rPr>
          <w:rFonts w:ascii="Times New Roman" w:eastAsiaTheme="majorEastAsia" w:hAnsi="Times New Roman" w:cs="Times New Roman"/>
          <w:color w:val="auto"/>
          <w:kern w:val="28"/>
          <w:szCs w:val="28"/>
        </w:rPr>
      </w:pPr>
    </w:p>
    <w:p w14:paraId="0E0E4AC0" w14:textId="77777777" w:rsidR="00765078" w:rsidRPr="00765078" w:rsidRDefault="00765078" w:rsidP="00765078">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color w:val="auto"/>
          <w:kern w:val="28"/>
          <w:szCs w:val="28"/>
        </w:rPr>
        <w:t>DARLEY LEAL DOS SANTOS,</w:t>
      </w:r>
    </w:p>
    <w:p w14:paraId="7E441E18" w14:textId="77777777" w:rsidR="001F4DAB" w:rsidRDefault="00765078" w:rsidP="00A07583">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b w:val="0"/>
          <w:bCs/>
          <w:color w:val="auto"/>
          <w:kern w:val="28"/>
          <w:szCs w:val="28"/>
        </w:rPr>
        <w:t>Estudante de Engenharia de Software</w:t>
      </w:r>
    </w:p>
    <w:p w14:paraId="271CB470" w14:textId="08EF9772" w:rsidR="00765078" w:rsidRPr="001F4DAB" w:rsidRDefault="00D42F40" w:rsidP="00A07583">
      <w:pPr>
        <w:rPr>
          <w:rFonts w:ascii="Times New Roman" w:eastAsiaTheme="majorEastAsia" w:hAnsi="Times New Roman" w:cs="Times New Roman"/>
          <w:b w:val="0"/>
          <w:bCs/>
          <w:color w:val="auto"/>
          <w:kern w:val="28"/>
          <w:szCs w:val="28"/>
        </w:rPr>
      </w:pP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69504" behindDoc="0" locked="0" layoutInCell="1" allowOverlap="1" wp14:anchorId="15862CC5" wp14:editId="26919B83">
                <wp:simplePos x="0" y="0"/>
                <wp:positionH relativeFrom="column">
                  <wp:posOffset>-100965</wp:posOffset>
                </wp:positionH>
                <wp:positionV relativeFrom="paragraph">
                  <wp:posOffset>-158750</wp:posOffset>
                </wp:positionV>
                <wp:extent cx="2148990" cy="950825"/>
                <wp:effectExtent l="38100" t="38100" r="22860" b="40005"/>
                <wp:wrapNone/>
                <wp:docPr id="1298070299" name="Tinta 55"/>
                <wp:cNvGraphicFramePr/>
                <a:graphic xmlns:a="http://schemas.openxmlformats.org/drawingml/2006/main">
                  <a:graphicData uri="http://schemas.microsoft.com/office/word/2010/wordprocessingInk">
                    <w14:contentPart bwMode="auto" r:id="rId14">
                      <w14:nvContentPartPr>
                        <w14:cNvContentPartPr/>
                      </w14:nvContentPartPr>
                      <w14:xfrm>
                        <a:off x="0" y="0"/>
                        <a:ext cx="2148990" cy="950825"/>
                      </w14:xfrm>
                    </w14:contentPart>
                  </a:graphicData>
                </a:graphic>
              </wp:anchor>
            </w:drawing>
          </mc:Choice>
          <mc:Fallback>
            <w:pict>
              <v:shapetype w14:anchorId="3B20E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5" o:spid="_x0000_s1026" type="#_x0000_t75" style="position:absolute;margin-left:-8.45pt;margin-top:-13pt;width:170.2pt;height:7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">
                <v:imagedata r:id="rId15" o:title=""/>
              </v:shape>
            </w:pict>
          </mc:Fallback>
        </mc:AlternateContent>
      </w: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70528" behindDoc="0" locked="0" layoutInCell="1" allowOverlap="1" wp14:anchorId="495B2D8F" wp14:editId="3B07AD35">
                <wp:simplePos x="0" y="0"/>
                <wp:positionH relativeFrom="column">
                  <wp:posOffset>-100965</wp:posOffset>
                </wp:positionH>
                <wp:positionV relativeFrom="paragraph">
                  <wp:posOffset>-120650</wp:posOffset>
                </wp:positionV>
                <wp:extent cx="1492750" cy="912725"/>
                <wp:effectExtent l="38100" t="38100" r="50800" b="40005"/>
                <wp:wrapNone/>
                <wp:docPr id="1540342408" name="Tinta 56"/>
                <wp:cNvGraphicFramePr/>
                <a:graphic xmlns:a="http://schemas.openxmlformats.org/drawingml/2006/main">
                  <a:graphicData uri="http://schemas.microsoft.com/office/word/2010/wordprocessingInk">
                    <w14:contentPart bwMode="auto" r:id="rId16">
                      <w14:nvContentPartPr>
                        <w14:cNvContentPartPr/>
                      </w14:nvContentPartPr>
                      <w14:xfrm>
                        <a:off x="0" y="0"/>
                        <a:ext cx="1492750" cy="912725"/>
                      </w14:xfrm>
                    </w14:contentPart>
                  </a:graphicData>
                </a:graphic>
              </wp:anchor>
            </w:drawing>
          </mc:Choice>
          <mc:Fallback>
            <w:pict>
              <v:shape w14:anchorId="60DA9E49" id="Tinta 56" o:spid="_x0000_s1026" type="#_x0000_t75" style="position:absolute;margin-left:-8.45pt;margin-top:-10pt;width:118.55pt;height:7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">
                <v:imagedata r:id="rId17" o:title=""/>
              </v:shape>
            </w:pict>
          </mc:Fallback>
        </mc:AlternateContent>
      </w:r>
      <w:r w:rsidR="001F4DAB">
        <w:rPr>
          <w:rFonts w:ascii="Times New Roman" w:eastAsiaTheme="majorEastAsia" w:hAnsi="Times New Roman" w:cs="Times New Roman"/>
          <w:i/>
          <w:iCs/>
          <w:color w:val="auto"/>
          <w:kern w:val="28"/>
          <w:sz w:val="24"/>
          <w:szCs w:val="24"/>
          <w:u w:val="single"/>
        </w:rPr>
        <w:t>___________________________________</w:t>
      </w:r>
    </w:p>
    <w:sectPr w:rsidR="00765078" w:rsidRPr="001F4DAB" w:rsidSect="00D30E17">
      <w:footerReference w:type="default" r:id="rId18"/>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B8E44" w14:textId="77777777" w:rsidR="00D30E17" w:rsidRDefault="00D30E17">
      <w:r>
        <w:separator/>
      </w:r>
    </w:p>
    <w:p w14:paraId="270D81AC" w14:textId="77777777" w:rsidR="00D30E17" w:rsidRDefault="00D30E17"/>
  </w:endnote>
  <w:endnote w:type="continuationSeparator" w:id="0">
    <w:p w14:paraId="1470CE0F" w14:textId="77777777" w:rsidR="00D30E17" w:rsidRDefault="00D30E17">
      <w:r>
        <w:continuationSeparator/>
      </w:r>
    </w:p>
    <w:p w14:paraId="469DE2C6" w14:textId="77777777" w:rsidR="00D30E17" w:rsidRDefault="00D30E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15376"/>
      <w:docPartObj>
        <w:docPartGallery w:val="Page Numbers (Bottom of Page)"/>
        <w:docPartUnique/>
      </w:docPartObj>
    </w:sdtPr>
    <w:sdtContent>
      <w:p w14:paraId="33175DFD" w14:textId="6071DC14" w:rsidR="007716BD" w:rsidRDefault="007716BD">
        <w:pPr>
          <w:pStyle w:val="Rodap"/>
          <w:jc w:val="right"/>
        </w:pPr>
        <w:r>
          <w:fldChar w:fldCharType="begin"/>
        </w:r>
        <w:r>
          <w:instrText>PAGE   \* MERGEFORMAT</w:instrText>
        </w:r>
        <w:r>
          <w:fldChar w:fldCharType="separate"/>
        </w:r>
        <w:r>
          <w:t>2</w:t>
        </w:r>
        <w:r>
          <w:fldChar w:fldCharType="end"/>
        </w:r>
      </w:p>
    </w:sdtContent>
  </w:sdt>
  <w:p w14:paraId="5AF38563" w14:textId="77777777" w:rsidR="00DF027C" w:rsidRPr="004F0028" w:rsidRDefault="00DF02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E37AF" w14:textId="77777777" w:rsidR="00D30E17" w:rsidRDefault="00D30E17">
      <w:r>
        <w:separator/>
      </w:r>
    </w:p>
    <w:p w14:paraId="516B170C" w14:textId="77777777" w:rsidR="00D30E17" w:rsidRDefault="00D30E17"/>
  </w:footnote>
  <w:footnote w:type="continuationSeparator" w:id="0">
    <w:p w14:paraId="44CF9408" w14:textId="77777777" w:rsidR="00D30E17" w:rsidRDefault="00D30E17">
      <w:r>
        <w:continuationSeparator/>
      </w:r>
    </w:p>
    <w:p w14:paraId="6A6ED490" w14:textId="77777777" w:rsidR="00D30E17" w:rsidRDefault="00D30E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0D26"/>
    <w:multiLevelType w:val="hybridMultilevel"/>
    <w:tmpl w:val="F648C0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B90598"/>
    <w:multiLevelType w:val="hybridMultilevel"/>
    <w:tmpl w:val="7CB8FA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B929FF"/>
    <w:multiLevelType w:val="hybridMultilevel"/>
    <w:tmpl w:val="0008AAC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2955B6"/>
    <w:multiLevelType w:val="hybridMultilevel"/>
    <w:tmpl w:val="AF1AF4F8"/>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631C12"/>
    <w:multiLevelType w:val="hybridMultilevel"/>
    <w:tmpl w:val="02F848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17452C"/>
    <w:multiLevelType w:val="hybridMultilevel"/>
    <w:tmpl w:val="9A5C64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C15DA5"/>
    <w:multiLevelType w:val="hybridMultilevel"/>
    <w:tmpl w:val="898408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A9E4F05"/>
    <w:multiLevelType w:val="hybridMultilevel"/>
    <w:tmpl w:val="04E87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E9E226E"/>
    <w:multiLevelType w:val="hybridMultilevel"/>
    <w:tmpl w:val="50B47ED2"/>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5A75B4"/>
    <w:multiLevelType w:val="hybridMultilevel"/>
    <w:tmpl w:val="3314CC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94347AF"/>
    <w:multiLevelType w:val="hybridMultilevel"/>
    <w:tmpl w:val="DA06B7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D81646"/>
    <w:multiLevelType w:val="hybridMultilevel"/>
    <w:tmpl w:val="02024C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10653147">
    <w:abstractNumId w:val="10"/>
  </w:num>
  <w:num w:numId="2" w16cid:durableId="38238961">
    <w:abstractNumId w:val="5"/>
  </w:num>
  <w:num w:numId="3" w16cid:durableId="149716386">
    <w:abstractNumId w:val="0"/>
  </w:num>
  <w:num w:numId="4" w16cid:durableId="1994606211">
    <w:abstractNumId w:val="3"/>
  </w:num>
  <w:num w:numId="5" w16cid:durableId="1694721590">
    <w:abstractNumId w:val="2"/>
  </w:num>
  <w:num w:numId="6" w16cid:durableId="369766590">
    <w:abstractNumId w:val="8"/>
  </w:num>
  <w:num w:numId="7" w16cid:durableId="71239256">
    <w:abstractNumId w:val="4"/>
  </w:num>
  <w:num w:numId="8" w16cid:durableId="1953587349">
    <w:abstractNumId w:val="11"/>
  </w:num>
  <w:num w:numId="9" w16cid:durableId="1481658076">
    <w:abstractNumId w:val="7"/>
  </w:num>
  <w:num w:numId="10" w16cid:durableId="2072800441">
    <w:abstractNumId w:val="6"/>
  </w:num>
  <w:num w:numId="11" w16cid:durableId="1650208265">
    <w:abstractNumId w:val="1"/>
  </w:num>
  <w:num w:numId="12" w16cid:durableId="2224624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30A9"/>
    <w:rsid w:val="0002482E"/>
    <w:rsid w:val="0002738A"/>
    <w:rsid w:val="000348EB"/>
    <w:rsid w:val="00042F70"/>
    <w:rsid w:val="00045388"/>
    <w:rsid w:val="00050324"/>
    <w:rsid w:val="000607A5"/>
    <w:rsid w:val="00063393"/>
    <w:rsid w:val="0006435C"/>
    <w:rsid w:val="0008293F"/>
    <w:rsid w:val="00084E2A"/>
    <w:rsid w:val="000A0150"/>
    <w:rsid w:val="000A27F7"/>
    <w:rsid w:val="000B6C79"/>
    <w:rsid w:val="000D0004"/>
    <w:rsid w:val="000D51B1"/>
    <w:rsid w:val="000E5B88"/>
    <w:rsid w:val="000E63C9"/>
    <w:rsid w:val="000F2644"/>
    <w:rsid w:val="00104EEB"/>
    <w:rsid w:val="00115C3A"/>
    <w:rsid w:val="00117718"/>
    <w:rsid w:val="00130E9D"/>
    <w:rsid w:val="00150A6D"/>
    <w:rsid w:val="00151F90"/>
    <w:rsid w:val="001546F8"/>
    <w:rsid w:val="00167502"/>
    <w:rsid w:val="001771CD"/>
    <w:rsid w:val="00185B35"/>
    <w:rsid w:val="001906AB"/>
    <w:rsid w:val="00190AC3"/>
    <w:rsid w:val="001921A0"/>
    <w:rsid w:val="001963EA"/>
    <w:rsid w:val="001A488B"/>
    <w:rsid w:val="001B11B5"/>
    <w:rsid w:val="001D67A6"/>
    <w:rsid w:val="001E4BFB"/>
    <w:rsid w:val="001E6D4C"/>
    <w:rsid w:val="001F2BC8"/>
    <w:rsid w:val="001F2CDD"/>
    <w:rsid w:val="001F41A9"/>
    <w:rsid w:val="001F4DAB"/>
    <w:rsid w:val="001F541C"/>
    <w:rsid w:val="001F5EF9"/>
    <w:rsid w:val="001F5F6B"/>
    <w:rsid w:val="0021370E"/>
    <w:rsid w:val="00213F96"/>
    <w:rsid w:val="002162EA"/>
    <w:rsid w:val="00217C55"/>
    <w:rsid w:val="0022099F"/>
    <w:rsid w:val="00221D04"/>
    <w:rsid w:val="00222BF4"/>
    <w:rsid w:val="00231E50"/>
    <w:rsid w:val="00243EBC"/>
    <w:rsid w:val="00245620"/>
    <w:rsid w:val="00246A35"/>
    <w:rsid w:val="00246E6C"/>
    <w:rsid w:val="0025034C"/>
    <w:rsid w:val="002503D9"/>
    <w:rsid w:val="0026080E"/>
    <w:rsid w:val="00271D47"/>
    <w:rsid w:val="002760BB"/>
    <w:rsid w:val="00284348"/>
    <w:rsid w:val="002853FF"/>
    <w:rsid w:val="002C014D"/>
    <w:rsid w:val="002C0C12"/>
    <w:rsid w:val="002D01F3"/>
    <w:rsid w:val="002E098C"/>
    <w:rsid w:val="002F36FC"/>
    <w:rsid w:val="002F51F5"/>
    <w:rsid w:val="0030050D"/>
    <w:rsid w:val="00305B9C"/>
    <w:rsid w:val="00306470"/>
    <w:rsid w:val="00307B5F"/>
    <w:rsid w:val="00312137"/>
    <w:rsid w:val="0032407C"/>
    <w:rsid w:val="00330359"/>
    <w:rsid w:val="00332E06"/>
    <w:rsid w:val="0033762F"/>
    <w:rsid w:val="0034348E"/>
    <w:rsid w:val="00347622"/>
    <w:rsid w:val="00360494"/>
    <w:rsid w:val="0036445D"/>
    <w:rsid w:val="00366C7E"/>
    <w:rsid w:val="00370A46"/>
    <w:rsid w:val="0037254E"/>
    <w:rsid w:val="00381DD4"/>
    <w:rsid w:val="00384EA3"/>
    <w:rsid w:val="00387121"/>
    <w:rsid w:val="003874BE"/>
    <w:rsid w:val="003A3961"/>
    <w:rsid w:val="003A39A1"/>
    <w:rsid w:val="003B197E"/>
    <w:rsid w:val="003C2191"/>
    <w:rsid w:val="003C5710"/>
    <w:rsid w:val="003C6F72"/>
    <w:rsid w:val="003D1869"/>
    <w:rsid w:val="003D3863"/>
    <w:rsid w:val="003E2366"/>
    <w:rsid w:val="003E6577"/>
    <w:rsid w:val="00401D2A"/>
    <w:rsid w:val="0040678B"/>
    <w:rsid w:val="00410211"/>
    <w:rsid w:val="004110DE"/>
    <w:rsid w:val="00432669"/>
    <w:rsid w:val="00437D17"/>
    <w:rsid w:val="0044085A"/>
    <w:rsid w:val="004431E0"/>
    <w:rsid w:val="004534FD"/>
    <w:rsid w:val="00461709"/>
    <w:rsid w:val="00470BEA"/>
    <w:rsid w:val="0047291D"/>
    <w:rsid w:val="00490AE9"/>
    <w:rsid w:val="004A310B"/>
    <w:rsid w:val="004B21A5"/>
    <w:rsid w:val="004D5EEA"/>
    <w:rsid w:val="004D62A3"/>
    <w:rsid w:val="004E2698"/>
    <w:rsid w:val="004E56AF"/>
    <w:rsid w:val="004E6E6C"/>
    <w:rsid w:val="004F0028"/>
    <w:rsid w:val="005037F0"/>
    <w:rsid w:val="00504DD5"/>
    <w:rsid w:val="00506A10"/>
    <w:rsid w:val="00516A86"/>
    <w:rsid w:val="00516B64"/>
    <w:rsid w:val="00525544"/>
    <w:rsid w:val="005275F6"/>
    <w:rsid w:val="005413CE"/>
    <w:rsid w:val="00554669"/>
    <w:rsid w:val="00556852"/>
    <w:rsid w:val="005704AB"/>
    <w:rsid w:val="0057159D"/>
    <w:rsid w:val="00572102"/>
    <w:rsid w:val="0059269E"/>
    <w:rsid w:val="00595B2F"/>
    <w:rsid w:val="00596DFE"/>
    <w:rsid w:val="005A329A"/>
    <w:rsid w:val="005A4796"/>
    <w:rsid w:val="005B3CA1"/>
    <w:rsid w:val="005B4AE6"/>
    <w:rsid w:val="005B6A21"/>
    <w:rsid w:val="005C05A9"/>
    <w:rsid w:val="005C4308"/>
    <w:rsid w:val="005C5967"/>
    <w:rsid w:val="005C6745"/>
    <w:rsid w:val="005D0FB9"/>
    <w:rsid w:val="005E1C3B"/>
    <w:rsid w:val="005E3250"/>
    <w:rsid w:val="005E70CF"/>
    <w:rsid w:val="005F1BB0"/>
    <w:rsid w:val="00601296"/>
    <w:rsid w:val="0060248C"/>
    <w:rsid w:val="00605F02"/>
    <w:rsid w:val="00615B5E"/>
    <w:rsid w:val="0061646E"/>
    <w:rsid w:val="00617D59"/>
    <w:rsid w:val="00624DD1"/>
    <w:rsid w:val="0063162C"/>
    <w:rsid w:val="006444E9"/>
    <w:rsid w:val="006558E1"/>
    <w:rsid w:val="00656C4D"/>
    <w:rsid w:val="00670D90"/>
    <w:rsid w:val="00674EBE"/>
    <w:rsid w:val="006965DF"/>
    <w:rsid w:val="00696E3B"/>
    <w:rsid w:val="00697104"/>
    <w:rsid w:val="006D46F8"/>
    <w:rsid w:val="006D6DFE"/>
    <w:rsid w:val="006E5716"/>
    <w:rsid w:val="00701D28"/>
    <w:rsid w:val="00706A03"/>
    <w:rsid w:val="0071167A"/>
    <w:rsid w:val="00711E18"/>
    <w:rsid w:val="00717288"/>
    <w:rsid w:val="007302B3"/>
    <w:rsid w:val="00730733"/>
    <w:rsid w:val="00730E3A"/>
    <w:rsid w:val="007322CB"/>
    <w:rsid w:val="00736AAF"/>
    <w:rsid w:val="007415C7"/>
    <w:rsid w:val="00755905"/>
    <w:rsid w:val="00760932"/>
    <w:rsid w:val="007609D9"/>
    <w:rsid w:val="00765078"/>
    <w:rsid w:val="00765B2A"/>
    <w:rsid w:val="00765E36"/>
    <w:rsid w:val="00770F11"/>
    <w:rsid w:val="007716BD"/>
    <w:rsid w:val="00776EEA"/>
    <w:rsid w:val="00783A34"/>
    <w:rsid w:val="0078551C"/>
    <w:rsid w:val="007A1D79"/>
    <w:rsid w:val="007A4F64"/>
    <w:rsid w:val="007A7E55"/>
    <w:rsid w:val="007B1EB4"/>
    <w:rsid w:val="007B201A"/>
    <w:rsid w:val="007C061C"/>
    <w:rsid w:val="007C2F32"/>
    <w:rsid w:val="007C4F62"/>
    <w:rsid w:val="007C6B52"/>
    <w:rsid w:val="007D0CE5"/>
    <w:rsid w:val="007D16C5"/>
    <w:rsid w:val="007D2788"/>
    <w:rsid w:val="007D2CAB"/>
    <w:rsid w:val="007D2E9F"/>
    <w:rsid w:val="007D5AE8"/>
    <w:rsid w:val="007E0419"/>
    <w:rsid w:val="007E08F8"/>
    <w:rsid w:val="00810888"/>
    <w:rsid w:val="00816155"/>
    <w:rsid w:val="00817F8F"/>
    <w:rsid w:val="008214DB"/>
    <w:rsid w:val="008307EB"/>
    <w:rsid w:val="00834C80"/>
    <w:rsid w:val="008353AC"/>
    <w:rsid w:val="008354A1"/>
    <w:rsid w:val="00842D91"/>
    <w:rsid w:val="00851E3F"/>
    <w:rsid w:val="00855544"/>
    <w:rsid w:val="00862FE4"/>
    <w:rsid w:val="0086389A"/>
    <w:rsid w:val="00871531"/>
    <w:rsid w:val="0087605E"/>
    <w:rsid w:val="00884F42"/>
    <w:rsid w:val="00885DE8"/>
    <w:rsid w:val="0089090E"/>
    <w:rsid w:val="008A3B60"/>
    <w:rsid w:val="008B1FEE"/>
    <w:rsid w:val="008B59B3"/>
    <w:rsid w:val="008B6425"/>
    <w:rsid w:val="008C3707"/>
    <w:rsid w:val="008D033F"/>
    <w:rsid w:val="008D56FA"/>
    <w:rsid w:val="008E6F6B"/>
    <w:rsid w:val="00903C32"/>
    <w:rsid w:val="00911343"/>
    <w:rsid w:val="00913C5C"/>
    <w:rsid w:val="00916B16"/>
    <w:rsid w:val="009173B9"/>
    <w:rsid w:val="0093335D"/>
    <w:rsid w:val="0093421F"/>
    <w:rsid w:val="0093613E"/>
    <w:rsid w:val="00937E03"/>
    <w:rsid w:val="00943026"/>
    <w:rsid w:val="009434A9"/>
    <w:rsid w:val="00944D92"/>
    <w:rsid w:val="00960CD7"/>
    <w:rsid w:val="009645DD"/>
    <w:rsid w:val="0096614E"/>
    <w:rsid w:val="009666A2"/>
    <w:rsid w:val="00966B81"/>
    <w:rsid w:val="009675CD"/>
    <w:rsid w:val="00971FCA"/>
    <w:rsid w:val="00987EEC"/>
    <w:rsid w:val="009A549B"/>
    <w:rsid w:val="009A5A90"/>
    <w:rsid w:val="009B2DF3"/>
    <w:rsid w:val="009B4AAE"/>
    <w:rsid w:val="009C7720"/>
    <w:rsid w:val="009D02EE"/>
    <w:rsid w:val="009D5890"/>
    <w:rsid w:val="009E24EC"/>
    <w:rsid w:val="009E6FAE"/>
    <w:rsid w:val="00A07583"/>
    <w:rsid w:val="00A22601"/>
    <w:rsid w:val="00A23AFA"/>
    <w:rsid w:val="00A25DCC"/>
    <w:rsid w:val="00A31B3E"/>
    <w:rsid w:val="00A40570"/>
    <w:rsid w:val="00A46746"/>
    <w:rsid w:val="00A532F3"/>
    <w:rsid w:val="00A65424"/>
    <w:rsid w:val="00A72CD3"/>
    <w:rsid w:val="00A77635"/>
    <w:rsid w:val="00A8489E"/>
    <w:rsid w:val="00A92D0B"/>
    <w:rsid w:val="00A94007"/>
    <w:rsid w:val="00AB02A7"/>
    <w:rsid w:val="00AB38D9"/>
    <w:rsid w:val="00AB6544"/>
    <w:rsid w:val="00AC29F3"/>
    <w:rsid w:val="00AC703E"/>
    <w:rsid w:val="00AC7C40"/>
    <w:rsid w:val="00AD0344"/>
    <w:rsid w:val="00AD6EC1"/>
    <w:rsid w:val="00AF1328"/>
    <w:rsid w:val="00AF1ACB"/>
    <w:rsid w:val="00B035AA"/>
    <w:rsid w:val="00B06F52"/>
    <w:rsid w:val="00B13349"/>
    <w:rsid w:val="00B21ED9"/>
    <w:rsid w:val="00B231E5"/>
    <w:rsid w:val="00B23F53"/>
    <w:rsid w:val="00B32C0A"/>
    <w:rsid w:val="00B34D76"/>
    <w:rsid w:val="00B45258"/>
    <w:rsid w:val="00B45939"/>
    <w:rsid w:val="00B552C6"/>
    <w:rsid w:val="00B56664"/>
    <w:rsid w:val="00B63508"/>
    <w:rsid w:val="00B66484"/>
    <w:rsid w:val="00B77C76"/>
    <w:rsid w:val="00B80083"/>
    <w:rsid w:val="00B852B3"/>
    <w:rsid w:val="00B93659"/>
    <w:rsid w:val="00BB013D"/>
    <w:rsid w:val="00BB05BD"/>
    <w:rsid w:val="00BC0A7C"/>
    <w:rsid w:val="00BE0A8D"/>
    <w:rsid w:val="00BE4680"/>
    <w:rsid w:val="00BF1106"/>
    <w:rsid w:val="00BF3106"/>
    <w:rsid w:val="00C009B8"/>
    <w:rsid w:val="00C01968"/>
    <w:rsid w:val="00C02B87"/>
    <w:rsid w:val="00C0438B"/>
    <w:rsid w:val="00C1078A"/>
    <w:rsid w:val="00C236B0"/>
    <w:rsid w:val="00C23777"/>
    <w:rsid w:val="00C2435E"/>
    <w:rsid w:val="00C32F3A"/>
    <w:rsid w:val="00C4074A"/>
    <w:rsid w:val="00C4086D"/>
    <w:rsid w:val="00C41EB8"/>
    <w:rsid w:val="00C53D56"/>
    <w:rsid w:val="00C60523"/>
    <w:rsid w:val="00C76F5D"/>
    <w:rsid w:val="00C911CD"/>
    <w:rsid w:val="00C91720"/>
    <w:rsid w:val="00CA1896"/>
    <w:rsid w:val="00CB43A9"/>
    <w:rsid w:val="00CB4EFD"/>
    <w:rsid w:val="00CB5B28"/>
    <w:rsid w:val="00CD26D5"/>
    <w:rsid w:val="00CD3D4D"/>
    <w:rsid w:val="00CE3A69"/>
    <w:rsid w:val="00CE5CD7"/>
    <w:rsid w:val="00CE7BBB"/>
    <w:rsid w:val="00CF199E"/>
    <w:rsid w:val="00CF5371"/>
    <w:rsid w:val="00D0323A"/>
    <w:rsid w:val="00D0559F"/>
    <w:rsid w:val="00D077E9"/>
    <w:rsid w:val="00D101BF"/>
    <w:rsid w:val="00D11C83"/>
    <w:rsid w:val="00D14AD7"/>
    <w:rsid w:val="00D2426C"/>
    <w:rsid w:val="00D254B0"/>
    <w:rsid w:val="00D26DE7"/>
    <w:rsid w:val="00D30E17"/>
    <w:rsid w:val="00D33758"/>
    <w:rsid w:val="00D37269"/>
    <w:rsid w:val="00D42CB7"/>
    <w:rsid w:val="00D42F40"/>
    <w:rsid w:val="00D5413D"/>
    <w:rsid w:val="00D570A9"/>
    <w:rsid w:val="00D600E7"/>
    <w:rsid w:val="00D67B38"/>
    <w:rsid w:val="00D70D02"/>
    <w:rsid w:val="00D73CDD"/>
    <w:rsid w:val="00D770C7"/>
    <w:rsid w:val="00D83994"/>
    <w:rsid w:val="00D86945"/>
    <w:rsid w:val="00D90290"/>
    <w:rsid w:val="00D92E52"/>
    <w:rsid w:val="00D9611B"/>
    <w:rsid w:val="00DA151F"/>
    <w:rsid w:val="00DA26DA"/>
    <w:rsid w:val="00DA4E4C"/>
    <w:rsid w:val="00DA6D57"/>
    <w:rsid w:val="00DB2B31"/>
    <w:rsid w:val="00DB7F29"/>
    <w:rsid w:val="00DC35F5"/>
    <w:rsid w:val="00DD152F"/>
    <w:rsid w:val="00DD190C"/>
    <w:rsid w:val="00DE213F"/>
    <w:rsid w:val="00DF00A2"/>
    <w:rsid w:val="00DF027C"/>
    <w:rsid w:val="00E00933"/>
    <w:rsid w:val="00E00A32"/>
    <w:rsid w:val="00E105D8"/>
    <w:rsid w:val="00E22ACD"/>
    <w:rsid w:val="00E23EF2"/>
    <w:rsid w:val="00E25E93"/>
    <w:rsid w:val="00E27DA4"/>
    <w:rsid w:val="00E32D03"/>
    <w:rsid w:val="00E35463"/>
    <w:rsid w:val="00E41660"/>
    <w:rsid w:val="00E447DD"/>
    <w:rsid w:val="00E454B6"/>
    <w:rsid w:val="00E51FE3"/>
    <w:rsid w:val="00E563FB"/>
    <w:rsid w:val="00E620B0"/>
    <w:rsid w:val="00E81B40"/>
    <w:rsid w:val="00E8564C"/>
    <w:rsid w:val="00E8790A"/>
    <w:rsid w:val="00EA0BC0"/>
    <w:rsid w:val="00EA1EF1"/>
    <w:rsid w:val="00EA2090"/>
    <w:rsid w:val="00EB759B"/>
    <w:rsid w:val="00EC46FA"/>
    <w:rsid w:val="00ED45E8"/>
    <w:rsid w:val="00ED5634"/>
    <w:rsid w:val="00EE2207"/>
    <w:rsid w:val="00EF555B"/>
    <w:rsid w:val="00F027BB"/>
    <w:rsid w:val="00F11544"/>
    <w:rsid w:val="00F11DCF"/>
    <w:rsid w:val="00F162EA"/>
    <w:rsid w:val="00F235A8"/>
    <w:rsid w:val="00F334A9"/>
    <w:rsid w:val="00F52D27"/>
    <w:rsid w:val="00F56293"/>
    <w:rsid w:val="00F56410"/>
    <w:rsid w:val="00F62E2C"/>
    <w:rsid w:val="00F71610"/>
    <w:rsid w:val="00F76D6E"/>
    <w:rsid w:val="00F83527"/>
    <w:rsid w:val="00F93310"/>
    <w:rsid w:val="00FA01F7"/>
    <w:rsid w:val="00FA11A1"/>
    <w:rsid w:val="00FC6054"/>
    <w:rsid w:val="00FD015D"/>
    <w:rsid w:val="00FD583F"/>
    <w:rsid w:val="00FD7488"/>
    <w:rsid w:val="00FE2642"/>
    <w:rsid w:val="00FF16B4"/>
    <w:rsid w:val="00FF4A6E"/>
    <w:rsid w:val="00FF786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6945"/>
    <w:pPr>
      <w:spacing w:after="0"/>
    </w:pPr>
    <w:rPr>
      <w:rFonts w:eastAsiaTheme="minorEastAsia"/>
      <w:b/>
      <w:color w:val="082A75" w:themeColor="text2"/>
      <w:sz w:val="28"/>
      <w:szCs w:val="22"/>
      <w:lang w:val="pt-BR"/>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eastAsia="pt-BR"/>
    </w:rPr>
  </w:style>
  <w:style w:type="paragraph" w:styleId="Sumrio1">
    <w:name w:val="toc 1"/>
    <w:basedOn w:val="Normal"/>
    <w:next w:val="Normal"/>
    <w:autoRedefine/>
    <w:uiPriority w:val="39"/>
    <w:unhideWhenUsed/>
    <w:rsid w:val="00CE7BBB"/>
    <w:pPr>
      <w:spacing w:before="120" w:after="120"/>
    </w:pPr>
    <w:rPr>
      <w:rFonts w:cstheme="minorHAnsi"/>
      <w:bCs/>
      <w:caps/>
      <w:sz w:val="20"/>
      <w:szCs w:val="20"/>
    </w:r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ind w:left="280"/>
    </w:pPr>
    <w:rPr>
      <w:rFonts w:cstheme="minorHAnsi"/>
      <w:b w:val="0"/>
      <w:smallCaps/>
      <w:sz w:val="20"/>
      <w:szCs w:val="20"/>
    </w:r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2">
    <w:name w:val="Plain Table 2"/>
    <w:basedOn w:val="Tabelanormal"/>
    <w:uiPriority w:val="42"/>
    <w:rsid w:val="00911343"/>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SimplesTabela3">
    <w:name w:val="Plain Table 3"/>
    <w:basedOn w:val="Tabelanormal"/>
    <w:uiPriority w:val="43"/>
    <w:rsid w:val="00911343"/>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24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7Colorida-nfase1">
    <w:name w:val="Grid Table 7 Colorful Accent 1"/>
    <w:basedOn w:val="Tabelanormal"/>
    <w:uiPriority w:val="52"/>
    <w:rsid w:val="00596DFE"/>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TabeladeLista6Colorida-nfase5">
    <w:name w:val="List Table 6 Colorful Accent 5"/>
    <w:basedOn w:val="Tabelanormal"/>
    <w:uiPriority w:val="51"/>
    <w:rsid w:val="00DA151F"/>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Lista7Colorida">
    <w:name w:val="List Table 7 Colorful"/>
    <w:basedOn w:val="Tabelanormal"/>
    <w:uiPriority w:val="52"/>
    <w:rsid w:val="00DA151F"/>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6Colorida-nfase3">
    <w:name w:val="List Table 6 Colorful Accent 3"/>
    <w:basedOn w:val="Tabelanormal"/>
    <w:uiPriority w:val="51"/>
    <w:rsid w:val="00DA151F"/>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TabeladeGrade5Escura-nfase6">
    <w:name w:val="Grid Table 5 Dark Accent 6"/>
    <w:basedOn w:val="Tabelanormal"/>
    <w:uiPriority w:val="50"/>
    <w:rsid w:val="00706A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TabeladeLista4-nfase6">
    <w:name w:val="List Table 4 Accent 6"/>
    <w:basedOn w:val="Tabelanormal"/>
    <w:uiPriority w:val="49"/>
    <w:rsid w:val="00706A03"/>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paragraph" w:styleId="Textodenotaderodap">
    <w:name w:val="footnote text"/>
    <w:basedOn w:val="Normal"/>
    <w:link w:val="TextodenotaderodapChar"/>
    <w:uiPriority w:val="99"/>
    <w:semiHidden/>
    <w:unhideWhenUsed/>
    <w:rsid w:val="0076093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60932"/>
    <w:rPr>
      <w:rFonts w:eastAsiaTheme="minorEastAsia"/>
      <w:b/>
      <w:color w:val="082A75" w:themeColor="text2"/>
      <w:sz w:val="20"/>
      <w:szCs w:val="20"/>
    </w:rPr>
  </w:style>
  <w:style w:type="character" w:styleId="Refdenotaderodap">
    <w:name w:val="footnote reference"/>
    <w:basedOn w:val="Fontepargpadro"/>
    <w:uiPriority w:val="99"/>
    <w:semiHidden/>
    <w:unhideWhenUsed/>
    <w:rsid w:val="00760932"/>
    <w:rPr>
      <w:vertAlign w:val="superscript"/>
    </w:rPr>
  </w:style>
  <w:style w:type="table" w:styleId="TabeladeGrade6Colorida-nfase5">
    <w:name w:val="Grid Table 6 Colorful Accent 5"/>
    <w:basedOn w:val="Tabelanormal"/>
    <w:uiPriority w:val="51"/>
    <w:rsid w:val="00231E50"/>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Grade4-nfase6">
    <w:name w:val="Grid Table 4 Accent 6"/>
    <w:basedOn w:val="Tabelanormal"/>
    <w:uiPriority w:val="49"/>
    <w:rsid w:val="005B6A2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adeLista3-nfase5">
    <w:name w:val="List Table 3 Accent 5"/>
    <w:basedOn w:val="Tabelanormal"/>
    <w:uiPriority w:val="48"/>
    <w:rsid w:val="00B21ED9"/>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character" w:styleId="Forte">
    <w:name w:val="Strong"/>
    <w:basedOn w:val="Fontepargpadro"/>
    <w:uiPriority w:val="22"/>
    <w:qFormat/>
    <w:rsid w:val="001F2CDD"/>
    <w:rPr>
      <w:b/>
      <w:bCs/>
    </w:rPr>
  </w:style>
  <w:style w:type="paragraph" w:styleId="Sumrio3">
    <w:name w:val="toc 3"/>
    <w:basedOn w:val="Normal"/>
    <w:next w:val="Normal"/>
    <w:autoRedefine/>
    <w:uiPriority w:val="39"/>
    <w:unhideWhenUsed/>
    <w:rsid w:val="000E5B88"/>
    <w:pPr>
      <w:ind w:left="560"/>
    </w:pPr>
    <w:rPr>
      <w:rFonts w:cstheme="minorHAnsi"/>
      <w:b w:val="0"/>
      <w:i/>
      <w:iCs/>
      <w:sz w:val="20"/>
      <w:szCs w:val="20"/>
    </w:rPr>
  </w:style>
  <w:style w:type="paragraph" w:styleId="Sumrio4">
    <w:name w:val="toc 4"/>
    <w:basedOn w:val="Normal"/>
    <w:next w:val="Normal"/>
    <w:autoRedefine/>
    <w:uiPriority w:val="99"/>
    <w:unhideWhenUsed/>
    <w:rsid w:val="000E5B88"/>
    <w:pPr>
      <w:ind w:left="840"/>
    </w:pPr>
    <w:rPr>
      <w:rFonts w:cstheme="minorHAnsi"/>
      <w:b w:val="0"/>
      <w:sz w:val="18"/>
      <w:szCs w:val="18"/>
    </w:rPr>
  </w:style>
  <w:style w:type="paragraph" w:styleId="Sumrio5">
    <w:name w:val="toc 5"/>
    <w:basedOn w:val="Normal"/>
    <w:next w:val="Normal"/>
    <w:autoRedefine/>
    <w:uiPriority w:val="99"/>
    <w:unhideWhenUsed/>
    <w:rsid w:val="000E5B88"/>
    <w:pPr>
      <w:ind w:left="1120"/>
    </w:pPr>
    <w:rPr>
      <w:rFonts w:cstheme="minorHAnsi"/>
      <w:b w:val="0"/>
      <w:sz w:val="18"/>
      <w:szCs w:val="18"/>
    </w:rPr>
  </w:style>
  <w:style w:type="paragraph" w:styleId="Sumrio6">
    <w:name w:val="toc 6"/>
    <w:basedOn w:val="Normal"/>
    <w:next w:val="Normal"/>
    <w:autoRedefine/>
    <w:uiPriority w:val="99"/>
    <w:unhideWhenUsed/>
    <w:rsid w:val="000E5B88"/>
    <w:pPr>
      <w:ind w:left="1400"/>
    </w:pPr>
    <w:rPr>
      <w:rFonts w:cstheme="minorHAnsi"/>
      <w:b w:val="0"/>
      <w:sz w:val="18"/>
      <w:szCs w:val="18"/>
    </w:rPr>
  </w:style>
  <w:style w:type="paragraph" w:styleId="Sumrio7">
    <w:name w:val="toc 7"/>
    <w:basedOn w:val="Normal"/>
    <w:next w:val="Normal"/>
    <w:autoRedefine/>
    <w:uiPriority w:val="99"/>
    <w:unhideWhenUsed/>
    <w:rsid w:val="000E5B88"/>
    <w:pPr>
      <w:ind w:left="1680"/>
    </w:pPr>
    <w:rPr>
      <w:rFonts w:cstheme="minorHAnsi"/>
      <w:b w:val="0"/>
      <w:sz w:val="18"/>
      <w:szCs w:val="18"/>
    </w:rPr>
  </w:style>
  <w:style w:type="paragraph" w:styleId="Sumrio8">
    <w:name w:val="toc 8"/>
    <w:basedOn w:val="Normal"/>
    <w:next w:val="Normal"/>
    <w:autoRedefine/>
    <w:uiPriority w:val="99"/>
    <w:unhideWhenUsed/>
    <w:rsid w:val="000E5B88"/>
    <w:pPr>
      <w:ind w:left="1960"/>
    </w:pPr>
    <w:rPr>
      <w:rFonts w:cstheme="minorHAnsi"/>
      <w:b w:val="0"/>
      <w:sz w:val="18"/>
      <w:szCs w:val="18"/>
    </w:rPr>
  </w:style>
  <w:style w:type="paragraph" w:styleId="Sumrio9">
    <w:name w:val="toc 9"/>
    <w:basedOn w:val="Normal"/>
    <w:next w:val="Normal"/>
    <w:autoRedefine/>
    <w:uiPriority w:val="99"/>
    <w:unhideWhenUsed/>
    <w:rsid w:val="000E5B88"/>
    <w:pPr>
      <w:ind w:left="2240"/>
    </w:pPr>
    <w:rPr>
      <w:rFonts w:cstheme="minorHAnsi"/>
      <w:b w:val="0"/>
      <w:sz w:val="18"/>
      <w:szCs w:val="18"/>
    </w:rPr>
  </w:style>
  <w:style w:type="character" w:styleId="MenoPendente">
    <w:name w:val="Unresolved Mention"/>
    <w:basedOn w:val="Fontepargpadro"/>
    <w:uiPriority w:val="99"/>
    <w:semiHidden/>
    <w:unhideWhenUsed/>
    <w:rsid w:val="00245620"/>
    <w:rPr>
      <w:color w:val="605E5C"/>
      <w:shd w:val="clear" w:color="auto" w:fill="E1DFDD"/>
    </w:rPr>
  </w:style>
  <w:style w:type="table" w:styleId="TabeladeGrade2-nfase4">
    <w:name w:val="Grid Table 2 Accent 4"/>
    <w:basedOn w:val="Tabelanormal"/>
    <w:uiPriority w:val="47"/>
    <w:rsid w:val="00AB38D9"/>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189">
      <w:bodyDiv w:val="1"/>
      <w:marLeft w:val="0"/>
      <w:marRight w:val="0"/>
      <w:marTop w:val="0"/>
      <w:marBottom w:val="0"/>
      <w:divBdr>
        <w:top w:val="none" w:sz="0" w:space="0" w:color="auto"/>
        <w:left w:val="none" w:sz="0" w:space="0" w:color="auto"/>
        <w:bottom w:val="none" w:sz="0" w:space="0" w:color="auto"/>
        <w:right w:val="none" w:sz="0" w:space="0" w:color="auto"/>
      </w:divBdr>
    </w:div>
    <w:div w:id="46341508">
      <w:bodyDiv w:val="1"/>
      <w:marLeft w:val="0"/>
      <w:marRight w:val="0"/>
      <w:marTop w:val="0"/>
      <w:marBottom w:val="0"/>
      <w:divBdr>
        <w:top w:val="none" w:sz="0" w:space="0" w:color="auto"/>
        <w:left w:val="none" w:sz="0" w:space="0" w:color="auto"/>
        <w:bottom w:val="none" w:sz="0" w:space="0" w:color="auto"/>
        <w:right w:val="none" w:sz="0" w:space="0" w:color="auto"/>
      </w:divBdr>
    </w:div>
    <w:div w:id="255946962">
      <w:bodyDiv w:val="1"/>
      <w:marLeft w:val="0"/>
      <w:marRight w:val="0"/>
      <w:marTop w:val="0"/>
      <w:marBottom w:val="0"/>
      <w:divBdr>
        <w:top w:val="none" w:sz="0" w:space="0" w:color="auto"/>
        <w:left w:val="none" w:sz="0" w:space="0" w:color="auto"/>
        <w:bottom w:val="none" w:sz="0" w:space="0" w:color="auto"/>
        <w:right w:val="none" w:sz="0" w:space="0" w:color="auto"/>
      </w:divBdr>
    </w:div>
    <w:div w:id="317615946">
      <w:bodyDiv w:val="1"/>
      <w:marLeft w:val="0"/>
      <w:marRight w:val="0"/>
      <w:marTop w:val="0"/>
      <w:marBottom w:val="0"/>
      <w:divBdr>
        <w:top w:val="none" w:sz="0" w:space="0" w:color="auto"/>
        <w:left w:val="none" w:sz="0" w:space="0" w:color="auto"/>
        <w:bottom w:val="none" w:sz="0" w:space="0" w:color="auto"/>
        <w:right w:val="none" w:sz="0" w:space="0" w:color="auto"/>
      </w:divBdr>
    </w:div>
    <w:div w:id="321861501">
      <w:bodyDiv w:val="1"/>
      <w:marLeft w:val="0"/>
      <w:marRight w:val="0"/>
      <w:marTop w:val="0"/>
      <w:marBottom w:val="0"/>
      <w:divBdr>
        <w:top w:val="none" w:sz="0" w:space="0" w:color="auto"/>
        <w:left w:val="none" w:sz="0" w:space="0" w:color="auto"/>
        <w:bottom w:val="none" w:sz="0" w:space="0" w:color="auto"/>
        <w:right w:val="none" w:sz="0" w:space="0" w:color="auto"/>
      </w:divBdr>
    </w:div>
    <w:div w:id="444736788">
      <w:bodyDiv w:val="1"/>
      <w:marLeft w:val="0"/>
      <w:marRight w:val="0"/>
      <w:marTop w:val="0"/>
      <w:marBottom w:val="0"/>
      <w:divBdr>
        <w:top w:val="none" w:sz="0" w:space="0" w:color="auto"/>
        <w:left w:val="none" w:sz="0" w:space="0" w:color="auto"/>
        <w:bottom w:val="none" w:sz="0" w:space="0" w:color="auto"/>
        <w:right w:val="none" w:sz="0" w:space="0" w:color="auto"/>
      </w:divBdr>
    </w:div>
    <w:div w:id="766582611">
      <w:bodyDiv w:val="1"/>
      <w:marLeft w:val="0"/>
      <w:marRight w:val="0"/>
      <w:marTop w:val="0"/>
      <w:marBottom w:val="0"/>
      <w:divBdr>
        <w:top w:val="none" w:sz="0" w:space="0" w:color="auto"/>
        <w:left w:val="none" w:sz="0" w:space="0" w:color="auto"/>
        <w:bottom w:val="none" w:sz="0" w:space="0" w:color="auto"/>
        <w:right w:val="none" w:sz="0" w:space="0" w:color="auto"/>
      </w:divBdr>
    </w:div>
    <w:div w:id="1060202784">
      <w:bodyDiv w:val="1"/>
      <w:marLeft w:val="0"/>
      <w:marRight w:val="0"/>
      <w:marTop w:val="0"/>
      <w:marBottom w:val="0"/>
      <w:divBdr>
        <w:top w:val="none" w:sz="0" w:space="0" w:color="auto"/>
        <w:left w:val="none" w:sz="0" w:space="0" w:color="auto"/>
        <w:bottom w:val="none" w:sz="0" w:space="0" w:color="auto"/>
        <w:right w:val="none" w:sz="0" w:space="0" w:color="auto"/>
      </w:divBdr>
    </w:div>
    <w:div w:id="1189442074">
      <w:bodyDiv w:val="1"/>
      <w:marLeft w:val="0"/>
      <w:marRight w:val="0"/>
      <w:marTop w:val="0"/>
      <w:marBottom w:val="0"/>
      <w:divBdr>
        <w:top w:val="none" w:sz="0" w:space="0" w:color="auto"/>
        <w:left w:val="none" w:sz="0" w:space="0" w:color="auto"/>
        <w:bottom w:val="none" w:sz="0" w:space="0" w:color="auto"/>
        <w:right w:val="none" w:sz="0" w:space="0" w:color="auto"/>
      </w:divBdr>
    </w:div>
    <w:div w:id="13312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paense.com.br/2021/08/23/voce-sabia-que-as-bengalas-utilizadas-pelos-deficientes-tem-cores-diferentes-para-facilitar-a-identificacao-de-suas-deficiencia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rleyleal2103@outlook.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9B6ABD716A48DE9C32FF8AA4D01EA7"/>
        <w:category>
          <w:name w:val="Geral"/>
          <w:gallery w:val="placeholder"/>
        </w:category>
        <w:types>
          <w:type w:val="bbPlcHdr"/>
        </w:types>
        <w:behaviors>
          <w:behavior w:val="content"/>
        </w:behaviors>
        <w:guid w:val="{CA2067E4-9E7E-435C-9A45-5A1AC59F6C8C}"/>
      </w:docPartPr>
      <w:docPartBody>
        <w:p w:rsidR="00026945" w:rsidRDefault="00026945" w:rsidP="00026945">
          <w:pPr>
            <w:pStyle w:val="D59B6ABD716A48DE9C32FF8AA4D01EA7"/>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24</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233D13"/>
    <w:rsid w:val="00302C94"/>
    <w:rsid w:val="003577DA"/>
    <w:rsid w:val="00395D67"/>
    <w:rsid w:val="004C0A47"/>
    <w:rsid w:val="004F50F9"/>
    <w:rsid w:val="005126CC"/>
    <w:rsid w:val="00666567"/>
    <w:rsid w:val="0068158B"/>
    <w:rsid w:val="006A7DDD"/>
    <w:rsid w:val="00826F14"/>
    <w:rsid w:val="00900EFF"/>
    <w:rsid w:val="009D6293"/>
    <w:rsid w:val="00A1007A"/>
    <w:rsid w:val="00B205C3"/>
    <w:rsid w:val="00B4150D"/>
    <w:rsid w:val="00B52BE3"/>
    <w:rsid w:val="00B60FCB"/>
    <w:rsid w:val="00B77E92"/>
    <w:rsid w:val="00BE265D"/>
    <w:rsid w:val="00D51AF6"/>
    <w:rsid w:val="00D72505"/>
    <w:rsid w:val="00EC390E"/>
    <w:rsid w:val="00F254DA"/>
    <w:rsid w:val="00F461BE"/>
    <w:rsid w:val="00F64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26945"/>
    <w:pPr>
      <w:framePr w:hSpace="180" w:wrap="around" w:vAnchor="text" w:hAnchor="margin" w:y="1167"/>
      <w:spacing w:after="0" w:line="276" w:lineRule="auto"/>
    </w:pPr>
    <w:rPr>
      <w:caps/>
      <w:color w:val="0E2841"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26945"/>
    <w:rPr>
      <w:caps/>
      <w:color w:val="0E2841" w:themeColor="text2"/>
      <w:spacing w:val="20"/>
      <w:kern w:val="0"/>
      <w:sz w:val="32"/>
      <w:lang w:val="pt-PT" w:eastAsia="en-US"/>
      <w14:ligatures w14:val="none"/>
    </w:rPr>
  </w:style>
  <w:style w:type="paragraph" w:customStyle="1" w:styleId="D59B6ABD716A48DE9C32FF8AA4D01EA7">
    <w:name w:val="D59B6ABD716A48DE9C32FF8AA4D01EA7"/>
    <w:rsid w:val="00026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741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1399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499 24575,'0'9'0,"-5"12"0,-14 16 0,-5 15 0,-11 17 0,-4 10 0,-10 14 0,-4 1 0,1-3 0,1-3 0,9-8 0,8-3 0,8-2 0,10-9 0,7-11 0,5-11 0,4-8 0,1-10-8191</inkml:trace>
  <inkml:trace contextRef="#ctx0" brushRef="#br0" timeOffset="4126.39">2649 1452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1320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106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4624.21">4397 1349 24575,'-1'-6'0,"0"0"0,0 0 0,0 0 0,-1 0 0,0 0 0,0 0 0,-1 1 0,1-1 0,-1 1 0,0-1 0,-1 1 0,0 0 0,1 0 0,-1 1 0,-1-1 0,1 1 0,-1 0 0,-6-5 0,6 6 0,1-1 0,0 1 0,-1 0 0,0 1 0,0-1 0,0 1 0,0 0 0,0 0 0,0 1 0,-1-1 0,1 1 0,0 0 0,-1 1 0,1-1 0,-1 1 0,1 0 0,-1 0 0,1 1 0,0 0 0,-1 0 0,-5 1 0,9 0 0,-1-1 0,1 1 0,0 0 0,-1 0 0,1 0 0,0 0 0,0 0 0,0 1 0,0-1 0,1 0 0,-1 1 0,0-1 0,1 1 0,0 0 0,0 0 0,0-1 0,0 1 0,0 0 0,0 0 0,1 0 0,-1 5 0,-1 71 0,3-65 0,-2-5 0,1-1 0,1 1 0,0 0 0,0-1 0,1 1 0,-1-1 0,6 13 0,-5-18 0,-1-1 0,1 1 0,0-1 0,0 1 0,0-1 0,1 0 0,-1 0 0,1 0 0,-1 0 0,1 0 0,-1-1 0,1 1 0,0-1 0,0 0 0,0 1 0,0-1 0,0-1 0,0 1 0,0 0 0,0-1 0,0 1 0,0-1 0,0 0 0,4 0 0,1 0 0,0 0 0,-1 0 0,1-1 0,-1 0 0,1 0 0,0-1 0,-1 0 0,0 0 0,1-1 0,-1 0 0,0 0 0,8-6 0,-10 6 0,-1 0 0,0-1 0,0 1 0,0-1 0,0 0 0,0 0 0,-1-1 0,0 1 0,0-1 0,0 0 0,-1 0 0,1 1 0,-1-2 0,0 1 0,-1 0 0,1 0 0,-1-1 0,1-7 0,-2-10 0,2 6 0,-1 17 0,-1 0 0,1 0 0,0 0 0,0 0 0,-1 0 0,1 1 0,0-1 0,0 0 0,-1 1 0,1-1 0,0 1 0,-1-1 0,1 0 0,0 1 0,-1 0 0,1-1 0,-1 1 0,1-1 0,-1 1 0,1 0 0,-1-1 0,1 1 0,-1 0 0,1 1 0,4 3 0,0 1 0,1 0 0,0-1 0,0 0 0,0-1 0,0 1 0,1-1 0,0 0 0,0-1 0,0 0 0,0 0 0,1 0 0,12 2 0,-7-3 0,-1-1 0,1 0 0,0-1 0,-1 0 0,1-1 0,0 0 0,21-6 0,5-5 0,-1-2 0,0-1 0,-1-2 0,43-26 0,36-29 0,-3-5 0,-4-4 0,139-136 0,-191 164 0,-3-3 0,-2-2 0,81-118 0,-117 152 0,-2 0 0,-1-1 0,0-1 0,-2 0 0,-1 0 0,-1-1 0,-1-1 0,-2 1 0,-1-1 0,0-1 0,-3 1 0,0 0 0,-4-53 0,1 78 0,1-1 0,-1 1 0,1-1 0,-1 1 0,0-1 0,0 1 0,-1 0 0,1 0 0,-1-1 0,0 1 0,0 0 0,0 0 0,0 1 0,0-1 0,0 0 0,-1 1 0,1-1 0,-1 1 0,0 0 0,0 0 0,0 0 0,0 0 0,0 1 0,0-1 0,0 1 0,-1-1 0,1 1 0,0 0 0,-1 1 0,1-1 0,-1 0 0,1 1 0,-1 0 0,-6 0 0,-1 1 0,1 0 0,-1 0 0,1 1 0,-1 1 0,1 0 0,0 0 0,0 1 0,0 0 0,0 0 0,-14 10 0,2 3 0,0 1 0,1 1 0,1 1 0,0 1 0,-16 23 0,-79 120 0,-15 57 0,-108 251 0,220-433 0,-17 37 0,3 1 0,3 1 0,-27 124 0,48-163 0,1 1 0,3 0 0,1 0 0,1 0 0,3 0 0,1 0 0,2 0 0,2 0 0,14 52 0,-15-77 0,0-1 0,1 0 0,0-1 0,1 0 0,1 0 0,0 0 0,0-1 0,2 0 0,-1-1 0,1 0 0,1 0 0,13 9 0,-8-8 0,1-1 0,0 0 0,1-1 0,0-2 0,1 1 0,-1-2 0,2-1 0,25 6 0,-15-6 0,0-2 0,1-1 0,0-1 0,-1-2 0,1-1 0,0-1 0,-1-1 0,1-2 0,-1-2 0,0 0 0,50-21 0,-50 15 20,-1-2 0,-1-2 0,0 0 0,-1-2 0,45-40 0,-57 44-155,-1 1 0,0-1 0,-1-1 0,-1-1 0,0 0 0,-1 0 0,-1-1 0,-1 0 0,-1-1 0,10-29 0,-12 19-6691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635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1293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393 24575,'0'9'0,"-5"12"0,-14 16 0,-5 15 0,-11 17 0,-4 10 0,-10 14 0,-4 1 0,1-3 0,1-3 0,9-8 0,8-3 0,8-2 0,10-9 0,7-11 0,5-11 0,4-8 0,1-10-8191</inkml:trace>
  <inkml:trace contextRef="#ctx0" brushRef="#br0" timeOffset="4126.39">2649 1346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1214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0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1606.52">3868 1320 24575,'2'-3'0,"0"0"0,0 0 0,1 1 0,-1-1 0,1 0 0,-1 1 0,1-1 0,0 1 0,0 0 0,0 0 0,0 0 0,1 1 0,-1-1 0,0 1 0,5-2 0,6-4 0,12-7 0,-15 9 0,-1 0 0,0-1 0,-1 0 0,1 0 0,-1-1 0,0 0 0,-1 0 0,0-1 0,0-1 0,9-11 0,-17 19 0,1 0 0,-1 1 0,1-1 0,-1 0 0,0 0 0,1 0 0,-1 0 0,0 0 0,0 0 0,1 1 0,-1-1 0,0 0 0,0 0 0,0 0 0,0 0 0,0 0 0,0 0 0,-1 0 0,1 0 0,0 0 0,0 0 0,-1 1 0,1-1 0,0 0 0,-1 0 0,1 0 0,-1 1 0,1-1 0,-2-1 0,0 0 0,0 1 0,0 0 0,0-1 0,0 1 0,0 0 0,-1 0 0,1 0 0,0 0 0,-1 1 0,-4-2 0,-58-1 0,58 4 0,0 0 0,1 0 0,-1 0 0,1 1 0,-1 0 0,1 1 0,0 0 0,0 0 0,0 0 0,0 0 0,0 1 0,1 0 0,-1 0 0,1 1 0,0-1 0,1 1 0,-8 9 0,7-7 0,0 0 0,0 1 0,1 0 0,0 0 0,0 0 0,1 0 0,0 1 0,1-1 0,0 1 0,0 0 0,0 0 0,1 17 0,1-22 0,1 0 0,0 0 0,1 1 0,-1-1 0,1 0 0,-1 0 0,1 0 0,1-1 0,-1 1 0,0 0 0,1-1 0,0 0 0,0 1 0,0-1 0,0 0 0,0 0 0,1-1 0,-1 1 0,1-1 0,0 0 0,0 0 0,0 0 0,7 3 0,-1-1 0,0 0 0,0-1 0,0 0 0,0-1 0,0 1 0,1-2 0,-1 0 0,1 0 0,10-1 0,-8-3-57,1 0 0,-1 0 0,0-2 0,-1 1 1,24-14-1,-17 9-967,10-4-5802</inkml:trace>
</inkml:ink>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64581-C7D3-4DCB-8A48-588F24E57A53}">
  <ds:schemaRefs>
    <ds:schemaRef ds:uri="http://schemas.microsoft.com/sharepoint/v3/contenttype/forms"/>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.dotx</Template>
  <TotalTime>1322</TotalTime>
  <Pages>15</Pages>
  <Words>2874</Words>
  <Characters>15524</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259</cp:revision>
  <cp:lastPrinted>2006-08-01T17:47:00Z</cp:lastPrinted>
  <dcterms:created xsi:type="dcterms:W3CDTF">2023-11-25T07:45:00Z</dcterms:created>
  <dcterms:modified xsi:type="dcterms:W3CDTF">2024-02-12T06:28:00Z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